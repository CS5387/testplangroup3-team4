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864B" w14:textId="2E4D9232" w:rsidR="00941D93" w:rsidRDefault="00425CE5">
      <w:pPr>
        <w:pStyle w:val="Title"/>
      </w:pPr>
      <w:r>
        <w:t xml:space="preserve"> </w:t>
      </w:r>
      <w:r w:rsidR="009B2456">
        <w:t>Database Table Editor</w:t>
      </w:r>
    </w:p>
    <w:p w14:paraId="708CEF1E" w14:textId="77777777" w:rsidR="00941D93" w:rsidRDefault="00941D93">
      <w:pPr>
        <w:pStyle w:val="Title"/>
      </w:pPr>
      <w:r>
        <w:t xml:space="preserve">Test plan  </w:t>
      </w:r>
    </w:p>
    <w:p w14:paraId="69BE461C" w14:textId="2BE1BFCC" w:rsidR="00941D93" w:rsidRDefault="00941D93">
      <w:pPr>
        <w:pStyle w:val="Subtitle"/>
      </w:pPr>
      <w:r>
        <w:t>Version &lt;</w:t>
      </w:r>
      <w:r w:rsidR="00B34A43">
        <w:t>3</w:t>
      </w:r>
      <w:r>
        <w:t>.0&gt;</w:t>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11"/>
          <w:footerReference w:type="default" r:id="rId12"/>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90B6F8E" w14:textId="77777777" w:rsidR="00941D93" w:rsidRDefault="00941D93">
      <w:pPr>
        <w:pStyle w:val="DocControlHeading"/>
      </w:pPr>
      <w:bookmarkStart w:id="3" w:name="_Toc38556060"/>
      <w:r>
        <w:lastRenderedPageBreak/>
        <w:t>Document Control</w:t>
      </w:r>
      <w:bookmarkEnd w:id="0"/>
      <w:bookmarkEnd w:id="1"/>
      <w:bookmarkEnd w:id="2"/>
      <w:bookmarkEnd w:id="3"/>
    </w:p>
    <w:p w14:paraId="26C38117" w14:textId="77777777" w:rsidR="00941D93" w:rsidRDefault="00941D93">
      <w:pPr>
        <w:pStyle w:val="DocControlHeading2"/>
      </w:pPr>
      <w:bookmarkStart w:id="4" w:name="_Toc461626764"/>
      <w:bookmarkStart w:id="5" w:name="_Toc461628994"/>
      <w:bookmarkStart w:id="6" w:name="_Toc461632036"/>
      <w:bookmarkStart w:id="7" w:name="_Toc38556061"/>
      <w:r>
        <w:t>Approval</w:t>
      </w:r>
      <w:bookmarkEnd w:id="4"/>
      <w:bookmarkEnd w:id="5"/>
      <w:bookmarkEnd w:id="6"/>
      <w:bookmarkEnd w:id="7"/>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8" w:name="_Toc461626765"/>
      <w:bookmarkStart w:id="9" w:name="_Toc461628995"/>
      <w:bookmarkStart w:id="10" w:name="_Toc461632037"/>
      <w:bookmarkStart w:id="11" w:name="_Toc38556062"/>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2" w:name="_Toc461626766"/>
      <w:bookmarkStart w:id="13" w:name="_Toc461628996"/>
      <w:bookmarkStart w:id="14" w:name="_Toc461632038"/>
      <w:bookmarkStart w:id="15" w:name="_Toc38556063"/>
      <w:r>
        <w:t>Distribution List</w:t>
      </w:r>
      <w:bookmarkEnd w:id="12"/>
      <w:bookmarkEnd w:id="13"/>
      <w:bookmarkEnd w:id="14"/>
      <w:bookmarkEnd w:id="15"/>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6" w:name="_Toc461626767"/>
      <w:bookmarkStart w:id="17" w:name="_Toc461628997"/>
      <w:bookmarkStart w:id="18" w:name="_Toc461632039"/>
      <w:bookmarkStart w:id="19" w:name="_Toc38556064"/>
      <w:r>
        <w:t>Change Summary</w:t>
      </w:r>
      <w:bookmarkEnd w:id="16"/>
      <w:bookmarkEnd w:id="17"/>
      <w:bookmarkEnd w:id="18"/>
      <w:bookmarkEnd w:id="19"/>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r w:rsidR="009D4C33" w14:paraId="0EABE615" w14:textId="77777777" w:rsidTr="00134B4C">
        <w:trPr>
          <w:jc w:val="center"/>
        </w:trPr>
        <w:tc>
          <w:tcPr>
            <w:tcW w:w="1764" w:type="dxa"/>
          </w:tcPr>
          <w:p w14:paraId="3D369ADE" w14:textId="7FFC40B6" w:rsidR="009D4C33" w:rsidRDefault="009D4C33" w:rsidP="009F0D31">
            <w:pPr>
              <w:jc w:val="center"/>
            </w:pPr>
            <w:r>
              <w:t>1.1</w:t>
            </w:r>
          </w:p>
        </w:tc>
        <w:tc>
          <w:tcPr>
            <w:tcW w:w="1170" w:type="dxa"/>
          </w:tcPr>
          <w:p w14:paraId="72E004B9" w14:textId="4D3A1964" w:rsidR="009D4C33" w:rsidRDefault="009D4C33" w:rsidP="009F0D31">
            <w:pPr>
              <w:jc w:val="center"/>
            </w:pPr>
            <w:r>
              <w:t>04/13/2020</w:t>
            </w:r>
          </w:p>
        </w:tc>
        <w:tc>
          <w:tcPr>
            <w:tcW w:w="1800" w:type="dxa"/>
          </w:tcPr>
          <w:p w14:paraId="17221164" w14:textId="78A619BA" w:rsidR="009D4C33" w:rsidRDefault="009D4C33" w:rsidP="009F0D31">
            <w:pPr>
              <w:jc w:val="center"/>
            </w:pPr>
            <w:r>
              <w:t>Stephanie Medina</w:t>
            </w:r>
          </w:p>
        </w:tc>
        <w:tc>
          <w:tcPr>
            <w:tcW w:w="3978" w:type="dxa"/>
          </w:tcPr>
          <w:p w14:paraId="1101D743" w14:textId="02FC0303" w:rsidR="009D4C33" w:rsidRDefault="009D4C33" w:rsidP="009F0D31">
            <w:pPr>
              <w:jc w:val="center"/>
            </w:pPr>
            <w:r>
              <w:t>Reviewing comments left by team</w:t>
            </w:r>
          </w:p>
        </w:tc>
      </w:tr>
      <w:tr w:rsidR="009D4C33" w14:paraId="44D8825E" w14:textId="77777777" w:rsidTr="00134B4C">
        <w:trPr>
          <w:jc w:val="center"/>
        </w:trPr>
        <w:tc>
          <w:tcPr>
            <w:tcW w:w="1764" w:type="dxa"/>
          </w:tcPr>
          <w:p w14:paraId="3CD59401" w14:textId="70397531" w:rsidR="009D4C33" w:rsidRDefault="009D4C33" w:rsidP="009F0D31">
            <w:pPr>
              <w:jc w:val="center"/>
            </w:pPr>
            <w:r>
              <w:t>1.2</w:t>
            </w:r>
          </w:p>
        </w:tc>
        <w:tc>
          <w:tcPr>
            <w:tcW w:w="1170" w:type="dxa"/>
          </w:tcPr>
          <w:p w14:paraId="689BAD32" w14:textId="07686632" w:rsidR="009D4C33" w:rsidRDefault="009D4C33" w:rsidP="009F0D31">
            <w:pPr>
              <w:jc w:val="center"/>
            </w:pPr>
            <w:r>
              <w:t>04/13/2020</w:t>
            </w:r>
          </w:p>
        </w:tc>
        <w:tc>
          <w:tcPr>
            <w:tcW w:w="1800" w:type="dxa"/>
          </w:tcPr>
          <w:p w14:paraId="37505844" w14:textId="0D4AA91B" w:rsidR="009D4C33" w:rsidRDefault="009D4C33" w:rsidP="009F0D31">
            <w:pPr>
              <w:jc w:val="center"/>
            </w:pPr>
            <w:r>
              <w:t>Stephanie Medina</w:t>
            </w:r>
          </w:p>
        </w:tc>
        <w:tc>
          <w:tcPr>
            <w:tcW w:w="3978" w:type="dxa"/>
          </w:tcPr>
          <w:p w14:paraId="20570145" w14:textId="59EF6628" w:rsidR="009D4C33" w:rsidRDefault="009D4C33" w:rsidP="009F0D31">
            <w:pPr>
              <w:jc w:val="center"/>
            </w:pPr>
            <w:r>
              <w:t>Fixing formatting</w:t>
            </w:r>
          </w:p>
        </w:tc>
      </w:tr>
      <w:tr w:rsidR="009D4C33" w14:paraId="23DB46B7" w14:textId="77777777" w:rsidTr="00134B4C">
        <w:trPr>
          <w:jc w:val="center"/>
        </w:trPr>
        <w:tc>
          <w:tcPr>
            <w:tcW w:w="1764" w:type="dxa"/>
          </w:tcPr>
          <w:p w14:paraId="2D3A529E" w14:textId="6707AC7B" w:rsidR="009D4C33" w:rsidRDefault="009D4C33" w:rsidP="009F0D31">
            <w:pPr>
              <w:jc w:val="center"/>
            </w:pPr>
            <w:r>
              <w:t>1.3</w:t>
            </w:r>
          </w:p>
        </w:tc>
        <w:tc>
          <w:tcPr>
            <w:tcW w:w="1170" w:type="dxa"/>
          </w:tcPr>
          <w:p w14:paraId="31804447" w14:textId="6DB1799E" w:rsidR="009D4C33" w:rsidRDefault="009D4C33" w:rsidP="009F0D31">
            <w:pPr>
              <w:jc w:val="center"/>
            </w:pPr>
            <w:r>
              <w:t>04/14/2020</w:t>
            </w:r>
          </w:p>
        </w:tc>
        <w:tc>
          <w:tcPr>
            <w:tcW w:w="1800" w:type="dxa"/>
          </w:tcPr>
          <w:p w14:paraId="20C81935" w14:textId="147481BD" w:rsidR="009D4C33" w:rsidRDefault="009D4C33" w:rsidP="009F0D31">
            <w:pPr>
              <w:jc w:val="center"/>
            </w:pPr>
            <w:r>
              <w:t>Stephanie Medina</w:t>
            </w:r>
          </w:p>
        </w:tc>
        <w:tc>
          <w:tcPr>
            <w:tcW w:w="3978" w:type="dxa"/>
          </w:tcPr>
          <w:p w14:paraId="377BCFAF" w14:textId="4361D0FB" w:rsidR="009D4C33" w:rsidRDefault="009D4C33" w:rsidP="009F0D31">
            <w:pPr>
              <w:jc w:val="center"/>
            </w:pPr>
            <w:r>
              <w:t>Adjusted steps for tests – Section 4</w:t>
            </w:r>
          </w:p>
        </w:tc>
      </w:tr>
      <w:tr w:rsidR="009D4C33" w14:paraId="084A9A2D" w14:textId="77777777" w:rsidTr="00134B4C">
        <w:trPr>
          <w:jc w:val="center"/>
        </w:trPr>
        <w:tc>
          <w:tcPr>
            <w:tcW w:w="1764" w:type="dxa"/>
          </w:tcPr>
          <w:p w14:paraId="5DCFF2F8" w14:textId="2926F237" w:rsidR="009D4C33" w:rsidRDefault="009D4C33" w:rsidP="009F0D31">
            <w:pPr>
              <w:jc w:val="center"/>
            </w:pPr>
            <w:r>
              <w:t>1.4</w:t>
            </w:r>
          </w:p>
        </w:tc>
        <w:tc>
          <w:tcPr>
            <w:tcW w:w="1170" w:type="dxa"/>
          </w:tcPr>
          <w:p w14:paraId="0DA90BD5" w14:textId="56AC6172" w:rsidR="009D4C33" w:rsidRDefault="009D4C33" w:rsidP="009F0D31">
            <w:pPr>
              <w:jc w:val="center"/>
            </w:pPr>
            <w:r>
              <w:t>04/14/2020</w:t>
            </w:r>
          </w:p>
        </w:tc>
        <w:tc>
          <w:tcPr>
            <w:tcW w:w="1800" w:type="dxa"/>
          </w:tcPr>
          <w:p w14:paraId="2937A7E6" w14:textId="7CC6F77B" w:rsidR="009D4C33" w:rsidRDefault="009D4C33" w:rsidP="009F0D31">
            <w:pPr>
              <w:jc w:val="center"/>
            </w:pPr>
            <w:r>
              <w:t>Stephanie Medina</w:t>
            </w:r>
          </w:p>
        </w:tc>
        <w:tc>
          <w:tcPr>
            <w:tcW w:w="3978" w:type="dxa"/>
          </w:tcPr>
          <w:p w14:paraId="5730DAE6" w14:textId="7368E55B" w:rsidR="009D4C33" w:rsidRDefault="009D4C33" w:rsidP="009F0D31">
            <w:pPr>
              <w:jc w:val="center"/>
            </w:pPr>
            <w:r>
              <w:t>Final Formatting</w:t>
            </w:r>
          </w:p>
        </w:tc>
      </w:tr>
      <w:tr w:rsidR="009D4C33" w14:paraId="520A6736" w14:textId="77777777" w:rsidTr="00134B4C">
        <w:trPr>
          <w:jc w:val="center"/>
        </w:trPr>
        <w:tc>
          <w:tcPr>
            <w:tcW w:w="1764" w:type="dxa"/>
          </w:tcPr>
          <w:p w14:paraId="53C71332" w14:textId="15D8778D" w:rsidR="009D4C33" w:rsidRDefault="009D4C33" w:rsidP="009F0D31">
            <w:pPr>
              <w:jc w:val="center"/>
            </w:pPr>
            <w:r>
              <w:t>2.0</w:t>
            </w:r>
          </w:p>
        </w:tc>
        <w:tc>
          <w:tcPr>
            <w:tcW w:w="1170" w:type="dxa"/>
          </w:tcPr>
          <w:p w14:paraId="173859D5" w14:textId="1D1BCD18" w:rsidR="009D4C33" w:rsidRDefault="009D4C33" w:rsidP="009F0D31">
            <w:pPr>
              <w:jc w:val="center"/>
            </w:pPr>
            <w:r>
              <w:t>04/15/2020</w:t>
            </w:r>
          </w:p>
        </w:tc>
        <w:tc>
          <w:tcPr>
            <w:tcW w:w="1800" w:type="dxa"/>
          </w:tcPr>
          <w:p w14:paraId="67DAECBC" w14:textId="59307387" w:rsidR="009D4C33" w:rsidRDefault="009D4C33" w:rsidP="009F0D31">
            <w:pPr>
              <w:jc w:val="center"/>
            </w:pPr>
            <w:r>
              <w:t>Stephanie Medina</w:t>
            </w:r>
          </w:p>
        </w:tc>
        <w:tc>
          <w:tcPr>
            <w:tcW w:w="3978" w:type="dxa"/>
          </w:tcPr>
          <w:p w14:paraId="54B8D684" w14:textId="274362B7" w:rsidR="009D4C33" w:rsidRDefault="009D4C33" w:rsidP="009F0D31">
            <w:pPr>
              <w:jc w:val="center"/>
            </w:pPr>
            <w:r>
              <w:t>Second deliverable/version for team review</w:t>
            </w:r>
          </w:p>
        </w:tc>
      </w:tr>
      <w:tr w:rsidR="007C3A5A" w14:paraId="38960DB1" w14:textId="77777777" w:rsidTr="00134B4C">
        <w:trPr>
          <w:jc w:val="center"/>
        </w:trPr>
        <w:tc>
          <w:tcPr>
            <w:tcW w:w="1764" w:type="dxa"/>
          </w:tcPr>
          <w:p w14:paraId="09072E18" w14:textId="405370BD" w:rsidR="007C3A5A" w:rsidRDefault="007C3A5A" w:rsidP="009F0D31">
            <w:pPr>
              <w:jc w:val="center"/>
            </w:pPr>
            <w:r>
              <w:t>2.5</w:t>
            </w:r>
          </w:p>
        </w:tc>
        <w:tc>
          <w:tcPr>
            <w:tcW w:w="1170" w:type="dxa"/>
          </w:tcPr>
          <w:p w14:paraId="73800ABC" w14:textId="799E4318" w:rsidR="007C3A5A" w:rsidRDefault="007C3A5A" w:rsidP="009F0D31">
            <w:pPr>
              <w:jc w:val="center"/>
            </w:pPr>
            <w:r>
              <w:t>04/20/2020</w:t>
            </w:r>
          </w:p>
        </w:tc>
        <w:tc>
          <w:tcPr>
            <w:tcW w:w="1800" w:type="dxa"/>
          </w:tcPr>
          <w:p w14:paraId="1228BB19" w14:textId="5023EE01" w:rsidR="007C3A5A" w:rsidRDefault="007C3A5A" w:rsidP="009F0D31">
            <w:pPr>
              <w:jc w:val="center"/>
            </w:pPr>
            <w:r>
              <w:t>Reviewers</w:t>
            </w:r>
          </w:p>
        </w:tc>
        <w:tc>
          <w:tcPr>
            <w:tcW w:w="3978" w:type="dxa"/>
          </w:tcPr>
          <w:p w14:paraId="3F9E57AB" w14:textId="5F356BCA" w:rsidR="007C3A5A" w:rsidRDefault="007C3A5A" w:rsidP="009F0D31">
            <w:pPr>
              <w:jc w:val="center"/>
            </w:pPr>
            <w:r>
              <w:t>Added screenshots and remarks for the Test Case Results</w:t>
            </w:r>
          </w:p>
        </w:tc>
      </w:tr>
      <w:tr w:rsidR="007C3A5A" w14:paraId="39A632A6" w14:textId="77777777" w:rsidTr="00134B4C">
        <w:trPr>
          <w:jc w:val="center"/>
        </w:trPr>
        <w:tc>
          <w:tcPr>
            <w:tcW w:w="1764" w:type="dxa"/>
          </w:tcPr>
          <w:p w14:paraId="31ABBC09" w14:textId="40FDC16D" w:rsidR="007C3A5A" w:rsidRDefault="007C3A5A" w:rsidP="009F0D31">
            <w:pPr>
              <w:jc w:val="center"/>
            </w:pPr>
            <w:r>
              <w:t>2.8</w:t>
            </w:r>
          </w:p>
        </w:tc>
        <w:tc>
          <w:tcPr>
            <w:tcW w:w="1170" w:type="dxa"/>
          </w:tcPr>
          <w:p w14:paraId="245971A0" w14:textId="3E6C4391" w:rsidR="007C3A5A" w:rsidRDefault="007C3A5A" w:rsidP="009F0D31">
            <w:pPr>
              <w:jc w:val="center"/>
            </w:pPr>
            <w:r>
              <w:t>04/23/2020</w:t>
            </w:r>
          </w:p>
        </w:tc>
        <w:tc>
          <w:tcPr>
            <w:tcW w:w="1800" w:type="dxa"/>
          </w:tcPr>
          <w:p w14:paraId="1668BE20" w14:textId="014FC0D0" w:rsidR="007C3A5A" w:rsidRDefault="007C3A5A" w:rsidP="009F0D31">
            <w:pPr>
              <w:jc w:val="center"/>
            </w:pPr>
            <w:r>
              <w:t>Stephanie Medina</w:t>
            </w:r>
          </w:p>
        </w:tc>
        <w:tc>
          <w:tcPr>
            <w:tcW w:w="3978" w:type="dxa"/>
          </w:tcPr>
          <w:p w14:paraId="4B52918A" w14:textId="458A4544" w:rsidR="007C3A5A" w:rsidRDefault="007C3A5A" w:rsidP="009F0D31">
            <w:pPr>
              <w:jc w:val="center"/>
            </w:pPr>
            <w:r>
              <w:t>Addressed comments left by reviewers</w:t>
            </w:r>
          </w:p>
        </w:tc>
      </w:tr>
      <w:tr w:rsidR="007C3A5A" w14:paraId="7498E3D4" w14:textId="77777777" w:rsidTr="00134B4C">
        <w:trPr>
          <w:jc w:val="center"/>
        </w:trPr>
        <w:tc>
          <w:tcPr>
            <w:tcW w:w="1764" w:type="dxa"/>
          </w:tcPr>
          <w:p w14:paraId="02F49487" w14:textId="16B369D6" w:rsidR="007C3A5A" w:rsidRDefault="007C3A5A" w:rsidP="009F0D31">
            <w:pPr>
              <w:jc w:val="center"/>
            </w:pPr>
            <w:r>
              <w:t>3.0</w:t>
            </w:r>
          </w:p>
        </w:tc>
        <w:tc>
          <w:tcPr>
            <w:tcW w:w="1170" w:type="dxa"/>
          </w:tcPr>
          <w:p w14:paraId="7BF2B0CB" w14:textId="5179DFC2" w:rsidR="007C3A5A" w:rsidRDefault="007C3A5A" w:rsidP="009F0D31">
            <w:pPr>
              <w:jc w:val="center"/>
            </w:pPr>
            <w:r>
              <w:t>04/24/2020</w:t>
            </w:r>
          </w:p>
        </w:tc>
        <w:tc>
          <w:tcPr>
            <w:tcW w:w="1800" w:type="dxa"/>
          </w:tcPr>
          <w:p w14:paraId="28754CF8" w14:textId="17FBBF6B" w:rsidR="007C3A5A" w:rsidRDefault="007C3A5A" w:rsidP="009F0D31">
            <w:pPr>
              <w:jc w:val="center"/>
            </w:pPr>
            <w:r>
              <w:t>Stephanie Medina</w:t>
            </w:r>
          </w:p>
        </w:tc>
        <w:tc>
          <w:tcPr>
            <w:tcW w:w="3978" w:type="dxa"/>
          </w:tcPr>
          <w:p w14:paraId="37167BD1" w14:textId="30948874" w:rsidR="007C3A5A" w:rsidRDefault="007C3A5A" w:rsidP="009F0D31">
            <w:pPr>
              <w:jc w:val="center"/>
            </w:pPr>
            <w:r>
              <w:t>Final Version of Test Plan Document</w:t>
            </w:r>
          </w:p>
        </w:tc>
      </w:tr>
    </w:tbl>
    <w:p w14:paraId="1174CD4A" w14:textId="77777777" w:rsidR="00AC010B" w:rsidRDefault="00AC010B">
      <w:pPr>
        <w:pStyle w:val="Paragraph"/>
      </w:pPr>
    </w:p>
    <w:p w14:paraId="6FFB44D1" w14:textId="2CBE093A" w:rsidR="00941D93" w:rsidRDefault="00941D93">
      <w:pPr>
        <w:pStyle w:val="Paragraph"/>
      </w:pPr>
      <w:r>
        <w:lastRenderedPageBreak/>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r>
        <w:t xml:space="preserve">Pfleeger, S.  </w:t>
      </w:r>
      <w:r>
        <w:rPr>
          <w:i/>
          <w:iCs/>
        </w:rPr>
        <w:t>Software Engineering, Theory and Practice</w:t>
      </w:r>
      <w:r>
        <w:t xml:space="preserve">.  Upper Saddle River, NJ: Prentice Hall, 1998, p. 365.  </w:t>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064C73A4" w14:textId="71EFA785" w:rsidR="00500889"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556060" w:history="1">
        <w:r w:rsidR="00500889" w:rsidRPr="00123216">
          <w:rPr>
            <w:rStyle w:val="Hyperlink"/>
            <w:noProof/>
          </w:rPr>
          <w:t>Document Control</w:t>
        </w:r>
        <w:r w:rsidR="00500889">
          <w:rPr>
            <w:noProof/>
            <w:webHidden/>
          </w:rPr>
          <w:tab/>
        </w:r>
        <w:r w:rsidR="00500889">
          <w:rPr>
            <w:noProof/>
            <w:webHidden/>
          </w:rPr>
          <w:fldChar w:fldCharType="begin"/>
        </w:r>
        <w:r w:rsidR="00500889">
          <w:rPr>
            <w:noProof/>
            <w:webHidden/>
          </w:rPr>
          <w:instrText xml:space="preserve"> PAGEREF _Toc38556060 \h </w:instrText>
        </w:r>
        <w:r w:rsidR="00500889">
          <w:rPr>
            <w:noProof/>
            <w:webHidden/>
          </w:rPr>
        </w:r>
        <w:r w:rsidR="00500889">
          <w:rPr>
            <w:noProof/>
            <w:webHidden/>
          </w:rPr>
          <w:fldChar w:fldCharType="separate"/>
        </w:r>
        <w:r w:rsidR="00500889">
          <w:rPr>
            <w:noProof/>
            <w:webHidden/>
          </w:rPr>
          <w:t>ii</w:t>
        </w:r>
        <w:r w:rsidR="00500889">
          <w:rPr>
            <w:noProof/>
            <w:webHidden/>
          </w:rPr>
          <w:fldChar w:fldCharType="end"/>
        </w:r>
      </w:hyperlink>
    </w:p>
    <w:p w14:paraId="3DFD00F1" w14:textId="3ECF3186" w:rsidR="00500889" w:rsidRDefault="00500889">
      <w:pPr>
        <w:pStyle w:val="TOC2"/>
        <w:rPr>
          <w:rFonts w:asciiTheme="minorHAnsi" w:eastAsiaTheme="minorEastAsia" w:hAnsiTheme="minorHAnsi" w:cstheme="minorBidi"/>
          <w:b w:val="0"/>
          <w:bCs w:val="0"/>
          <w:smallCaps w:val="0"/>
          <w:noProof/>
          <w:sz w:val="22"/>
          <w:szCs w:val="22"/>
        </w:rPr>
      </w:pPr>
      <w:hyperlink w:anchor="_Toc38556061" w:history="1">
        <w:r w:rsidRPr="00123216">
          <w:rPr>
            <w:rStyle w:val="Hyperlink"/>
            <w:noProof/>
          </w:rPr>
          <w:t>Approval</w:t>
        </w:r>
        <w:r>
          <w:rPr>
            <w:noProof/>
            <w:webHidden/>
          </w:rPr>
          <w:tab/>
        </w:r>
        <w:r>
          <w:rPr>
            <w:noProof/>
            <w:webHidden/>
          </w:rPr>
          <w:fldChar w:fldCharType="begin"/>
        </w:r>
        <w:r>
          <w:rPr>
            <w:noProof/>
            <w:webHidden/>
          </w:rPr>
          <w:instrText xml:space="preserve"> PAGEREF _Toc38556061 \h </w:instrText>
        </w:r>
        <w:r>
          <w:rPr>
            <w:noProof/>
            <w:webHidden/>
          </w:rPr>
        </w:r>
        <w:r>
          <w:rPr>
            <w:noProof/>
            <w:webHidden/>
          </w:rPr>
          <w:fldChar w:fldCharType="separate"/>
        </w:r>
        <w:r>
          <w:rPr>
            <w:noProof/>
            <w:webHidden/>
          </w:rPr>
          <w:t>ii</w:t>
        </w:r>
        <w:r>
          <w:rPr>
            <w:noProof/>
            <w:webHidden/>
          </w:rPr>
          <w:fldChar w:fldCharType="end"/>
        </w:r>
      </w:hyperlink>
    </w:p>
    <w:p w14:paraId="2E19F764" w14:textId="4D5D8752" w:rsidR="00500889" w:rsidRDefault="00500889">
      <w:pPr>
        <w:pStyle w:val="TOC2"/>
        <w:rPr>
          <w:rFonts w:asciiTheme="minorHAnsi" w:eastAsiaTheme="minorEastAsia" w:hAnsiTheme="minorHAnsi" w:cstheme="minorBidi"/>
          <w:b w:val="0"/>
          <w:bCs w:val="0"/>
          <w:smallCaps w:val="0"/>
          <w:noProof/>
          <w:sz w:val="22"/>
          <w:szCs w:val="22"/>
        </w:rPr>
      </w:pPr>
      <w:hyperlink w:anchor="_Toc38556062" w:history="1">
        <w:r w:rsidRPr="00123216">
          <w:rPr>
            <w:rStyle w:val="Hyperlink"/>
            <w:noProof/>
          </w:rPr>
          <w:t>Document Change Control</w:t>
        </w:r>
        <w:r>
          <w:rPr>
            <w:noProof/>
            <w:webHidden/>
          </w:rPr>
          <w:tab/>
        </w:r>
        <w:r>
          <w:rPr>
            <w:noProof/>
            <w:webHidden/>
          </w:rPr>
          <w:fldChar w:fldCharType="begin"/>
        </w:r>
        <w:r>
          <w:rPr>
            <w:noProof/>
            <w:webHidden/>
          </w:rPr>
          <w:instrText xml:space="preserve"> PAGEREF _Toc38556062 \h </w:instrText>
        </w:r>
        <w:r>
          <w:rPr>
            <w:noProof/>
            <w:webHidden/>
          </w:rPr>
        </w:r>
        <w:r>
          <w:rPr>
            <w:noProof/>
            <w:webHidden/>
          </w:rPr>
          <w:fldChar w:fldCharType="separate"/>
        </w:r>
        <w:r>
          <w:rPr>
            <w:noProof/>
            <w:webHidden/>
          </w:rPr>
          <w:t>ii</w:t>
        </w:r>
        <w:r>
          <w:rPr>
            <w:noProof/>
            <w:webHidden/>
          </w:rPr>
          <w:fldChar w:fldCharType="end"/>
        </w:r>
      </w:hyperlink>
    </w:p>
    <w:p w14:paraId="35348900" w14:textId="357933D9" w:rsidR="00500889" w:rsidRDefault="00500889">
      <w:pPr>
        <w:pStyle w:val="TOC2"/>
        <w:rPr>
          <w:rFonts w:asciiTheme="minorHAnsi" w:eastAsiaTheme="minorEastAsia" w:hAnsiTheme="minorHAnsi" w:cstheme="minorBidi"/>
          <w:b w:val="0"/>
          <w:bCs w:val="0"/>
          <w:smallCaps w:val="0"/>
          <w:noProof/>
          <w:sz w:val="22"/>
          <w:szCs w:val="22"/>
        </w:rPr>
      </w:pPr>
      <w:hyperlink w:anchor="_Toc38556063" w:history="1">
        <w:r w:rsidRPr="00123216">
          <w:rPr>
            <w:rStyle w:val="Hyperlink"/>
            <w:noProof/>
          </w:rPr>
          <w:t>Distribution List</w:t>
        </w:r>
        <w:r>
          <w:rPr>
            <w:noProof/>
            <w:webHidden/>
          </w:rPr>
          <w:tab/>
        </w:r>
        <w:r>
          <w:rPr>
            <w:noProof/>
            <w:webHidden/>
          </w:rPr>
          <w:fldChar w:fldCharType="begin"/>
        </w:r>
        <w:r>
          <w:rPr>
            <w:noProof/>
            <w:webHidden/>
          </w:rPr>
          <w:instrText xml:space="preserve"> PAGEREF _Toc38556063 \h </w:instrText>
        </w:r>
        <w:r>
          <w:rPr>
            <w:noProof/>
            <w:webHidden/>
          </w:rPr>
        </w:r>
        <w:r>
          <w:rPr>
            <w:noProof/>
            <w:webHidden/>
          </w:rPr>
          <w:fldChar w:fldCharType="separate"/>
        </w:r>
        <w:r>
          <w:rPr>
            <w:noProof/>
            <w:webHidden/>
          </w:rPr>
          <w:t>ii</w:t>
        </w:r>
        <w:r>
          <w:rPr>
            <w:noProof/>
            <w:webHidden/>
          </w:rPr>
          <w:fldChar w:fldCharType="end"/>
        </w:r>
      </w:hyperlink>
    </w:p>
    <w:p w14:paraId="3B789E64" w14:textId="180E200C" w:rsidR="00500889" w:rsidRDefault="00500889">
      <w:pPr>
        <w:pStyle w:val="TOC2"/>
        <w:rPr>
          <w:rFonts w:asciiTheme="minorHAnsi" w:eastAsiaTheme="minorEastAsia" w:hAnsiTheme="minorHAnsi" w:cstheme="minorBidi"/>
          <w:b w:val="0"/>
          <w:bCs w:val="0"/>
          <w:smallCaps w:val="0"/>
          <w:noProof/>
          <w:sz w:val="22"/>
          <w:szCs w:val="22"/>
        </w:rPr>
      </w:pPr>
      <w:hyperlink w:anchor="_Toc38556064" w:history="1">
        <w:r w:rsidRPr="00123216">
          <w:rPr>
            <w:rStyle w:val="Hyperlink"/>
            <w:noProof/>
          </w:rPr>
          <w:t>Change Summary</w:t>
        </w:r>
        <w:r>
          <w:rPr>
            <w:noProof/>
            <w:webHidden/>
          </w:rPr>
          <w:tab/>
        </w:r>
        <w:r>
          <w:rPr>
            <w:noProof/>
            <w:webHidden/>
          </w:rPr>
          <w:fldChar w:fldCharType="begin"/>
        </w:r>
        <w:r>
          <w:rPr>
            <w:noProof/>
            <w:webHidden/>
          </w:rPr>
          <w:instrText xml:space="preserve"> PAGEREF _Toc38556064 \h </w:instrText>
        </w:r>
        <w:r>
          <w:rPr>
            <w:noProof/>
            <w:webHidden/>
          </w:rPr>
        </w:r>
        <w:r>
          <w:rPr>
            <w:noProof/>
            <w:webHidden/>
          </w:rPr>
          <w:fldChar w:fldCharType="separate"/>
        </w:r>
        <w:r>
          <w:rPr>
            <w:noProof/>
            <w:webHidden/>
          </w:rPr>
          <w:t>ii</w:t>
        </w:r>
        <w:r>
          <w:rPr>
            <w:noProof/>
            <w:webHidden/>
          </w:rPr>
          <w:fldChar w:fldCharType="end"/>
        </w:r>
      </w:hyperlink>
    </w:p>
    <w:p w14:paraId="1D61308E" w14:textId="4C9BE119"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65" w:history="1">
        <w:r w:rsidRPr="00123216">
          <w:rPr>
            <w:rStyle w:val="Hyperlink"/>
            <w:noProof/>
          </w:rPr>
          <w:t>1.</w:t>
        </w:r>
        <w:r>
          <w:rPr>
            <w:rFonts w:asciiTheme="minorHAnsi" w:eastAsiaTheme="minorEastAsia" w:hAnsiTheme="minorHAnsi" w:cstheme="minorBidi"/>
            <w:b w:val="0"/>
            <w:caps w:val="0"/>
            <w:noProof/>
            <w:sz w:val="22"/>
            <w:szCs w:val="22"/>
          </w:rPr>
          <w:tab/>
        </w:r>
        <w:r w:rsidRPr="00123216">
          <w:rPr>
            <w:rStyle w:val="Hyperlink"/>
            <w:noProof/>
          </w:rPr>
          <w:t>Introduction</w:t>
        </w:r>
        <w:r>
          <w:rPr>
            <w:noProof/>
            <w:webHidden/>
          </w:rPr>
          <w:tab/>
        </w:r>
        <w:r>
          <w:rPr>
            <w:noProof/>
            <w:webHidden/>
          </w:rPr>
          <w:fldChar w:fldCharType="begin"/>
        </w:r>
        <w:r>
          <w:rPr>
            <w:noProof/>
            <w:webHidden/>
          </w:rPr>
          <w:instrText xml:space="preserve"> PAGEREF _Toc38556065 \h </w:instrText>
        </w:r>
        <w:r>
          <w:rPr>
            <w:noProof/>
            <w:webHidden/>
          </w:rPr>
        </w:r>
        <w:r>
          <w:rPr>
            <w:noProof/>
            <w:webHidden/>
          </w:rPr>
          <w:fldChar w:fldCharType="separate"/>
        </w:r>
        <w:r>
          <w:rPr>
            <w:noProof/>
            <w:webHidden/>
          </w:rPr>
          <w:t>5</w:t>
        </w:r>
        <w:r>
          <w:rPr>
            <w:noProof/>
            <w:webHidden/>
          </w:rPr>
          <w:fldChar w:fldCharType="end"/>
        </w:r>
      </w:hyperlink>
    </w:p>
    <w:p w14:paraId="34908357" w14:textId="12DB9A37"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66" w:history="1">
        <w:r w:rsidRPr="00123216">
          <w:rPr>
            <w:rStyle w:val="Hyperlink"/>
            <w:noProof/>
          </w:rPr>
          <w:t>1.1.</w:t>
        </w:r>
        <w:r>
          <w:rPr>
            <w:rFonts w:asciiTheme="minorHAnsi" w:eastAsiaTheme="minorEastAsia" w:hAnsiTheme="minorHAnsi" w:cstheme="minorBidi"/>
            <w:b w:val="0"/>
            <w:bCs w:val="0"/>
            <w:smallCaps w:val="0"/>
            <w:noProof/>
            <w:sz w:val="22"/>
            <w:szCs w:val="22"/>
          </w:rPr>
          <w:tab/>
        </w:r>
        <w:r w:rsidRPr="00123216">
          <w:rPr>
            <w:rStyle w:val="Hyperlink"/>
            <w:noProof/>
          </w:rPr>
          <w:t>Purpose</w:t>
        </w:r>
        <w:r>
          <w:rPr>
            <w:noProof/>
            <w:webHidden/>
          </w:rPr>
          <w:tab/>
        </w:r>
        <w:r>
          <w:rPr>
            <w:noProof/>
            <w:webHidden/>
          </w:rPr>
          <w:fldChar w:fldCharType="begin"/>
        </w:r>
        <w:r>
          <w:rPr>
            <w:noProof/>
            <w:webHidden/>
          </w:rPr>
          <w:instrText xml:space="preserve"> PAGEREF _Toc38556066 \h </w:instrText>
        </w:r>
        <w:r>
          <w:rPr>
            <w:noProof/>
            <w:webHidden/>
          </w:rPr>
        </w:r>
        <w:r>
          <w:rPr>
            <w:noProof/>
            <w:webHidden/>
          </w:rPr>
          <w:fldChar w:fldCharType="separate"/>
        </w:r>
        <w:r>
          <w:rPr>
            <w:noProof/>
            <w:webHidden/>
          </w:rPr>
          <w:t>5</w:t>
        </w:r>
        <w:r>
          <w:rPr>
            <w:noProof/>
            <w:webHidden/>
          </w:rPr>
          <w:fldChar w:fldCharType="end"/>
        </w:r>
      </w:hyperlink>
    </w:p>
    <w:p w14:paraId="270B6C96" w14:textId="32A3DC20"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67" w:history="1">
        <w:r w:rsidRPr="00123216">
          <w:rPr>
            <w:rStyle w:val="Hyperlink"/>
            <w:noProof/>
          </w:rPr>
          <w:t>1.2.</w:t>
        </w:r>
        <w:r>
          <w:rPr>
            <w:rFonts w:asciiTheme="minorHAnsi" w:eastAsiaTheme="minorEastAsia" w:hAnsiTheme="minorHAnsi" w:cstheme="minorBidi"/>
            <w:b w:val="0"/>
            <w:bCs w:val="0"/>
            <w:smallCaps w:val="0"/>
            <w:noProof/>
            <w:sz w:val="22"/>
            <w:szCs w:val="22"/>
          </w:rPr>
          <w:tab/>
        </w:r>
        <w:r w:rsidRPr="00123216">
          <w:rPr>
            <w:rStyle w:val="Hyperlink"/>
            <w:noProof/>
          </w:rPr>
          <w:t>Scope</w:t>
        </w:r>
        <w:r>
          <w:rPr>
            <w:noProof/>
            <w:webHidden/>
          </w:rPr>
          <w:tab/>
        </w:r>
        <w:r>
          <w:rPr>
            <w:noProof/>
            <w:webHidden/>
          </w:rPr>
          <w:fldChar w:fldCharType="begin"/>
        </w:r>
        <w:r>
          <w:rPr>
            <w:noProof/>
            <w:webHidden/>
          </w:rPr>
          <w:instrText xml:space="preserve"> PAGEREF _Toc38556067 \h </w:instrText>
        </w:r>
        <w:r>
          <w:rPr>
            <w:noProof/>
            <w:webHidden/>
          </w:rPr>
        </w:r>
        <w:r>
          <w:rPr>
            <w:noProof/>
            <w:webHidden/>
          </w:rPr>
          <w:fldChar w:fldCharType="separate"/>
        </w:r>
        <w:r>
          <w:rPr>
            <w:noProof/>
            <w:webHidden/>
          </w:rPr>
          <w:t>5</w:t>
        </w:r>
        <w:r>
          <w:rPr>
            <w:noProof/>
            <w:webHidden/>
          </w:rPr>
          <w:fldChar w:fldCharType="end"/>
        </w:r>
      </w:hyperlink>
    </w:p>
    <w:p w14:paraId="7C517102" w14:textId="6A0AE12E"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68" w:history="1">
        <w:r w:rsidRPr="00123216">
          <w:rPr>
            <w:rStyle w:val="Hyperlink"/>
            <w:noProof/>
          </w:rPr>
          <w:t>1.3.</w:t>
        </w:r>
        <w:r>
          <w:rPr>
            <w:rFonts w:asciiTheme="minorHAnsi" w:eastAsiaTheme="minorEastAsia" w:hAnsiTheme="minorHAnsi" w:cstheme="minorBidi"/>
            <w:b w:val="0"/>
            <w:bCs w:val="0"/>
            <w:smallCaps w:val="0"/>
            <w:noProof/>
            <w:sz w:val="22"/>
            <w:szCs w:val="22"/>
          </w:rPr>
          <w:tab/>
        </w:r>
        <w:r w:rsidRPr="00123216">
          <w:rPr>
            <w:rStyle w:val="Hyperlink"/>
            <w:noProof/>
          </w:rPr>
          <w:t>System Overview</w:t>
        </w:r>
        <w:r>
          <w:rPr>
            <w:noProof/>
            <w:webHidden/>
          </w:rPr>
          <w:tab/>
        </w:r>
        <w:r>
          <w:rPr>
            <w:noProof/>
            <w:webHidden/>
          </w:rPr>
          <w:fldChar w:fldCharType="begin"/>
        </w:r>
        <w:r>
          <w:rPr>
            <w:noProof/>
            <w:webHidden/>
          </w:rPr>
          <w:instrText xml:space="preserve"> PAGEREF _Toc38556068 \h </w:instrText>
        </w:r>
        <w:r>
          <w:rPr>
            <w:noProof/>
            <w:webHidden/>
          </w:rPr>
        </w:r>
        <w:r>
          <w:rPr>
            <w:noProof/>
            <w:webHidden/>
          </w:rPr>
          <w:fldChar w:fldCharType="separate"/>
        </w:r>
        <w:r>
          <w:rPr>
            <w:noProof/>
            <w:webHidden/>
          </w:rPr>
          <w:t>5</w:t>
        </w:r>
        <w:r>
          <w:rPr>
            <w:noProof/>
            <w:webHidden/>
          </w:rPr>
          <w:fldChar w:fldCharType="end"/>
        </w:r>
      </w:hyperlink>
    </w:p>
    <w:p w14:paraId="5B69549C" w14:textId="33066BE7"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69" w:history="1">
        <w:r w:rsidRPr="00123216">
          <w:rPr>
            <w:rStyle w:val="Hyperlink"/>
            <w:noProof/>
          </w:rPr>
          <w:t>1.4.</w:t>
        </w:r>
        <w:r>
          <w:rPr>
            <w:rFonts w:asciiTheme="minorHAnsi" w:eastAsiaTheme="minorEastAsia" w:hAnsiTheme="minorHAnsi" w:cstheme="minorBidi"/>
            <w:b w:val="0"/>
            <w:bCs w:val="0"/>
            <w:smallCaps w:val="0"/>
            <w:noProof/>
            <w:sz w:val="22"/>
            <w:szCs w:val="22"/>
          </w:rPr>
          <w:tab/>
        </w:r>
        <w:r w:rsidRPr="00123216">
          <w:rPr>
            <w:rStyle w:val="Hyperlink"/>
            <w:noProof/>
          </w:rPr>
          <w:t>Suspension and Exit Criteria</w:t>
        </w:r>
        <w:r>
          <w:rPr>
            <w:noProof/>
            <w:webHidden/>
          </w:rPr>
          <w:tab/>
        </w:r>
        <w:r>
          <w:rPr>
            <w:noProof/>
            <w:webHidden/>
          </w:rPr>
          <w:fldChar w:fldCharType="begin"/>
        </w:r>
        <w:r>
          <w:rPr>
            <w:noProof/>
            <w:webHidden/>
          </w:rPr>
          <w:instrText xml:space="preserve"> PAGEREF _Toc38556069 \h </w:instrText>
        </w:r>
        <w:r>
          <w:rPr>
            <w:noProof/>
            <w:webHidden/>
          </w:rPr>
        </w:r>
        <w:r>
          <w:rPr>
            <w:noProof/>
            <w:webHidden/>
          </w:rPr>
          <w:fldChar w:fldCharType="separate"/>
        </w:r>
        <w:r>
          <w:rPr>
            <w:noProof/>
            <w:webHidden/>
          </w:rPr>
          <w:t>7</w:t>
        </w:r>
        <w:r>
          <w:rPr>
            <w:noProof/>
            <w:webHidden/>
          </w:rPr>
          <w:fldChar w:fldCharType="end"/>
        </w:r>
      </w:hyperlink>
    </w:p>
    <w:p w14:paraId="72DFBA50" w14:textId="365C8297"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70" w:history="1">
        <w:r w:rsidRPr="00123216">
          <w:rPr>
            <w:rStyle w:val="Hyperlink"/>
            <w:noProof/>
          </w:rPr>
          <w:t>1.5.</w:t>
        </w:r>
        <w:r>
          <w:rPr>
            <w:rFonts w:asciiTheme="minorHAnsi" w:eastAsiaTheme="minorEastAsia" w:hAnsiTheme="minorHAnsi" w:cstheme="minorBidi"/>
            <w:b w:val="0"/>
            <w:bCs w:val="0"/>
            <w:smallCaps w:val="0"/>
            <w:noProof/>
            <w:sz w:val="22"/>
            <w:szCs w:val="22"/>
          </w:rPr>
          <w:tab/>
        </w:r>
        <w:r w:rsidRPr="00123216">
          <w:rPr>
            <w:rStyle w:val="Hyperlink"/>
            <w:noProof/>
          </w:rPr>
          <w:t>Document Overview</w:t>
        </w:r>
        <w:r>
          <w:rPr>
            <w:noProof/>
            <w:webHidden/>
          </w:rPr>
          <w:tab/>
        </w:r>
        <w:r>
          <w:rPr>
            <w:noProof/>
            <w:webHidden/>
          </w:rPr>
          <w:fldChar w:fldCharType="begin"/>
        </w:r>
        <w:r>
          <w:rPr>
            <w:noProof/>
            <w:webHidden/>
          </w:rPr>
          <w:instrText xml:space="preserve"> PAGEREF _Toc38556070 \h </w:instrText>
        </w:r>
        <w:r>
          <w:rPr>
            <w:noProof/>
            <w:webHidden/>
          </w:rPr>
        </w:r>
        <w:r>
          <w:rPr>
            <w:noProof/>
            <w:webHidden/>
          </w:rPr>
          <w:fldChar w:fldCharType="separate"/>
        </w:r>
        <w:r>
          <w:rPr>
            <w:noProof/>
            <w:webHidden/>
          </w:rPr>
          <w:t>7</w:t>
        </w:r>
        <w:r>
          <w:rPr>
            <w:noProof/>
            <w:webHidden/>
          </w:rPr>
          <w:fldChar w:fldCharType="end"/>
        </w:r>
      </w:hyperlink>
    </w:p>
    <w:p w14:paraId="0BFB8082" w14:textId="64CF9A67"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71" w:history="1">
        <w:r w:rsidRPr="00123216">
          <w:rPr>
            <w:rStyle w:val="Hyperlink"/>
            <w:noProof/>
          </w:rPr>
          <w:t>1.6.</w:t>
        </w:r>
        <w:r>
          <w:rPr>
            <w:rFonts w:asciiTheme="minorHAnsi" w:eastAsiaTheme="minorEastAsia" w:hAnsiTheme="minorHAnsi" w:cstheme="minorBidi"/>
            <w:b w:val="0"/>
            <w:bCs w:val="0"/>
            <w:smallCaps w:val="0"/>
            <w:noProof/>
            <w:sz w:val="22"/>
            <w:szCs w:val="22"/>
          </w:rPr>
          <w:tab/>
        </w:r>
        <w:r w:rsidRPr="00123216">
          <w:rPr>
            <w:rStyle w:val="Hyperlink"/>
            <w:noProof/>
          </w:rPr>
          <w:t>References</w:t>
        </w:r>
        <w:r>
          <w:rPr>
            <w:noProof/>
            <w:webHidden/>
          </w:rPr>
          <w:tab/>
        </w:r>
        <w:r>
          <w:rPr>
            <w:noProof/>
            <w:webHidden/>
          </w:rPr>
          <w:fldChar w:fldCharType="begin"/>
        </w:r>
        <w:r>
          <w:rPr>
            <w:noProof/>
            <w:webHidden/>
          </w:rPr>
          <w:instrText xml:space="preserve"> PAGEREF _Toc38556071 \h </w:instrText>
        </w:r>
        <w:r>
          <w:rPr>
            <w:noProof/>
            <w:webHidden/>
          </w:rPr>
        </w:r>
        <w:r>
          <w:rPr>
            <w:noProof/>
            <w:webHidden/>
          </w:rPr>
          <w:fldChar w:fldCharType="separate"/>
        </w:r>
        <w:r>
          <w:rPr>
            <w:noProof/>
            <w:webHidden/>
          </w:rPr>
          <w:t>7</w:t>
        </w:r>
        <w:r>
          <w:rPr>
            <w:noProof/>
            <w:webHidden/>
          </w:rPr>
          <w:fldChar w:fldCharType="end"/>
        </w:r>
      </w:hyperlink>
    </w:p>
    <w:p w14:paraId="4A7DAF00" w14:textId="40D5212A"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72" w:history="1">
        <w:r w:rsidRPr="00123216">
          <w:rPr>
            <w:rStyle w:val="Hyperlink"/>
            <w:noProof/>
          </w:rPr>
          <w:t>2.</w:t>
        </w:r>
        <w:r>
          <w:rPr>
            <w:rFonts w:asciiTheme="minorHAnsi" w:eastAsiaTheme="minorEastAsia" w:hAnsiTheme="minorHAnsi" w:cstheme="minorBidi"/>
            <w:b w:val="0"/>
            <w:caps w:val="0"/>
            <w:noProof/>
            <w:sz w:val="22"/>
            <w:szCs w:val="22"/>
          </w:rPr>
          <w:tab/>
        </w:r>
        <w:r w:rsidRPr="00123216">
          <w:rPr>
            <w:rStyle w:val="Hyperlink"/>
            <w:noProof/>
          </w:rPr>
          <w:t>Test Items and Features</w:t>
        </w:r>
        <w:r>
          <w:rPr>
            <w:noProof/>
            <w:webHidden/>
          </w:rPr>
          <w:tab/>
        </w:r>
        <w:r>
          <w:rPr>
            <w:noProof/>
            <w:webHidden/>
          </w:rPr>
          <w:fldChar w:fldCharType="begin"/>
        </w:r>
        <w:r>
          <w:rPr>
            <w:noProof/>
            <w:webHidden/>
          </w:rPr>
          <w:instrText xml:space="preserve"> PAGEREF _Toc38556072 \h </w:instrText>
        </w:r>
        <w:r>
          <w:rPr>
            <w:noProof/>
            <w:webHidden/>
          </w:rPr>
        </w:r>
        <w:r>
          <w:rPr>
            <w:noProof/>
            <w:webHidden/>
          </w:rPr>
          <w:fldChar w:fldCharType="separate"/>
        </w:r>
        <w:r>
          <w:rPr>
            <w:noProof/>
            <w:webHidden/>
          </w:rPr>
          <w:t>8</w:t>
        </w:r>
        <w:r>
          <w:rPr>
            <w:noProof/>
            <w:webHidden/>
          </w:rPr>
          <w:fldChar w:fldCharType="end"/>
        </w:r>
      </w:hyperlink>
    </w:p>
    <w:p w14:paraId="52AF808B" w14:textId="531A0B3B"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73" w:history="1">
        <w:r w:rsidRPr="00123216">
          <w:rPr>
            <w:rStyle w:val="Hyperlink"/>
            <w:noProof/>
          </w:rPr>
          <w:t>2.1.</w:t>
        </w:r>
        <w:r>
          <w:rPr>
            <w:rFonts w:asciiTheme="minorHAnsi" w:eastAsiaTheme="minorEastAsia" w:hAnsiTheme="minorHAnsi" w:cstheme="minorBidi"/>
            <w:b w:val="0"/>
            <w:bCs w:val="0"/>
            <w:smallCaps w:val="0"/>
            <w:noProof/>
            <w:sz w:val="22"/>
            <w:szCs w:val="22"/>
          </w:rPr>
          <w:tab/>
        </w:r>
        <w:r w:rsidRPr="00123216">
          <w:rPr>
            <w:rStyle w:val="Hyperlink"/>
            <w:noProof/>
          </w:rPr>
          <w:t>Edit Menu</w:t>
        </w:r>
        <w:r>
          <w:rPr>
            <w:noProof/>
            <w:webHidden/>
          </w:rPr>
          <w:tab/>
        </w:r>
        <w:r>
          <w:rPr>
            <w:noProof/>
            <w:webHidden/>
          </w:rPr>
          <w:fldChar w:fldCharType="begin"/>
        </w:r>
        <w:r>
          <w:rPr>
            <w:noProof/>
            <w:webHidden/>
          </w:rPr>
          <w:instrText xml:space="preserve"> PAGEREF _Toc38556073 \h </w:instrText>
        </w:r>
        <w:r>
          <w:rPr>
            <w:noProof/>
            <w:webHidden/>
          </w:rPr>
        </w:r>
        <w:r>
          <w:rPr>
            <w:noProof/>
            <w:webHidden/>
          </w:rPr>
          <w:fldChar w:fldCharType="separate"/>
        </w:r>
        <w:r>
          <w:rPr>
            <w:noProof/>
            <w:webHidden/>
          </w:rPr>
          <w:t>8</w:t>
        </w:r>
        <w:r>
          <w:rPr>
            <w:noProof/>
            <w:webHidden/>
          </w:rPr>
          <w:fldChar w:fldCharType="end"/>
        </w:r>
      </w:hyperlink>
    </w:p>
    <w:p w14:paraId="31E343C4" w14:textId="0ED34D7C" w:rsidR="00500889" w:rsidRDefault="00500889">
      <w:pPr>
        <w:pStyle w:val="TOC3"/>
        <w:tabs>
          <w:tab w:val="left" w:pos="1200"/>
        </w:tabs>
        <w:rPr>
          <w:rFonts w:asciiTheme="minorHAnsi" w:eastAsiaTheme="minorEastAsia" w:hAnsiTheme="minorHAnsi" w:cstheme="minorBidi"/>
          <w:i w:val="0"/>
          <w:noProof/>
          <w:sz w:val="22"/>
          <w:szCs w:val="22"/>
        </w:rPr>
      </w:pPr>
      <w:hyperlink w:anchor="_Toc38556074" w:history="1">
        <w:r w:rsidRPr="00123216">
          <w:rPr>
            <w:rStyle w:val="Hyperlink"/>
            <w:noProof/>
          </w:rPr>
          <w:t>2.1.1.</w:t>
        </w:r>
        <w:r>
          <w:rPr>
            <w:rFonts w:asciiTheme="minorHAnsi" w:eastAsiaTheme="minorEastAsia" w:hAnsiTheme="minorHAnsi" w:cstheme="minorBidi"/>
            <w:i w:val="0"/>
            <w:noProof/>
            <w:sz w:val="22"/>
            <w:szCs w:val="22"/>
          </w:rPr>
          <w:tab/>
        </w:r>
        <w:r w:rsidRPr="00123216">
          <w:rPr>
            <w:rStyle w:val="Hyperlink"/>
            <w:noProof/>
          </w:rPr>
          <w:t>Insert</w:t>
        </w:r>
        <w:r>
          <w:rPr>
            <w:noProof/>
            <w:webHidden/>
          </w:rPr>
          <w:tab/>
        </w:r>
        <w:r>
          <w:rPr>
            <w:noProof/>
            <w:webHidden/>
          </w:rPr>
          <w:fldChar w:fldCharType="begin"/>
        </w:r>
        <w:r>
          <w:rPr>
            <w:noProof/>
            <w:webHidden/>
          </w:rPr>
          <w:instrText xml:space="preserve"> PAGEREF _Toc38556074 \h </w:instrText>
        </w:r>
        <w:r>
          <w:rPr>
            <w:noProof/>
            <w:webHidden/>
          </w:rPr>
        </w:r>
        <w:r>
          <w:rPr>
            <w:noProof/>
            <w:webHidden/>
          </w:rPr>
          <w:fldChar w:fldCharType="separate"/>
        </w:r>
        <w:r>
          <w:rPr>
            <w:noProof/>
            <w:webHidden/>
          </w:rPr>
          <w:t>8</w:t>
        </w:r>
        <w:r>
          <w:rPr>
            <w:noProof/>
            <w:webHidden/>
          </w:rPr>
          <w:fldChar w:fldCharType="end"/>
        </w:r>
      </w:hyperlink>
    </w:p>
    <w:p w14:paraId="76AB85EC" w14:textId="29C6C319" w:rsidR="00500889" w:rsidRDefault="00500889">
      <w:pPr>
        <w:pStyle w:val="TOC3"/>
        <w:tabs>
          <w:tab w:val="left" w:pos="1200"/>
        </w:tabs>
        <w:rPr>
          <w:rFonts w:asciiTheme="minorHAnsi" w:eastAsiaTheme="minorEastAsia" w:hAnsiTheme="minorHAnsi" w:cstheme="minorBidi"/>
          <w:i w:val="0"/>
          <w:noProof/>
          <w:sz w:val="22"/>
          <w:szCs w:val="22"/>
        </w:rPr>
      </w:pPr>
      <w:hyperlink w:anchor="_Toc38556075" w:history="1">
        <w:r w:rsidRPr="00123216">
          <w:rPr>
            <w:rStyle w:val="Hyperlink"/>
            <w:noProof/>
          </w:rPr>
          <w:t>2.1.2.</w:t>
        </w:r>
        <w:r>
          <w:rPr>
            <w:rFonts w:asciiTheme="minorHAnsi" w:eastAsiaTheme="minorEastAsia" w:hAnsiTheme="minorHAnsi" w:cstheme="minorBidi"/>
            <w:i w:val="0"/>
            <w:noProof/>
            <w:sz w:val="22"/>
            <w:szCs w:val="22"/>
          </w:rPr>
          <w:tab/>
        </w:r>
        <w:r w:rsidRPr="00123216">
          <w:rPr>
            <w:rStyle w:val="Hyperlink"/>
            <w:noProof/>
          </w:rPr>
          <w:t>Delete</w:t>
        </w:r>
        <w:r>
          <w:rPr>
            <w:noProof/>
            <w:webHidden/>
          </w:rPr>
          <w:tab/>
        </w:r>
        <w:r>
          <w:rPr>
            <w:noProof/>
            <w:webHidden/>
          </w:rPr>
          <w:fldChar w:fldCharType="begin"/>
        </w:r>
        <w:r>
          <w:rPr>
            <w:noProof/>
            <w:webHidden/>
          </w:rPr>
          <w:instrText xml:space="preserve"> PAGEREF _Toc38556075 \h </w:instrText>
        </w:r>
        <w:r>
          <w:rPr>
            <w:noProof/>
            <w:webHidden/>
          </w:rPr>
        </w:r>
        <w:r>
          <w:rPr>
            <w:noProof/>
            <w:webHidden/>
          </w:rPr>
          <w:fldChar w:fldCharType="separate"/>
        </w:r>
        <w:r>
          <w:rPr>
            <w:noProof/>
            <w:webHidden/>
          </w:rPr>
          <w:t>8</w:t>
        </w:r>
        <w:r>
          <w:rPr>
            <w:noProof/>
            <w:webHidden/>
          </w:rPr>
          <w:fldChar w:fldCharType="end"/>
        </w:r>
      </w:hyperlink>
    </w:p>
    <w:p w14:paraId="2D3DB921" w14:textId="799F021B" w:rsidR="00500889" w:rsidRDefault="00500889">
      <w:pPr>
        <w:pStyle w:val="TOC3"/>
        <w:tabs>
          <w:tab w:val="left" w:pos="1200"/>
        </w:tabs>
        <w:rPr>
          <w:rFonts w:asciiTheme="minorHAnsi" w:eastAsiaTheme="minorEastAsia" w:hAnsiTheme="minorHAnsi" w:cstheme="minorBidi"/>
          <w:i w:val="0"/>
          <w:noProof/>
          <w:sz w:val="22"/>
          <w:szCs w:val="22"/>
        </w:rPr>
      </w:pPr>
      <w:hyperlink w:anchor="_Toc38556076" w:history="1">
        <w:r w:rsidRPr="00123216">
          <w:rPr>
            <w:rStyle w:val="Hyperlink"/>
            <w:noProof/>
          </w:rPr>
          <w:t>2.1.3.</w:t>
        </w:r>
        <w:r>
          <w:rPr>
            <w:rFonts w:asciiTheme="minorHAnsi" w:eastAsiaTheme="minorEastAsia" w:hAnsiTheme="minorHAnsi" w:cstheme="minorBidi"/>
            <w:i w:val="0"/>
            <w:noProof/>
            <w:sz w:val="22"/>
            <w:szCs w:val="22"/>
          </w:rPr>
          <w:tab/>
        </w:r>
        <w:r w:rsidRPr="00123216">
          <w:rPr>
            <w:rStyle w:val="Hyperlink"/>
            <w:noProof/>
          </w:rPr>
          <w:t>Copy</w:t>
        </w:r>
        <w:r>
          <w:rPr>
            <w:noProof/>
            <w:webHidden/>
          </w:rPr>
          <w:tab/>
        </w:r>
        <w:r>
          <w:rPr>
            <w:noProof/>
            <w:webHidden/>
          </w:rPr>
          <w:fldChar w:fldCharType="begin"/>
        </w:r>
        <w:r>
          <w:rPr>
            <w:noProof/>
            <w:webHidden/>
          </w:rPr>
          <w:instrText xml:space="preserve"> PAGEREF _Toc38556076 \h </w:instrText>
        </w:r>
        <w:r>
          <w:rPr>
            <w:noProof/>
            <w:webHidden/>
          </w:rPr>
        </w:r>
        <w:r>
          <w:rPr>
            <w:noProof/>
            <w:webHidden/>
          </w:rPr>
          <w:fldChar w:fldCharType="separate"/>
        </w:r>
        <w:r>
          <w:rPr>
            <w:noProof/>
            <w:webHidden/>
          </w:rPr>
          <w:t>8</w:t>
        </w:r>
        <w:r>
          <w:rPr>
            <w:noProof/>
            <w:webHidden/>
          </w:rPr>
          <w:fldChar w:fldCharType="end"/>
        </w:r>
      </w:hyperlink>
    </w:p>
    <w:p w14:paraId="33F3ED59" w14:textId="3D146093" w:rsidR="00500889" w:rsidRDefault="00500889">
      <w:pPr>
        <w:pStyle w:val="TOC3"/>
        <w:tabs>
          <w:tab w:val="left" w:pos="1200"/>
        </w:tabs>
        <w:rPr>
          <w:rFonts w:asciiTheme="minorHAnsi" w:eastAsiaTheme="minorEastAsia" w:hAnsiTheme="minorHAnsi" w:cstheme="minorBidi"/>
          <w:i w:val="0"/>
          <w:noProof/>
          <w:sz w:val="22"/>
          <w:szCs w:val="22"/>
        </w:rPr>
      </w:pPr>
      <w:hyperlink w:anchor="_Toc38556077" w:history="1">
        <w:r w:rsidRPr="00123216">
          <w:rPr>
            <w:rStyle w:val="Hyperlink"/>
            <w:noProof/>
          </w:rPr>
          <w:t>2.1.4.</w:t>
        </w:r>
        <w:r>
          <w:rPr>
            <w:rFonts w:asciiTheme="minorHAnsi" w:eastAsiaTheme="minorEastAsia" w:hAnsiTheme="minorHAnsi" w:cstheme="minorBidi"/>
            <w:i w:val="0"/>
            <w:noProof/>
            <w:sz w:val="22"/>
            <w:szCs w:val="22"/>
          </w:rPr>
          <w:tab/>
        </w:r>
        <w:r w:rsidRPr="00123216">
          <w:rPr>
            <w:rStyle w:val="Hyperlink"/>
            <w:noProof/>
          </w:rPr>
          <w:t>Paste</w:t>
        </w:r>
        <w:r>
          <w:rPr>
            <w:noProof/>
            <w:webHidden/>
          </w:rPr>
          <w:tab/>
        </w:r>
        <w:r>
          <w:rPr>
            <w:noProof/>
            <w:webHidden/>
          </w:rPr>
          <w:fldChar w:fldCharType="begin"/>
        </w:r>
        <w:r>
          <w:rPr>
            <w:noProof/>
            <w:webHidden/>
          </w:rPr>
          <w:instrText xml:space="preserve"> PAGEREF _Toc38556077 \h </w:instrText>
        </w:r>
        <w:r>
          <w:rPr>
            <w:noProof/>
            <w:webHidden/>
          </w:rPr>
        </w:r>
        <w:r>
          <w:rPr>
            <w:noProof/>
            <w:webHidden/>
          </w:rPr>
          <w:fldChar w:fldCharType="separate"/>
        </w:r>
        <w:r>
          <w:rPr>
            <w:noProof/>
            <w:webHidden/>
          </w:rPr>
          <w:t>8</w:t>
        </w:r>
        <w:r>
          <w:rPr>
            <w:noProof/>
            <w:webHidden/>
          </w:rPr>
          <w:fldChar w:fldCharType="end"/>
        </w:r>
      </w:hyperlink>
    </w:p>
    <w:p w14:paraId="2FE53850" w14:textId="02A78EE9" w:rsidR="00500889" w:rsidRDefault="00500889">
      <w:pPr>
        <w:pStyle w:val="TOC3"/>
        <w:tabs>
          <w:tab w:val="left" w:pos="1200"/>
        </w:tabs>
        <w:rPr>
          <w:rFonts w:asciiTheme="minorHAnsi" w:eastAsiaTheme="minorEastAsia" w:hAnsiTheme="minorHAnsi" w:cstheme="minorBidi"/>
          <w:i w:val="0"/>
          <w:noProof/>
          <w:sz w:val="22"/>
          <w:szCs w:val="22"/>
        </w:rPr>
      </w:pPr>
      <w:hyperlink w:anchor="_Toc38556078" w:history="1">
        <w:r w:rsidRPr="00123216">
          <w:rPr>
            <w:rStyle w:val="Hyperlink"/>
            <w:noProof/>
          </w:rPr>
          <w:t>2.1.5.</w:t>
        </w:r>
        <w:r>
          <w:rPr>
            <w:rFonts w:asciiTheme="minorHAnsi" w:eastAsiaTheme="minorEastAsia" w:hAnsiTheme="minorHAnsi" w:cstheme="minorBidi"/>
            <w:i w:val="0"/>
            <w:noProof/>
            <w:sz w:val="22"/>
            <w:szCs w:val="22"/>
          </w:rPr>
          <w:tab/>
        </w:r>
        <w:r w:rsidRPr="00123216">
          <w:rPr>
            <w:rStyle w:val="Hyperlink"/>
            <w:noProof/>
          </w:rPr>
          <w:t>Drag and Drop</w:t>
        </w:r>
        <w:r>
          <w:rPr>
            <w:noProof/>
            <w:webHidden/>
          </w:rPr>
          <w:tab/>
        </w:r>
        <w:r>
          <w:rPr>
            <w:noProof/>
            <w:webHidden/>
          </w:rPr>
          <w:fldChar w:fldCharType="begin"/>
        </w:r>
        <w:r>
          <w:rPr>
            <w:noProof/>
            <w:webHidden/>
          </w:rPr>
          <w:instrText xml:space="preserve"> PAGEREF _Toc38556078 \h </w:instrText>
        </w:r>
        <w:r>
          <w:rPr>
            <w:noProof/>
            <w:webHidden/>
          </w:rPr>
        </w:r>
        <w:r>
          <w:rPr>
            <w:noProof/>
            <w:webHidden/>
          </w:rPr>
          <w:fldChar w:fldCharType="separate"/>
        </w:r>
        <w:r>
          <w:rPr>
            <w:noProof/>
            <w:webHidden/>
          </w:rPr>
          <w:t>8</w:t>
        </w:r>
        <w:r>
          <w:rPr>
            <w:noProof/>
            <w:webHidden/>
          </w:rPr>
          <w:fldChar w:fldCharType="end"/>
        </w:r>
      </w:hyperlink>
    </w:p>
    <w:p w14:paraId="07AE2BC2" w14:textId="196B58AE" w:rsidR="00500889" w:rsidRDefault="00500889">
      <w:pPr>
        <w:pStyle w:val="TOC3"/>
        <w:tabs>
          <w:tab w:val="left" w:pos="1200"/>
        </w:tabs>
        <w:rPr>
          <w:rFonts w:asciiTheme="minorHAnsi" w:eastAsiaTheme="minorEastAsia" w:hAnsiTheme="minorHAnsi" w:cstheme="minorBidi"/>
          <w:i w:val="0"/>
          <w:noProof/>
          <w:sz w:val="22"/>
          <w:szCs w:val="22"/>
        </w:rPr>
      </w:pPr>
      <w:hyperlink w:anchor="_Toc38556079" w:history="1">
        <w:r w:rsidRPr="00123216">
          <w:rPr>
            <w:rStyle w:val="Hyperlink"/>
            <w:noProof/>
          </w:rPr>
          <w:t>2.1.6.</w:t>
        </w:r>
        <w:r>
          <w:rPr>
            <w:rFonts w:asciiTheme="minorHAnsi" w:eastAsiaTheme="minorEastAsia" w:hAnsiTheme="minorHAnsi" w:cstheme="minorBidi"/>
            <w:i w:val="0"/>
            <w:noProof/>
            <w:sz w:val="22"/>
            <w:szCs w:val="22"/>
          </w:rPr>
          <w:tab/>
        </w:r>
        <w:r w:rsidRPr="00123216">
          <w:rPr>
            <w:rStyle w:val="Hyperlink"/>
            <w:noProof/>
          </w:rPr>
          <w:t>Undo</w:t>
        </w:r>
        <w:r>
          <w:rPr>
            <w:noProof/>
            <w:webHidden/>
          </w:rPr>
          <w:tab/>
        </w:r>
        <w:r>
          <w:rPr>
            <w:noProof/>
            <w:webHidden/>
          </w:rPr>
          <w:fldChar w:fldCharType="begin"/>
        </w:r>
        <w:r>
          <w:rPr>
            <w:noProof/>
            <w:webHidden/>
          </w:rPr>
          <w:instrText xml:space="preserve"> PAGEREF _Toc38556079 \h </w:instrText>
        </w:r>
        <w:r>
          <w:rPr>
            <w:noProof/>
            <w:webHidden/>
          </w:rPr>
        </w:r>
        <w:r>
          <w:rPr>
            <w:noProof/>
            <w:webHidden/>
          </w:rPr>
          <w:fldChar w:fldCharType="separate"/>
        </w:r>
        <w:r>
          <w:rPr>
            <w:noProof/>
            <w:webHidden/>
          </w:rPr>
          <w:t>8</w:t>
        </w:r>
        <w:r>
          <w:rPr>
            <w:noProof/>
            <w:webHidden/>
          </w:rPr>
          <w:fldChar w:fldCharType="end"/>
        </w:r>
      </w:hyperlink>
    </w:p>
    <w:p w14:paraId="3FD16B06" w14:textId="2E3F3F5D" w:rsidR="00500889" w:rsidRDefault="00500889">
      <w:pPr>
        <w:pStyle w:val="TOC3"/>
        <w:tabs>
          <w:tab w:val="left" w:pos="1200"/>
        </w:tabs>
        <w:rPr>
          <w:rFonts w:asciiTheme="minorHAnsi" w:eastAsiaTheme="minorEastAsia" w:hAnsiTheme="minorHAnsi" w:cstheme="minorBidi"/>
          <w:i w:val="0"/>
          <w:noProof/>
          <w:sz w:val="22"/>
          <w:szCs w:val="22"/>
        </w:rPr>
      </w:pPr>
      <w:hyperlink w:anchor="_Toc38556080" w:history="1">
        <w:r w:rsidRPr="00123216">
          <w:rPr>
            <w:rStyle w:val="Hyperlink"/>
            <w:noProof/>
          </w:rPr>
          <w:t>2.1.7.</w:t>
        </w:r>
        <w:r>
          <w:rPr>
            <w:rFonts w:asciiTheme="minorHAnsi" w:eastAsiaTheme="minorEastAsia" w:hAnsiTheme="minorHAnsi" w:cstheme="minorBidi"/>
            <w:i w:val="0"/>
            <w:noProof/>
            <w:sz w:val="22"/>
            <w:szCs w:val="22"/>
          </w:rPr>
          <w:tab/>
        </w:r>
        <w:r w:rsidRPr="00123216">
          <w:rPr>
            <w:rStyle w:val="Hyperlink"/>
            <w:noProof/>
          </w:rPr>
          <w:t>Highlighting</w:t>
        </w:r>
        <w:r>
          <w:rPr>
            <w:noProof/>
            <w:webHidden/>
          </w:rPr>
          <w:tab/>
        </w:r>
        <w:r>
          <w:rPr>
            <w:noProof/>
            <w:webHidden/>
          </w:rPr>
          <w:fldChar w:fldCharType="begin"/>
        </w:r>
        <w:r>
          <w:rPr>
            <w:noProof/>
            <w:webHidden/>
          </w:rPr>
          <w:instrText xml:space="preserve"> PAGEREF _Toc38556080 \h </w:instrText>
        </w:r>
        <w:r>
          <w:rPr>
            <w:noProof/>
            <w:webHidden/>
          </w:rPr>
        </w:r>
        <w:r>
          <w:rPr>
            <w:noProof/>
            <w:webHidden/>
          </w:rPr>
          <w:fldChar w:fldCharType="separate"/>
        </w:r>
        <w:r>
          <w:rPr>
            <w:noProof/>
            <w:webHidden/>
          </w:rPr>
          <w:t>8</w:t>
        </w:r>
        <w:r>
          <w:rPr>
            <w:noProof/>
            <w:webHidden/>
          </w:rPr>
          <w:fldChar w:fldCharType="end"/>
        </w:r>
      </w:hyperlink>
    </w:p>
    <w:p w14:paraId="60038BD6" w14:textId="40F56FF6"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81" w:history="1">
        <w:r w:rsidRPr="00123216">
          <w:rPr>
            <w:rStyle w:val="Hyperlink"/>
            <w:noProof/>
          </w:rPr>
          <w:t>3.</w:t>
        </w:r>
        <w:r>
          <w:rPr>
            <w:rFonts w:asciiTheme="minorHAnsi" w:eastAsiaTheme="minorEastAsia" w:hAnsiTheme="minorHAnsi" w:cstheme="minorBidi"/>
            <w:b w:val="0"/>
            <w:caps w:val="0"/>
            <w:noProof/>
            <w:sz w:val="22"/>
            <w:szCs w:val="22"/>
          </w:rPr>
          <w:tab/>
        </w:r>
        <w:r w:rsidRPr="00123216">
          <w:rPr>
            <w:rStyle w:val="Hyperlink"/>
            <w:noProof/>
          </w:rPr>
          <w:t>Testing Approach</w:t>
        </w:r>
        <w:r>
          <w:rPr>
            <w:noProof/>
            <w:webHidden/>
          </w:rPr>
          <w:tab/>
        </w:r>
        <w:r>
          <w:rPr>
            <w:noProof/>
            <w:webHidden/>
          </w:rPr>
          <w:fldChar w:fldCharType="begin"/>
        </w:r>
        <w:r>
          <w:rPr>
            <w:noProof/>
            <w:webHidden/>
          </w:rPr>
          <w:instrText xml:space="preserve"> PAGEREF _Toc38556081 \h </w:instrText>
        </w:r>
        <w:r>
          <w:rPr>
            <w:noProof/>
            <w:webHidden/>
          </w:rPr>
        </w:r>
        <w:r>
          <w:rPr>
            <w:noProof/>
            <w:webHidden/>
          </w:rPr>
          <w:fldChar w:fldCharType="separate"/>
        </w:r>
        <w:r>
          <w:rPr>
            <w:noProof/>
            <w:webHidden/>
          </w:rPr>
          <w:t>9</w:t>
        </w:r>
        <w:r>
          <w:rPr>
            <w:noProof/>
            <w:webHidden/>
          </w:rPr>
          <w:fldChar w:fldCharType="end"/>
        </w:r>
      </w:hyperlink>
    </w:p>
    <w:p w14:paraId="0318759A" w14:textId="106DA276"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82" w:history="1">
        <w:r w:rsidRPr="00123216">
          <w:rPr>
            <w:rStyle w:val="Hyperlink"/>
            <w:noProof/>
          </w:rPr>
          <w:t>4.</w:t>
        </w:r>
        <w:r>
          <w:rPr>
            <w:rFonts w:asciiTheme="minorHAnsi" w:eastAsiaTheme="minorEastAsia" w:hAnsiTheme="minorHAnsi" w:cstheme="minorBidi"/>
            <w:b w:val="0"/>
            <w:caps w:val="0"/>
            <w:noProof/>
            <w:sz w:val="22"/>
            <w:szCs w:val="22"/>
          </w:rPr>
          <w:tab/>
        </w:r>
        <w:r w:rsidRPr="00123216">
          <w:rPr>
            <w:rStyle w:val="Hyperlink"/>
            <w:noProof/>
          </w:rPr>
          <w:t>Test XX</w:t>
        </w:r>
        <w:r>
          <w:rPr>
            <w:noProof/>
            <w:webHidden/>
          </w:rPr>
          <w:tab/>
        </w:r>
        <w:r>
          <w:rPr>
            <w:noProof/>
            <w:webHidden/>
          </w:rPr>
          <w:fldChar w:fldCharType="begin"/>
        </w:r>
        <w:r>
          <w:rPr>
            <w:noProof/>
            <w:webHidden/>
          </w:rPr>
          <w:instrText xml:space="preserve"> PAGEREF _Toc38556082 \h </w:instrText>
        </w:r>
        <w:r>
          <w:rPr>
            <w:noProof/>
            <w:webHidden/>
          </w:rPr>
        </w:r>
        <w:r>
          <w:rPr>
            <w:noProof/>
            <w:webHidden/>
          </w:rPr>
          <w:fldChar w:fldCharType="separate"/>
        </w:r>
        <w:r>
          <w:rPr>
            <w:noProof/>
            <w:webHidden/>
          </w:rPr>
          <w:t>10</w:t>
        </w:r>
        <w:r>
          <w:rPr>
            <w:noProof/>
            <w:webHidden/>
          </w:rPr>
          <w:fldChar w:fldCharType="end"/>
        </w:r>
      </w:hyperlink>
    </w:p>
    <w:p w14:paraId="5C6434CA" w14:textId="7D888463"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3" w:history="1">
        <w:r w:rsidRPr="00123216">
          <w:rPr>
            <w:rStyle w:val="Hyperlink"/>
            <w:noProof/>
          </w:rPr>
          <w:t>4.1.</w:t>
        </w:r>
        <w:r>
          <w:rPr>
            <w:rFonts w:asciiTheme="minorHAnsi" w:eastAsiaTheme="minorEastAsia" w:hAnsiTheme="minorHAnsi" w:cstheme="minorBidi"/>
            <w:b w:val="0"/>
            <w:bCs w:val="0"/>
            <w:smallCaps w:val="0"/>
            <w:noProof/>
            <w:sz w:val="22"/>
            <w:szCs w:val="22"/>
          </w:rPr>
          <w:tab/>
        </w:r>
        <w:r w:rsidRPr="00123216">
          <w:rPr>
            <w:rStyle w:val="Hyperlink"/>
            <w:noProof/>
          </w:rPr>
          <w:t>Test Case 1</w:t>
        </w:r>
        <w:r>
          <w:rPr>
            <w:noProof/>
            <w:webHidden/>
          </w:rPr>
          <w:tab/>
        </w:r>
        <w:r>
          <w:rPr>
            <w:noProof/>
            <w:webHidden/>
          </w:rPr>
          <w:fldChar w:fldCharType="begin"/>
        </w:r>
        <w:r>
          <w:rPr>
            <w:noProof/>
            <w:webHidden/>
          </w:rPr>
          <w:instrText xml:space="preserve"> PAGEREF _Toc38556083 \h </w:instrText>
        </w:r>
        <w:r>
          <w:rPr>
            <w:noProof/>
            <w:webHidden/>
          </w:rPr>
        </w:r>
        <w:r>
          <w:rPr>
            <w:noProof/>
            <w:webHidden/>
          </w:rPr>
          <w:fldChar w:fldCharType="separate"/>
        </w:r>
        <w:r>
          <w:rPr>
            <w:noProof/>
            <w:webHidden/>
          </w:rPr>
          <w:t>10</w:t>
        </w:r>
        <w:r>
          <w:rPr>
            <w:noProof/>
            <w:webHidden/>
          </w:rPr>
          <w:fldChar w:fldCharType="end"/>
        </w:r>
      </w:hyperlink>
    </w:p>
    <w:p w14:paraId="0B4A0ACC" w14:textId="689F8C0D"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4" w:history="1">
        <w:r w:rsidRPr="00123216">
          <w:rPr>
            <w:rStyle w:val="Hyperlink"/>
            <w:noProof/>
          </w:rPr>
          <w:t>4.2.</w:t>
        </w:r>
        <w:r>
          <w:rPr>
            <w:rFonts w:asciiTheme="minorHAnsi" w:eastAsiaTheme="minorEastAsia" w:hAnsiTheme="minorHAnsi" w:cstheme="minorBidi"/>
            <w:b w:val="0"/>
            <w:bCs w:val="0"/>
            <w:smallCaps w:val="0"/>
            <w:noProof/>
            <w:sz w:val="22"/>
            <w:szCs w:val="22"/>
          </w:rPr>
          <w:tab/>
        </w:r>
        <w:r w:rsidRPr="00123216">
          <w:rPr>
            <w:rStyle w:val="Hyperlink"/>
            <w:noProof/>
          </w:rPr>
          <w:t>Test Case 2</w:t>
        </w:r>
        <w:r>
          <w:rPr>
            <w:noProof/>
            <w:webHidden/>
          </w:rPr>
          <w:tab/>
        </w:r>
        <w:r>
          <w:rPr>
            <w:noProof/>
            <w:webHidden/>
          </w:rPr>
          <w:fldChar w:fldCharType="begin"/>
        </w:r>
        <w:r>
          <w:rPr>
            <w:noProof/>
            <w:webHidden/>
          </w:rPr>
          <w:instrText xml:space="preserve"> PAGEREF _Toc38556084 \h </w:instrText>
        </w:r>
        <w:r>
          <w:rPr>
            <w:noProof/>
            <w:webHidden/>
          </w:rPr>
        </w:r>
        <w:r>
          <w:rPr>
            <w:noProof/>
            <w:webHidden/>
          </w:rPr>
          <w:fldChar w:fldCharType="separate"/>
        </w:r>
        <w:r>
          <w:rPr>
            <w:noProof/>
            <w:webHidden/>
          </w:rPr>
          <w:t>11</w:t>
        </w:r>
        <w:r>
          <w:rPr>
            <w:noProof/>
            <w:webHidden/>
          </w:rPr>
          <w:fldChar w:fldCharType="end"/>
        </w:r>
      </w:hyperlink>
    </w:p>
    <w:p w14:paraId="328CDD52" w14:textId="41EE5666"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5" w:history="1">
        <w:r w:rsidRPr="00123216">
          <w:rPr>
            <w:rStyle w:val="Hyperlink"/>
            <w:noProof/>
          </w:rPr>
          <w:t>4.3.</w:t>
        </w:r>
        <w:r>
          <w:rPr>
            <w:rFonts w:asciiTheme="minorHAnsi" w:eastAsiaTheme="minorEastAsia" w:hAnsiTheme="minorHAnsi" w:cstheme="minorBidi"/>
            <w:b w:val="0"/>
            <w:bCs w:val="0"/>
            <w:smallCaps w:val="0"/>
            <w:noProof/>
            <w:sz w:val="22"/>
            <w:szCs w:val="22"/>
          </w:rPr>
          <w:tab/>
        </w:r>
        <w:r w:rsidRPr="00123216">
          <w:rPr>
            <w:rStyle w:val="Hyperlink"/>
            <w:noProof/>
          </w:rPr>
          <w:t>Test Plan 3</w:t>
        </w:r>
        <w:r>
          <w:rPr>
            <w:noProof/>
            <w:webHidden/>
          </w:rPr>
          <w:tab/>
        </w:r>
        <w:r>
          <w:rPr>
            <w:noProof/>
            <w:webHidden/>
          </w:rPr>
          <w:fldChar w:fldCharType="begin"/>
        </w:r>
        <w:r>
          <w:rPr>
            <w:noProof/>
            <w:webHidden/>
          </w:rPr>
          <w:instrText xml:space="preserve"> PAGEREF _Toc38556085 \h </w:instrText>
        </w:r>
        <w:r>
          <w:rPr>
            <w:noProof/>
            <w:webHidden/>
          </w:rPr>
        </w:r>
        <w:r>
          <w:rPr>
            <w:noProof/>
            <w:webHidden/>
          </w:rPr>
          <w:fldChar w:fldCharType="separate"/>
        </w:r>
        <w:r>
          <w:rPr>
            <w:noProof/>
            <w:webHidden/>
          </w:rPr>
          <w:t>12</w:t>
        </w:r>
        <w:r>
          <w:rPr>
            <w:noProof/>
            <w:webHidden/>
          </w:rPr>
          <w:fldChar w:fldCharType="end"/>
        </w:r>
      </w:hyperlink>
    </w:p>
    <w:p w14:paraId="611368E1" w14:textId="451C7967"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6" w:history="1">
        <w:r w:rsidRPr="00123216">
          <w:rPr>
            <w:rStyle w:val="Hyperlink"/>
            <w:noProof/>
          </w:rPr>
          <w:t>4.4.</w:t>
        </w:r>
        <w:r>
          <w:rPr>
            <w:rFonts w:asciiTheme="minorHAnsi" w:eastAsiaTheme="minorEastAsia" w:hAnsiTheme="minorHAnsi" w:cstheme="minorBidi"/>
            <w:b w:val="0"/>
            <w:bCs w:val="0"/>
            <w:smallCaps w:val="0"/>
            <w:noProof/>
            <w:sz w:val="22"/>
            <w:szCs w:val="22"/>
          </w:rPr>
          <w:tab/>
        </w:r>
        <w:r w:rsidRPr="00123216">
          <w:rPr>
            <w:rStyle w:val="Hyperlink"/>
            <w:noProof/>
          </w:rPr>
          <w:t>Test Case 4</w:t>
        </w:r>
        <w:r>
          <w:rPr>
            <w:noProof/>
            <w:webHidden/>
          </w:rPr>
          <w:tab/>
        </w:r>
        <w:r>
          <w:rPr>
            <w:noProof/>
            <w:webHidden/>
          </w:rPr>
          <w:fldChar w:fldCharType="begin"/>
        </w:r>
        <w:r>
          <w:rPr>
            <w:noProof/>
            <w:webHidden/>
          </w:rPr>
          <w:instrText xml:space="preserve"> PAGEREF _Toc38556086 \h </w:instrText>
        </w:r>
        <w:r>
          <w:rPr>
            <w:noProof/>
            <w:webHidden/>
          </w:rPr>
        </w:r>
        <w:r>
          <w:rPr>
            <w:noProof/>
            <w:webHidden/>
          </w:rPr>
          <w:fldChar w:fldCharType="separate"/>
        </w:r>
        <w:r>
          <w:rPr>
            <w:noProof/>
            <w:webHidden/>
          </w:rPr>
          <w:t>14</w:t>
        </w:r>
        <w:r>
          <w:rPr>
            <w:noProof/>
            <w:webHidden/>
          </w:rPr>
          <w:fldChar w:fldCharType="end"/>
        </w:r>
      </w:hyperlink>
    </w:p>
    <w:p w14:paraId="40AB74A0" w14:textId="660D3B9E"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7" w:history="1">
        <w:r w:rsidRPr="00123216">
          <w:rPr>
            <w:rStyle w:val="Hyperlink"/>
            <w:noProof/>
          </w:rPr>
          <w:t>4.5.</w:t>
        </w:r>
        <w:r>
          <w:rPr>
            <w:rFonts w:asciiTheme="minorHAnsi" w:eastAsiaTheme="minorEastAsia" w:hAnsiTheme="minorHAnsi" w:cstheme="minorBidi"/>
            <w:b w:val="0"/>
            <w:bCs w:val="0"/>
            <w:smallCaps w:val="0"/>
            <w:noProof/>
            <w:sz w:val="22"/>
            <w:szCs w:val="22"/>
          </w:rPr>
          <w:tab/>
        </w:r>
        <w:r w:rsidRPr="00123216">
          <w:rPr>
            <w:rStyle w:val="Hyperlink"/>
            <w:noProof/>
          </w:rPr>
          <w:t>Test Case 5</w:t>
        </w:r>
        <w:r>
          <w:rPr>
            <w:noProof/>
            <w:webHidden/>
          </w:rPr>
          <w:tab/>
        </w:r>
        <w:r>
          <w:rPr>
            <w:noProof/>
            <w:webHidden/>
          </w:rPr>
          <w:fldChar w:fldCharType="begin"/>
        </w:r>
        <w:r>
          <w:rPr>
            <w:noProof/>
            <w:webHidden/>
          </w:rPr>
          <w:instrText xml:space="preserve"> PAGEREF _Toc38556087 \h </w:instrText>
        </w:r>
        <w:r>
          <w:rPr>
            <w:noProof/>
            <w:webHidden/>
          </w:rPr>
        </w:r>
        <w:r>
          <w:rPr>
            <w:noProof/>
            <w:webHidden/>
          </w:rPr>
          <w:fldChar w:fldCharType="separate"/>
        </w:r>
        <w:r>
          <w:rPr>
            <w:noProof/>
            <w:webHidden/>
          </w:rPr>
          <w:t>15</w:t>
        </w:r>
        <w:r>
          <w:rPr>
            <w:noProof/>
            <w:webHidden/>
          </w:rPr>
          <w:fldChar w:fldCharType="end"/>
        </w:r>
      </w:hyperlink>
    </w:p>
    <w:p w14:paraId="0CA605C1" w14:textId="574EC951"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8" w:history="1">
        <w:r w:rsidRPr="00123216">
          <w:rPr>
            <w:rStyle w:val="Hyperlink"/>
            <w:noProof/>
          </w:rPr>
          <w:t>4.6.</w:t>
        </w:r>
        <w:r>
          <w:rPr>
            <w:rFonts w:asciiTheme="minorHAnsi" w:eastAsiaTheme="minorEastAsia" w:hAnsiTheme="minorHAnsi" w:cstheme="minorBidi"/>
            <w:b w:val="0"/>
            <w:bCs w:val="0"/>
            <w:smallCaps w:val="0"/>
            <w:noProof/>
            <w:sz w:val="22"/>
            <w:szCs w:val="22"/>
          </w:rPr>
          <w:tab/>
        </w:r>
        <w:r w:rsidRPr="00123216">
          <w:rPr>
            <w:rStyle w:val="Hyperlink"/>
            <w:noProof/>
          </w:rPr>
          <w:t>Test Case 6</w:t>
        </w:r>
        <w:r>
          <w:rPr>
            <w:noProof/>
            <w:webHidden/>
          </w:rPr>
          <w:tab/>
        </w:r>
        <w:r>
          <w:rPr>
            <w:noProof/>
            <w:webHidden/>
          </w:rPr>
          <w:fldChar w:fldCharType="begin"/>
        </w:r>
        <w:r>
          <w:rPr>
            <w:noProof/>
            <w:webHidden/>
          </w:rPr>
          <w:instrText xml:space="preserve"> PAGEREF _Toc38556088 \h </w:instrText>
        </w:r>
        <w:r>
          <w:rPr>
            <w:noProof/>
            <w:webHidden/>
          </w:rPr>
        </w:r>
        <w:r>
          <w:rPr>
            <w:noProof/>
            <w:webHidden/>
          </w:rPr>
          <w:fldChar w:fldCharType="separate"/>
        </w:r>
        <w:r>
          <w:rPr>
            <w:noProof/>
            <w:webHidden/>
          </w:rPr>
          <w:t>15</w:t>
        </w:r>
        <w:r>
          <w:rPr>
            <w:noProof/>
            <w:webHidden/>
          </w:rPr>
          <w:fldChar w:fldCharType="end"/>
        </w:r>
      </w:hyperlink>
    </w:p>
    <w:p w14:paraId="5837789B" w14:textId="08D784B6"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89" w:history="1">
        <w:r w:rsidRPr="00123216">
          <w:rPr>
            <w:rStyle w:val="Hyperlink"/>
            <w:noProof/>
          </w:rPr>
          <w:t>4.7.</w:t>
        </w:r>
        <w:r>
          <w:rPr>
            <w:rFonts w:asciiTheme="minorHAnsi" w:eastAsiaTheme="minorEastAsia" w:hAnsiTheme="minorHAnsi" w:cstheme="minorBidi"/>
            <w:b w:val="0"/>
            <w:bCs w:val="0"/>
            <w:smallCaps w:val="0"/>
            <w:noProof/>
            <w:sz w:val="22"/>
            <w:szCs w:val="22"/>
          </w:rPr>
          <w:tab/>
        </w:r>
        <w:r w:rsidRPr="00123216">
          <w:rPr>
            <w:rStyle w:val="Hyperlink"/>
            <w:noProof/>
          </w:rPr>
          <w:t>Test Case 7</w:t>
        </w:r>
        <w:r>
          <w:rPr>
            <w:noProof/>
            <w:webHidden/>
          </w:rPr>
          <w:tab/>
        </w:r>
        <w:r>
          <w:rPr>
            <w:noProof/>
            <w:webHidden/>
          </w:rPr>
          <w:fldChar w:fldCharType="begin"/>
        </w:r>
        <w:r>
          <w:rPr>
            <w:noProof/>
            <w:webHidden/>
          </w:rPr>
          <w:instrText xml:space="preserve"> PAGEREF _Toc38556089 \h </w:instrText>
        </w:r>
        <w:r>
          <w:rPr>
            <w:noProof/>
            <w:webHidden/>
          </w:rPr>
        </w:r>
        <w:r>
          <w:rPr>
            <w:noProof/>
            <w:webHidden/>
          </w:rPr>
          <w:fldChar w:fldCharType="separate"/>
        </w:r>
        <w:r>
          <w:rPr>
            <w:noProof/>
            <w:webHidden/>
          </w:rPr>
          <w:t>17</w:t>
        </w:r>
        <w:r>
          <w:rPr>
            <w:noProof/>
            <w:webHidden/>
          </w:rPr>
          <w:fldChar w:fldCharType="end"/>
        </w:r>
      </w:hyperlink>
    </w:p>
    <w:p w14:paraId="631AB4B0" w14:textId="4EEE3385"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0" w:history="1">
        <w:r w:rsidRPr="00123216">
          <w:rPr>
            <w:rStyle w:val="Hyperlink"/>
            <w:noProof/>
          </w:rPr>
          <w:t>4.8.</w:t>
        </w:r>
        <w:r>
          <w:rPr>
            <w:rFonts w:asciiTheme="minorHAnsi" w:eastAsiaTheme="minorEastAsia" w:hAnsiTheme="minorHAnsi" w:cstheme="minorBidi"/>
            <w:b w:val="0"/>
            <w:bCs w:val="0"/>
            <w:smallCaps w:val="0"/>
            <w:noProof/>
            <w:sz w:val="22"/>
            <w:szCs w:val="22"/>
          </w:rPr>
          <w:tab/>
        </w:r>
        <w:r w:rsidRPr="00123216">
          <w:rPr>
            <w:rStyle w:val="Hyperlink"/>
            <w:noProof/>
          </w:rPr>
          <w:t>Test Case 8</w:t>
        </w:r>
        <w:r>
          <w:rPr>
            <w:noProof/>
            <w:webHidden/>
          </w:rPr>
          <w:tab/>
        </w:r>
        <w:r>
          <w:rPr>
            <w:noProof/>
            <w:webHidden/>
          </w:rPr>
          <w:fldChar w:fldCharType="begin"/>
        </w:r>
        <w:r>
          <w:rPr>
            <w:noProof/>
            <w:webHidden/>
          </w:rPr>
          <w:instrText xml:space="preserve"> PAGEREF _Toc38556090 \h </w:instrText>
        </w:r>
        <w:r>
          <w:rPr>
            <w:noProof/>
            <w:webHidden/>
          </w:rPr>
        </w:r>
        <w:r>
          <w:rPr>
            <w:noProof/>
            <w:webHidden/>
          </w:rPr>
          <w:fldChar w:fldCharType="separate"/>
        </w:r>
        <w:r>
          <w:rPr>
            <w:noProof/>
            <w:webHidden/>
          </w:rPr>
          <w:t>17</w:t>
        </w:r>
        <w:r>
          <w:rPr>
            <w:noProof/>
            <w:webHidden/>
          </w:rPr>
          <w:fldChar w:fldCharType="end"/>
        </w:r>
      </w:hyperlink>
    </w:p>
    <w:p w14:paraId="1292B0BD" w14:textId="4FE7EB2C"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91" w:history="1">
        <w:r w:rsidRPr="00123216">
          <w:rPr>
            <w:rStyle w:val="Hyperlink"/>
            <w:noProof/>
          </w:rPr>
          <w:t>5.</w:t>
        </w:r>
        <w:r>
          <w:rPr>
            <w:rFonts w:asciiTheme="minorHAnsi" w:eastAsiaTheme="minorEastAsia" w:hAnsiTheme="minorHAnsi" w:cstheme="minorBidi"/>
            <w:b w:val="0"/>
            <w:caps w:val="0"/>
            <w:noProof/>
            <w:sz w:val="22"/>
            <w:szCs w:val="22"/>
          </w:rPr>
          <w:tab/>
        </w:r>
        <w:r w:rsidRPr="00123216">
          <w:rPr>
            <w:rStyle w:val="Hyperlink"/>
            <w:noProof/>
          </w:rPr>
          <w:t>User Interface Testing</w:t>
        </w:r>
        <w:r>
          <w:rPr>
            <w:noProof/>
            <w:webHidden/>
          </w:rPr>
          <w:tab/>
        </w:r>
        <w:r>
          <w:rPr>
            <w:noProof/>
            <w:webHidden/>
          </w:rPr>
          <w:fldChar w:fldCharType="begin"/>
        </w:r>
        <w:r>
          <w:rPr>
            <w:noProof/>
            <w:webHidden/>
          </w:rPr>
          <w:instrText xml:space="preserve"> PAGEREF _Toc38556091 \h </w:instrText>
        </w:r>
        <w:r>
          <w:rPr>
            <w:noProof/>
            <w:webHidden/>
          </w:rPr>
        </w:r>
        <w:r>
          <w:rPr>
            <w:noProof/>
            <w:webHidden/>
          </w:rPr>
          <w:fldChar w:fldCharType="separate"/>
        </w:r>
        <w:r>
          <w:rPr>
            <w:noProof/>
            <w:webHidden/>
          </w:rPr>
          <w:t>18</w:t>
        </w:r>
        <w:r>
          <w:rPr>
            <w:noProof/>
            <w:webHidden/>
          </w:rPr>
          <w:fldChar w:fldCharType="end"/>
        </w:r>
      </w:hyperlink>
    </w:p>
    <w:p w14:paraId="2092EC3F" w14:textId="6042EC5D"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92" w:history="1">
        <w:r w:rsidRPr="00123216">
          <w:rPr>
            <w:rStyle w:val="Hyperlink"/>
            <w:noProof/>
          </w:rPr>
          <w:t>6.</w:t>
        </w:r>
        <w:r>
          <w:rPr>
            <w:rFonts w:asciiTheme="minorHAnsi" w:eastAsiaTheme="minorEastAsia" w:hAnsiTheme="minorHAnsi" w:cstheme="minorBidi"/>
            <w:b w:val="0"/>
            <w:caps w:val="0"/>
            <w:noProof/>
            <w:sz w:val="22"/>
            <w:szCs w:val="22"/>
          </w:rPr>
          <w:tab/>
        </w:r>
        <w:r w:rsidRPr="00123216">
          <w:rPr>
            <w:rStyle w:val="Hyperlink"/>
            <w:noProof/>
          </w:rPr>
          <w:t>Test Schedule</w:t>
        </w:r>
        <w:r>
          <w:rPr>
            <w:noProof/>
            <w:webHidden/>
          </w:rPr>
          <w:tab/>
        </w:r>
        <w:r>
          <w:rPr>
            <w:noProof/>
            <w:webHidden/>
          </w:rPr>
          <w:fldChar w:fldCharType="begin"/>
        </w:r>
        <w:r>
          <w:rPr>
            <w:noProof/>
            <w:webHidden/>
          </w:rPr>
          <w:instrText xml:space="preserve"> PAGEREF _Toc38556092 \h </w:instrText>
        </w:r>
        <w:r>
          <w:rPr>
            <w:noProof/>
            <w:webHidden/>
          </w:rPr>
        </w:r>
        <w:r>
          <w:rPr>
            <w:noProof/>
            <w:webHidden/>
          </w:rPr>
          <w:fldChar w:fldCharType="separate"/>
        </w:r>
        <w:r>
          <w:rPr>
            <w:noProof/>
            <w:webHidden/>
          </w:rPr>
          <w:t>19</w:t>
        </w:r>
        <w:r>
          <w:rPr>
            <w:noProof/>
            <w:webHidden/>
          </w:rPr>
          <w:fldChar w:fldCharType="end"/>
        </w:r>
      </w:hyperlink>
    </w:p>
    <w:p w14:paraId="3F7DFF75" w14:textId="280B2F30" w:rsidR="00500889" w:rsidRDefault="00500889">
      <w:pPr>
        <w:pStyle w:val="TOC1"/>
        <w:tabs>
          <w:tab w:val="left" w:pos="400"/>
        </w:tabs>
        <w:rPr>
          <w:rFonts w:asciiTheme="minorHAnsi" w:eastAsiaTheme="minorEastAsia" w:hAnsiTheme="minorHAnsi" w:cstheme="minorBidi"/>
          <w:b w:val="0"/>
          <w:caps w:val="0"/>
          <w:noProof/>
          <w:sz w:val="22"/>
          <w:szCs w:val="22"/>
        </w:rPr>
      </w:pPr>
      <w:hyperlink w:anchor="_Toc38556093" w:history="1">
        <w:r w:rsidRPr="00123216">
          <w:rPr>
            <w:rStyle w:val="Hyperlink"/>
            <w:noProof/>
          </w:rPr>
          <w:t>7.</w:t>
        </w:r>
        <w:r>
          <w:rPr>
            <w:rFonts w:asciiTheme="minorHAnsi" w:eastAsiaTheme="minorEastAsia" w:hAnsiTheme="minorHAnsi" w:cstheme="minorBidi"/>
            <w:b w:val="0"/>
            <w:caps w:val="0"/>
            <w:noProof/>
            <w:sz w:val="22"/>
            <w:szCs w:val="22"/>
          </w:rPr>
          <w:tab/>
        </w:r>
        <w:r w:rsidRPr="00123216">
          <w:rPr>
            <w:rStyle w:val="Hyperlink"/>
            <w:noProof/>
          </w:rPr>
          <w:t>Appendix</w:t>
        </w:r>
        <w:r>
          <w:rPr>
            <w:noProof/>
            <w:webHidden/>
          </w:rPr>
          <w:tab/>
        </w:r>
        <w:r>
          <w:rPr>
            <w:noProof/>
            <w:webHidden/>
          </w:rPr>
          <w:fldChar w:fldCharType="begin"/>
        </w:r>
        <w:r>
          <w:rPr>
            <w:noProof/>
            <w:webHidden/>
          </w:rPr>
          <w:instrText xml:space="preserve"> PAGEREF _Toc38556093 \h </w:instrText>
        </w:r>
        <w:r>
          <w:rPr>
            <w:noProof/>
            <w:webHidden/>
          </w:rPr>
        </w:r>
        <w:r>
          <w:rPr>
            <w:noProof/>
            <w:webHidden/>
          </w:rPr>
          <w:fldChar w:fldCharType="separate"/>
        </w:r>
        <w:r>
          <w:rPr>
            <w:noProof/>
            <w:webHidden/>
          </w:rPr>
          <w:t>20</w:t>
        </w:r>
        <w:r>
          <w:rPr>
            <w:noProof/>
            <w:webHidden/>
          </w:rPr>
          <w:fldChar w:fldCharType="end"/>
        </w:r>
      </w:hyperlink>
    </w:p>
    <w:p w14:paraId="5FBE0BC9" w14:textId="5E3D0518"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4" w:history="1">
        <w:r w:rsidRPr="00123216">
          <w:rPr>
            <w:rStyle w:val="Hyperlink"/>
            <w:noProof/>
          </w:rPr>
          <w:t>7.1.</w:t>
        </w:r>
        <w:r>
          <w:rPr>
            <w:rFonts w:asciiTheme="minorHAnsi" w:eastAsiaTheme="minorEastAsia" w:hAnsiTheme="minorHAnsi" w:cstheme="minorBidi"/>
            <w:b w:val="0"/>
            <w:bCs w:val="0"/>
            <w:smallCaps w:val="0"/>
            <w:noProof/>
            <w:sz w:val="22"/>
            <w:szCs w:val="22"/>
          </w:rPr>
          <w:tab/>
        </w:r>
        <w:r w:rsidRPr="00123216">
          <w:rPr>
            <w:rStyle w:val="Hyperlink"/>
            <w:noProof/>
          </w:rPr>
          <w:t>Test Case 1 Result:</w:t>
        </w:r>
        <w:r>
          <w:rPr>
            <w:noProof/>
            <w:webHidden/>
          </w:rPr>
          <w:tab/>
        </w:r>
        <w:r>
          <w:rPr>
            <w:noProof/>
            <w:webHidden/>
          </w:rPr>
          <w:fldChar w:fldCharType="begin"/>
        </w:r>
        <w:r>
          <w:rPr>
            <w:noProof/>
            <w:webHidden/>
          </w:rPr>
          <w:instrText xml:space="preserve"> PAGEREF _Toc38556094 \h </w:instrText>
        </w:r>
        <w:r>
          <w:rPr>
            <w:noProof/>
            <w:webHidden/>
          </w:rPr>
        </w:r>
        <w:r>
          <w:rPr>
            <w:noProof/>
            <w:webHidden/>
          </w:rPr>
          <w:fldChar w:fldCharType="separate"/>
        </w:r>
        <w:r>
          <w:rPr>
            <w:noProof/>
            <w:webHidden/>
          </w:rPr>
          <w:t>20</w:t>
        </w:r>
        <w:r>
          <w:rPr>
            <w:noProof/>
            <w:webHidden/>
          </w:rPr>
          <w:fldChar w:fldCharType="end"/>
        </w:r>
      </w:hyperlink>
    </w:p>
    <w:p w14:paraId="18D70785" w14:textId="6A48C31D"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5" w:history="1">
        <w:r w:rsidRPr="00123216">
          <w:rPr>
            <w:rStyle w:val="Hyperlink"/>
            <w:noProof/>
          </w:rPr>
          <w:t>7.2.</w:t>
        </w:r>
        <w:r>
          <w:rPr>
            <w:rFonts w:asciiTheme="minorHAnsi" w:eastAsiaTheme="minorEastAsia" w:hAnsiTheme="minorHAnsi" w:cstheme="minorBidi"/>
            <w:b w:val="0"/>
            <w:bCs w:val="0"/>
            <w:smallCaps w:val="0"/>
            <w:noProof/>
            <w:sz w:val="22"/>
            <w:szCs w:val="22"/>
          </w:rPr>
          <w:tab/>
        </w:r>
        <w:r w:rsidRPr="00123216">
          <w:rPr>
            <w:rStyle w:val="Hyperlink"/>
            <w:noProof/>
          </w:rPr>
          <w:t>Test Case 2 Result:</w:t>
        </w:r>
        <w:r>
          <w:rPr>
            <w:noProof/>
            <w:webHidden/>
          </w:rPr>
          <w:tab/>
        </w:r>
        <w:r>
          <w:rPr>
            <w:noProof/>
            <w:webHidden/>
          </w:rPr>
          <w:fldChar w:fldCharType="begin"/>
        </w:r>
        <w:r>
          <w:rPr>
            <w:noProof/>
            <w:webHidden/>
          </w:rPr>
          <w:instrText xml:space="preserve"> PAGEREF _Toc38556095 \h </w:instrText>
        </w:r>
        <w:r>
          <w:rPr>
            <w:noProof/>
            <w:webHidden/>
          </w:rPr>
        </w:r>
        <w:r>
          <w:rPr>
            <w:noProof/>
            <w:webHidden/>
          </w:rPr>
          <w:fldChar w:fldCharType="separate"/>
        </w:r>
        <w:r>
          <w:rPr>
            <w:noProof/>
            <w:webHidden/>
          </w:rPr>
          <w:t>20</w:t>
        </w:r>
        <w:r>
          <w:rPr>
            <w:noProof/>
            <w:webHidden/>
          </w:rPr>
          <w:fldChar w:fldCharType="end"/>
        </w:r>
      </w:hyperlink>
    </w:p>
    <w:p w14:paraId="0C484991" w14:textId="001B3DFF"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6" w:history="1">
        <w:r w:rsidRPr="00123216">
          <w:rPr>
            <w:rStyle w:val="Hyperlink"/>
            <w:noProof/>
          </w:rPr>
          <w:t>7.3.</w:t>
        </w:r>
        <w:r>
          <w:rPr>
            <w:rFonts w:asciiTheme="minorHAnsi" w:eastAsiaTheme="minorEastAsia" w:hAnsiTheme="minorHAnsi" w:cstheme="minorBidi"/>
            <w:b w:val="0"/>
            <w:bCs w:val="0"/>
            <w:smallCaps w:val="0"/>
            <w:noProof/>
            <w:sz w:val="22"/>
            <w:szCs w:val="22"/>
          </w:rPr>
          <w:tab/>
        </w:r>
        <w:r w:rsidRPr="00123216">
          <w:rPr>
            <w:rStyle w:val="Hyperlink"/>
            <w:noProof/>
          </w:rPr>
          <w:t>Test Case 3 Results:</w:t>
        </w:r>
        <w:r>
          <w:rPr>
            <w:noProof/>
            <w:webHidden/>
          </w:rPr>
          <w:tab/>
        </w:r>
        <w:r>
          <w:rPr>
            <w:noProof/>
            <w:webHidden/>
          </w:rPr>
          <w:fldChar w:fldCharType="begin"/>
        </w:r>
        <w:r>
          <w:rPr>
            <w:noProof/>
            <w:webHidden/>
          </w:rPr>
          <w:instrText xml:space="preserve"> PAGEREF _Toc38556096 \h </w:instrText>
        </w:r>
        <w:r>
          <w:rPr>
            <w:noProof/>
            <w:webHidden/>
          </w:rPr>
        </w:r>
        <w:r>
          <w:rPr>
            <w:noProof/>
            <w:webHidden/>
          </w:rPr>
          <w:fldChar w:fldCharType="separate"/>
        </w:r>
        <w:r>
          <w:rPr>
            <w:noProof/>
            <w:webHidden/>
          </w:rPr>
          <w:t>21</w:t>
        </w:r>
        <w:r>
          <w:rPr>
            <w:noProof/>
            <w:webHidden/>
          </w:rPr>
          <w:fldChar w:fldCharType="end"/>
        </w:r>
      </w:hyperlink>
    </w:p>
    <w:p w14:paraId="4C3B07C2" w14:textId="7C1824C2"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7" w:history="1">
        <w:r w:rsidRPr="00123216">
          <w:rPr>
            <w:rStyle w:val="Hyperlink"/>
            <w:noProof/>
          </w:rPr>
          <w:t>7.4.</w:t>
        </w:r>
        <w:r>
          <w:rPr>
            <w:rFonts w:asciiTheme="minorHAnsi" w:eastAsiaTheme="minorEastAsia" w:hAnsiTheme="minorHAnsi" w:cstheme="minorBidi"/>
            <w:b w:val="0"/>
            <w:bCs w:val="0"/>
            <w:smallCaps w:val="0"/>
            <w:noProof/>
            <w:sz w:val="22"/>
            <w:szCs w:val="22"/>
          </w:rPr>
          <w:tab/>
        </w:r>
        <w:r w:rsidRPr="00123216">
          <w:rPr>
            <w:rStyle w:val="Hyperlink"/>
            <w:noProof/>
          </w:rPr>
          <w:t>Test Case 4 Result:</w:t>
        </w:r>
        <w:r>
          <w:rPr>
            <w:noProof/>
            <w:webHidden/>
          </w:rPr>
          <w:tab/>
        </w:r>
        <w:r>
          <w:rPr>
            <w:noProof/>
            <w:webHidden/>
          </w:rPr>
          <w:fldChar w:fldCharType="begin"/>
        </w:r>
        <w:r>
          <w:rPr>
            <w:noProof/>
            <w:webHidden/>
          </w:rPr>
          <w:instrText xml:space="preserve"> PAGEREF _Toc38556097 \h </w:instrText>
        </w:r>
        <w:r>
          <w:rPr>
            <w:noProof/>
            <w:webHidden/>
          </w:rPr>
        </w:r>
        <w:r>
          <w:rPr>
            <w:noProof/>
            <w:webHidden/>
          </w:rPr>
          <w:fldChar w:fldCharType="separate"/>
        </w:r>
        <w:r>
          <w:rPr>
            <w:noProof/>
            <w:webHidden/>
          </w:rPr>
          <w:t>21</w:t>
        </w:r>
        <w:r>
          <w:rPr>
            <w:noProof/>
            <w:webHidden/>
          </w:rPr>
          <w:fldChar w:fldCharType="end"/>
        </w:r>
      </w:hyperlink>
    </w:p>
    <w:p w14:paraId="0FA56D47" w14:textId="36D639AF"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8" w:history="1">
        <w:r w:rsidRPr="00123216">
          <w:rPr>
            <w:rStyle w:val="Hyperlink"/>
            <w:noProof/>
          </w:rPr>
          <w:t>7.5.</w:t>
        </w:r>
        <w:r>
          <w:rPr>
            <w:rFonts w:asciiTheme="minorHAnsi" w:eastAsiaTheme="minorEastAsia" w:hAnsiTheme="minorHAnsi" w:cstheme="minorBidi"/>
            <w:b w:val="0"/>
            <w:bCs w:val="0"/>
            <w:smallCaps w:val="0"/>
            <w:noProof/>
            <w:sz w:val="22"/>
            <w:szCs w:val="22"/>
          </w:rPr>
          <w:tab/>
        </w:r>
        <w:r w:rsidRPr="00123216">
          <w:rPr>
            <w:rStyle w:val="Hyperlink"/>
            <w:noProof/>
          </w:rPr>
          <w:t>Test Case 5 Results:</w:t>
        </w:r>
        <w:r>
          <w:rPr>
            <w:noProof/>
            <w:webHidden/>
          </w:rPr>
          <w:tab/>
        </w:r>
        <w:r>
          <w:rPr>
            <w:noProof/>
            <w:webHidden/>
          </w:rPr>
          <w:fldChar w:fldCharType="begin"/>
        </w:r>
        <w:r>
          <w:rPr>
            <w:noProof/>
            <w:webHidden/>
          </w:rPr>
          <w:instrText xml:space="preserve"> PAGEREF _Toc38556098 \h </w:instrText>
        </w:r>
        <w:r>
          <w:rPr>
            <w:noProof/>
            <w:webHidden/>
          </w:rPr>
        </w:r>
        <w:r>
          <w:rPr>
            <w:noProof/>
            <w:webHidden/>
          </w:rPr>
          <w:fldChar w:fldCharType="separate"/>
        </w:r>
        <w:r>
          <w:rPr>
            <w:noProof/>
            <w:webHidden/>
          </w:rPr>
          <w:t>21</w:t>
        </w:r>
        <w:r>
          <w:rPr>
            <w:noProof/>
            <w:webHidden/>
          </w:rPr>
          <w:fldChar w:fldCharType="end"/>
        </w:r>
      </w:hyperlink>
    </w:p>
    <w:p w14:paraId="585E016D" w14:textId="2061E4FF"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099" w:history="1">
        <w:r w:rsidRPr="00123216">
          <w:rPr>
            <w:rStyle w:val="Hyperlink"/>
            <w:noProof/>
          </w:rPr>
          <w:t>7.6.</w:t>
        </w:r>
        <w:r>
          <w:rPr>
            <w:rFonts w:asciiTheme="minorHAnsi" w:eastAsiaTheme="minorEastAsia" w:hAnsiTheme="minorHAnsi" w:cstheme="minorBidi"/>
            <w:b w:val="0"/>
            <w:bCs w:val="0"/>
            <w:smallCaps w:val="0"/>
            <w:noProof/>
            <w:sz w:val="22"/>
            <w:szCs w:val="22"/>
          </w:rPr>
          <w:tab/>
        </w:r>
        <w:r w:rsidRPr="00123216">
          <w:rPr>
            <w:rStyle w:val="Hyperlink"/>
            <w:noProof/>
          </w:rPr>
          <w:t>Test Case 6 Results:</w:t>
        </w:r>
        <w:r>
          <w:rPr>
            <w:noProof/>
            <w:webHidden/>
          </w:rPr>
          <w:tab/>
        </w:r>
        <w:r>
          <w:rPr>
            <w:noProof/>
            <w:webHidden/>
          </w:rPr>
          <w:fldChar w:fldCharType="begin"/>
        </w:r>
        <w:r>
          <w:rPr>
            <w:noProof/>
            <w:webHidden/>
          </w:rPr>
          <w:instrText xml:space="preserve"> PAGEREF _Toc38556099 \h </w:instrText>
        </w:r>
        <w:r>
          <w:rPr>
            <w:noProof/>
            <w:webHidden/>
          </w:rPr>
        </w:r>
        <w:r>
          <w:rPr>
            <w:noProof/>
            <w:webHidden/>
          </w:rPr>
          <w:fldChar w:fldCharType="separate"/>
        </w:r>
        <w:r>
          <w:rPr>
            <w:noProof/>
            <w:webHidden/>
          </w:rPr>
          <w:t>22</w:t>
        </w:r>
        <w:r>
          <w:rPr>
            <w:noProof/>
            <w:webHidden/>
          </w:rPr>
          <w:fldChar w:fldCharType="end"/>
        </w:r>
      </w:hyperlink>
    </w:p>
    <w:p w14:paraId="29699B20" w14:textId="2F372B63"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100" w:history="1">
        <w:r w:rsidRPr="00123216">
          <w:rPr>
            <w:rStyle w:val="Hyperlink"/>
            <w:noProof/>
          </w:rPr>
          <w:t>7.7.</w:t>
        </w:r>
        <w:r>
          <w:rPr>
            <w:rFonts w:asciiTheme="minorHAnsi" w:eastAsiaTheme="minorEastAsia" w:hAnsiTheme="minorHAnsi" w:cstheme="minorBidi"/>
            <w:b w:val="0"/>
            <w:bCs w:val="0"/>
            <w:smallCaps w:val="0"/>
            <w:noProof/>
            <w:sz w:val="22"/>
            <w:szCs w:val="22"/>
          </w:rPr>
          <w:tab/>
        </w:r>
        <w:r w:rsidRPr="00123216">
          <w:rPr>
            <w:rStyle w:val="Hyperlink"/>
            <w:noProof/>
          </w:rPr>
          <w:t>Test Case 7 Results:</w:t>
        </w:r>
        <w:r>
          <w:rPr>
            <w:noProof/>
            <w:webHidden/>
          </w:rPr>
          <w:tab/>
        </w:r>
        <w:r>
          <w:rPr>
            <w:noProof/>
            <w:webHidden/>
          </w:rPr>
          <w:fldChar w:fldCharType="begin"/>
        </w:r>
        <w:r>
          <w:rPr>
            <w:noProof/>
            <w:webHidden/>
          </w:rPr>
          <w:instrText xml:space="preserve"> PAGEREF _Toc38556100 \h </w:instrText>
        </w:r>
        <w:r>
          <w:rPr>
            <w:noProof/>
            <w:webHidden/>
          </w:rPr>
        </w:r>
        <w:r>
          <w:rPr>
            <w:noProof/>
            <w:webHidden/>
          </w:rPr>
          <w:fldChar w:fldCharType="separate"/>
        </w:r>
        <w:r>
          <w:rPr>
            <w:noProof/>
            <w:webHidden/>
          </w:rPr>
          <w:t>22</w:t>
        </w:r>
        <w:r>
          <w:rPr>
            <w:noProof/>
            <w:webHidden/>
          </w:rPr>
          <w:fldChar w:fldCharType="end"/>
        </w:r>
      </w:hyperlink>
    </w:p>
    <w:p w14:paraId="5370DD03" w14:textId="07E06DBE" w:rsidR="00500889" w:rsidRDefault="00500889">
      <w:pPr>
        <w:pStyle w:val="TOC2"/>
        <w:tabs>
          <w:tab w:val="left" w:pos="1200"/>
        </w:tabs>
        <w:rPr>
          <w:rFonts w:asciiTheme="minorHAnsi" w:eastAsiaTheme="minorEastAsia" w:hAnsiTheme="minorHAnsi" w:cstheme="minorBidi"/>
          <w:b w:val="0"/>
          <w:bCs w:val="0"/>
          <w:smallCaps w:val="0"/>
          <w:noProof/>
          <w:sz w:val="22"/>
          <w:szCs w:val="22"/>
        </w:rPr>
      </w:pPr>
      <w:hyperlink w:anchor="_Toc38556101" w:history="1">
        <w:r w:rsidRPr="00123216">
          <w:rPr>
            <w:rStyle w:val="Hyperlink"/>
            <w:noProof/>
          </w:rPr>
          <w:t>7.8.</w:t>
        </w:r>
        <w:r>
          <w:rPr>
            <w:rFonts w:asciiTheme="minorHAnsi" w:eastAsiaTheme="minorEastAsia" w:hAnsiTheme="minorHAnsi" w:cstheme="minorBidi"/>
            <w:b w:val="0"/>
            <w:bCs w:val="0"/>
            <w:smallCaps w:val="0"/>
            <w:noProof/>
            <w:sz w:val="22"/>
            <w:szCs w:val="22"/>
          </w:rPr>
          <w:tab/>
        </w:r>
        <w:r w:rsidRPr="00123216">
          <w:rPr>
            <w:rStyle w:val="Hyperlink"/>
            <w:noProof/>
          </w:rPr>
          <w:t>Test Case 8 Results:</w:t>
        </w:r>
        <w:r>
          <w:rPr>
            <w:noProof/>
            <w:webHidden/>
          </w:rPr>
          <w:tab/>
        </w:r>
        <w:r>
          <w:rPr>
            <w:noProof/>
            <w:webHidden/>
          </w:rPr>
          <w:fldChar w:fldCharType="begin"/>
        </w:r>
        <w:r>
          <w:rPr>
            <w:noProof/>
            <w:webHidden/>
          </w:rPr>
          <w:instrText xml:space="preserve"> PAGEREF _Toc38556101 \h </w:instrText>
        </w:r>
        <w:r>
          <w:rPr>
            <w:noProof/>
            <w:webHidden/>
          </w:rPr>
        </w:r>
        <w:r>
          <w:rPr>
            <w:noProof/>
            <w:webHidden/>
          </w:rPr>
          <w:fldChar w:fldCharType="separate"/>
        </w:r>
        <w:r>
          <w:rPr>
            <w:noProof/>
            <w:webHidden/>
          </w:rPr>
          <w:t>23</w:t>
        </w:r>
        <w:r>
          <w:rPr>
            <w:noProof/>
            <w:webHidden/>
          </w:rPr>
          <w:fldChar w:fldCharType="end"/>
        </w:r>
      </w:hyperlink>
    </w:p>
    <w:p w14:paraId="389DFF7F" w14:textId="2BDB9362" w:rsidR="00941D93" w:rsidRDefault="00941D93">
      <w:pPr>
        <w:pStyle w:val="TOC2"/>
      </w:pPr>
      <w:r>
        <w:fldChar w:fldCharType="end"/>
      </w:r>
    </w:p>
    <w:p w14:paraId="205F8008"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0" w:name="_Toc38556065"/>
      <w:r>
        <w:lastRenderedPageBreak/>
        <w:t>Introduction</w:t>
      </w:r>
      <w:bookmarkEnd w:id="20"/>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1" w:name="_Toc38556066"/>
      <w:r>
        <w:t>Purpose</w:t>
      </w:r>
      <w:bookmarkEnd w:id="21"/>
    </w:p>
    <w:p w14:paraId="5466B147" w14:textId="2BE32521" w:rsidR="00941D93" w:rsidRDefault="00B86937">
      <w:r>
        <w:t xml:space="preserve">The purpose of this document is to break down a test plan for the database table editor. </w:t>
      </w:r>
      <w:r w:rsidR="009D4C33">
        <w:t xml:space="preserve">Due to the source code not being provided, the test plan will be focused on Black Box Testing. </w:t>
      </w:r>
      <w:r>
        <w:t>The components of this tool have been broken down and assigned to 4 different groups and broken down into 13 teams. This particular test plan will focus on the edit menu operations.</w:t>
      </w:r>
      <w:r w:rsidR="009D4C33">
        <w:t xml:space="preserve"> </w:t>
      </w:r>
    </w:p>
    <w:p w14:paraId="02ABDC65" w14:textId="77777777" w:rsidR="00941D93" w:rsidRDefault="00941D93">
      <w:pPr>
        <w:pStyle w:val="Heading2"/>
      </w:pPr>
      <w:bookmarkStart w:id="22" w:name="_Toc38556067"/>
      <w:r>
        <w:t>Scope</w:t>
      </w:r>
      <w:bookmarkEnd w:id="22"/>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3" w:name="_Toc38556068"/>
      <w:r>
        <w:t>System Overview</w:t>
      </w:r>
      <w:bookmarkEnd w:id="23"/>
    </w:p>
    <w:p w14:paraId="024CE7CD" w14:textId="77777777" w:rsidR="009D4C33" w:rsidRPr="009D4C33" w:rsidRDefault="009D4C33" w:rsidP="009D4C33">
      <w:r w:rsidRPr="009D4C33">
        <w:t xml:space="preserve">In this system, configuration data is stored in XML tables. We've provided a simple editor to allow access to view and modify the data. The editor does not allow modification of the database schema. </w:t>
      </w:r>
    </w:p>
    <w:p w14:paraId="5B654603" w14:textId="77777777" w:rsidR="009D4C33" w:rsidRPr="009D4C33" w:rsidRDefault="009D4C33" w:rsidP="009D4C33"/>
    <w:p w14:paraId="573BD72E" w14:textId="77777777" w:rsidR="009D4C33" w:rsidRPr="009D4C33" w:rsidRDefault="009D4C33" w:rsidP="009D4C33">
      <w:r w:rsidRPr="009D4C33">
        <w:t>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The format is</w:t>
      </w:r>
    </w:p>
    <w:p w14:paraId="2DBAD462" w14:textId="77777777" w:rsidR="009D4C33" w:rsidRPr="009D4C33" w:rsidRDefault="009D4C33" w:rsidP="009D4C33">
      <w:r w:rsidRPr="009D4C33">
        <w:tab/>
        <w:t>&lt;DATABASE name='databasename'&gt;</w:t>
      </w:r>
    </w:p>
    <w:p w14:paraId="737270D1" w14:textId="77777777" w:rsidR="009D4C33" w:rsidRPr="009D4C33" w:rsidRDefault="009D4C33" w:rsidP="009D4C33">
      <w:r w:rsidRPr="009D4C33">
        <w:tab/>
      </w:r>
      <w:r w:rsidRPr="009D4C33">
        <w:tab/>
        <w:t>&lt;TABLE name='tablename'&gt;</w:t>
      </w:r>
    </w:p>
    <w:p w14:paraId="085EEB21" w14:textId="77777777" w:rsidR="009D4C33" w:rsidRPr="009D4C33" w:rsidRDefault="009D4C33" w:rsidP="009D4C33">
      <w:r w:rsidRPr="009D4C33">
        <w:tab/>
      </w:r>
      <w:r w:rsidRPr="009D4C33">
        <w:tab/>
      </w:r>
      <w:r w:rsidRPr="009D4C33">
        <w:tab/>
        <w:t>&lt;COLUMN name='columnname' type='columntype'/&gt;</w:t>
      </w:r>
    </w:p>
    <w:p w14:paraId="3C6F055D" w14:textId="77777777" w:rsidR="009D4C33" w:rsidRPr="009D4C33" w:rsidRDefault="009D4C33" w:rsidP="009D4C33">
      <w:r w:rsidRPr="009D4C33">
        <w:tab/>
      </w:r>
      <w:r w:rsidRPr="009D4C33">
        <w:tab/>
      </w:r>
      <w:r w:rsidRPr="009D4C33">
        <w:tab/>
        <w:t>...</w:t>
      </w:r>
    </w:p>
    <w:p w14:paraId="0A2D995B" w14:textId="77777777" w:rsidR="009D4C33" w:rsidRPr="009D4C33" w:rsidRDefault="009D4C33" w:rsidP="009D4C33">
      <w:r w:rsidRPr="009D4C33">
        <w:tab/>
      </w:r>
      <w:r w:rsidRPr="009D4C33">
        <w:tab/>
        <w:t>&lt;/TABLE&gt;</w:t>
      </w:r>
    </w:p>
    <w:p w14:paraId="1260E000" w14:textId="77777777" w:rsidR="009D4C33" w:rsidRPr="009D4C33" w:rsidRDefault="009D4C33" w:rsidP="009D4C33">
      <w:r w:rsidRPr="009D4C33">
        <w:tab/>
      </w:r>
      <w:r w:rsidRPr="009D4C33">
        <w:tab/>
        <w:t>...</w:t>
      </w:r>
    </w:p>
    <w:p w14:paraId="297E0C5C" w14:textId="77777777" w:rsidR="009D4C33" w:rsidRPr="009D4C33" w:rsidRDefault="009D4C33" w:rsidP="009D4C33">
      <w:r w:rsidRPr="009D4C33">
        <w:tab/>
        <w:t>&lt;/DATABASE&gt;</w:t>
      </w:r>
    </w:p>
    <w:p w14:paraId="7C179E0C" w14:textId="77777777" w:rsidR="009D4C33" w:rsidRPr="009D4C33" w:rsidRDefault="009D4C33" w:rsidP="009D4C33"/>
    <w:p w14:paraId="311729B9" w14:textId="77777777" w:rsidR="009D4C33" w:rsidRPr="009D4C33" w:rsidRDefault="009D4C33" w:rsidP="009D4C33">
      <w:r w:rsidRPr="009D4C33">
        <w:t>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60A85F51" w14:textId="77777777" w:rsidR="009D4C33" w:rsidRPr="009D4C33" w:rsidRDefault="009D4C33" w:rsidP="009D4C33"/>
    <w:p w14:paraId="365DA0B6" w14:textId="77777777" w:rsidR="009D4C33" w:rsidRPr="009D4C33" w:rsidRDefault="009D4C33" w:rsidP="009D4C33">
      <w:r w:rsidRPr="009D4C33">
        <w:t>The format of a data table XML file is</w:t>
      </w:r>
    </w:p>
    <w:p w14:paraId="40EB2A61" w14:textId="77777777" w:rsidR="009D4C33" w:rsidRPr="009D4C33" w:rsidRDefault="009D4C33" w:rsidP="009D4C33">
      <w:r w:rsidRPr="009D4C33">
        <w:tab/>
        <w:t>&lt;DATABASE name='databasename'&gt;</w:t>
      </w:r>
    </w:p>
    <w:p w14:paraId="18C590ED" w14:textId="77777777" w:rsidR="009D4C33" w:rsidRPr="009D4C33" w:rsidRDefault="009D4C33" w:rsidP="009D4C33">
      <w:r w:rsidRPr="009D4C33">
        <w:tab/>
      </w:r>
      <w:r w:rsidRPr="009D4C33">
        <w:tab/>
        <w:t>&lt;TABLE name='tablename'&gt;</w:t>
      </w:r>
    </w:p>
    <w:p w14:paraId="6E5584B9" w14:textId="77777777" w:rsidR="009D4C33" w:rsidRPr="009D4C33" w:rsidRDefault="009D4C33" w:rsidP="009D4C33">
      <w:r w:rsidRPr="009D4C33">
        <w:tab/>
      </w:r>
      <w:r w:rsidRPr="009D4C33">
        <w:tab/>
      </w:r>
      <w:r w:rsidRPr="009D4C33">
        <w:tab/>
        <w:t>&lt;ROW&gt;</w:t>
      </w:r>
    </w:p>
    <w:p w14:paraId="61D1A8FD" w14:textId="77777777" w:rsidR="009D4C33" w:rsidRPr="009D4C33" w:rsidRDefault="009D4C33" w:rsidP="009D4C33">
      <w:r w:rsidRPr="009D4C33">
        <w:tab/>
      </w:r>
      <w:r w:rsidRPr="009D4C33">
        <w:tab/>
      </w:r>
      <w:r w:rsidRPr="009D4C33">
        <w:tab/>
      </w:r>
      <w:r w:rsidRPr="009D4C33">
        <w:tab/>
        <w:t>&lt;columnname&gt; value &lt;/columnname&gt;</w:t>
      </w:r>
    </w:p>
    <w:p w14:paraId="434CCE72" w14:textId="77777777" w:rsidR="009D4C33" w:rsidRPr="009D4C33" w:rsidRDefault="009D4C33" w:rsidP="009D4C33">
      <w:r w:rsidRPr="009D4C33">
        <w:tab/>
      </w:r>
      <w:r w:rsidRPr="009D4C33">
        <w:tab/>
      </w:r>
      <w:r w:rsidRPr="009D4C33">
        <w:tab/>
      </w:r>
      <w:r w:rsidRPr="009D4C33">
        <w:tab/>
        <w:t>...</w:t>
      </w:r>
    </w:p>
    <w:p w14:paraId="7498D1C3" w14:textId="77777777" w:rsidR="009D4C33" w:rsidRPr="009D4C33" w:rsidRDefault="009D4C33" w:rsidP="009D4C33">
      <w:r w:rsidRPr="009D4C33">
        <w:tab/>
      </w:r>
      <w:r w:rsidRPr="009D4C33">
        <w:tab/>
      </w:r>
      <w:r w:rsidRPr="009D4C33">
        <w:tab/>
        <w:t>&lt;/ROW&gt;</w:t>
      </w:r>
    </w:p>
    <w:p w14:paraId="25B42AB1" w14:textId="77777777" w:rsidR="009D4C33" w:rsidRPr="009D4C33" w:rsidRDefault="009D4C33" w:rsidP="009D4C33">
      <w:r w:rsidRPr="009D4C33">
        <w:tab/>
      </w:r>
      <w:r w:rsidRPr="009D4C33">
        <w:tab/>
      </w:r>
      <w:r w:rsidRPr="009D4C33">
        <w:tab/>
        <w:t>...</w:t>
      </w:r>
    </w:p>
    <w:p w14:paraId="0BD67DBA" w14:textId="77777777" w:rsidR="009D4C33" w:rsidRPr="009D4C33" w:rsidRDefault="009D4C33" w:rsidP="009D4C33">
      <w:r w:rsidRPr="009D4C33">
        <w:tab/>
      </w:r>
      <w:r w:rsidRPr="009D4C33">
        <w:tab/>
        <w:t>&lt;/TABLE&gt;</w:t>
      </w:r>
    </w:p>
    <w:p w14:paraId="3EA20F9A" w14:textId="77777777" w:rsidR="009D4C33" w:rsidRPr="009D4C33" w:rsidRDefault="009D4C33" w:rsidP="009D4C33">
      <w:r w:rsidRPr="009D4C33">
        <w:tab/>
        <w:t>&lt;/DATABASE&gt;</w:t>
      </w:r>
    </w:p>
    <w:p w14:paraId="6A3D6846" w14:textId="77777777" w:rsidR="009D4C33" w:rsidRPr="009D4C33" w:rsidRDefault="009D4C33" w:rsidP="009D4C33"/>
    <w:p w14:paraId="50D643C2" w14:textId="77777777" w:rsidR="009D4C33" w:rsidRPr="009D4C33" w:rsidRDefault="009D4C33" w:rsidP="009D4C33">
      <w:r w:rsidRPr="009D4C33">
        <w:t xml:space="preserve">Any xml file in the database can have a history section, usually at the bottom of the file. The history section is </w:t>
      </w:r>
    </w:p>
    <w:p w14:paraId="46F24CC2" w14:textId="77777777" w:rsidR="009D4C33" w:rsidRPr="009D4C33" w:rsidRDefault="009D4C33" w:rsidP="009D4C33">
      <w:r w:rsidRPr="009D4C33">
        <w:lastRenderedPageBreak/>
        <w:t xml:space="preserve">  &lt;HISTORY&gt;</w:t>
      </w:r>
    </w:p>
    <w:p w14:paraId="58777BCD" w14:textId="77777777" w:rsidR="009D4C33" w:rsidRPr="009D4C33" w:rsidRDefault="009D4C33" w:rsidP="009D4C33">
      <w:r w:rsidRPr="009D4C33">
        <w:t xml:space="preserve">    &lt;ITEM date='mm/dd/yyyy'  author='authorname' comment='note' /&gt;</w:t>
      </w:r>
    </w:p>
    <w:p w14:paraId="7AD552B1" w14:textId="77777777" w:rsidR="009D4C33" w:rsidRPr="009D4C33" w:rsidRDefault="009D4C33" w:rsidP="009D4C33">
      <w:r w:rsidRPr="009D4C33">
        <w:t xml:space="preserve">  &lt;/HISTORY&gt;</w:t>
      </w:r>
    </w:p>
    <w:p w14:paraId="64D24DBB" w14:textId="77777777" w:rsidR="009D4C33" w:rsidRPr="009D4C33" w:rsidRDefault="009D4C33" w:rsidP="009D4C33"/>
    <w:p w14:paraId="72FCDB78" w14:textId="77777777" w:rsidR="009D4C33" w:rsidRPr="009D4C33" w:rsidRDefault="009D4C33" w:rsidP="009D4C33">
      <w:r w:rsidRPr="009D4C33">
        <w:t>When started, the editor opens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14:paraId="697C70F2" w14:textId="77777777" w:rsidR="009D4C33" w:rsidRPr="009D4C33" w:rsidRDefault="009D4C33" w:rsidP="009D4C33"/>
    <w:p w14:paraId="6605D28C" w14:textId="77777777" w:rsidR="009D4C33" w:rsidRPr="009D4C33" w:rsidRDefault="009D4C33" w:rsidP="009D4C33">
      <w:r w:rsidRPr="009D4C33">
        <w:t>The Options/History option displays the history data section. On file save, the user is prompted to enter a new history entry.</w:t>
      </w:r>
    </w:p>
    <w:p w14:paraId="086B2E83" w14:textId="77777777" w:rsidR="009D4C33" w:rsidRPr="009D4C33" w:rsidRDefault="009D4C33" w:rsidP="009D4C33"/>
    <w:p w14:paraId="12E40F6A" w14:textId="77777777" w:rsidR="009D4C33" w:rsidRPr="009D4C33" w:rsidRDefault="009D4C33" w:rsidP="009D4C33">
      <w:r w:rsidRPr="009D4C33">
        <w:t>If the file has been modified and the user attempts to close the file, a save prompt should be displayed.</w:t>
      </w:r>
    </w:p>
    <w:p w14:paraId="52301559" w14:textId="77777777" w:rsidR="009D4C33" w:rsidRPr="009D4C33" w:rsidRDefault="009D4C33" w:rsidP="009D4C33"/>
    <w:p w14:paraId="19AFC7E2" w14:textId="77777777" w:rsidR="009D4C33" w:rsidRPr="009D4C33" w:rsidRDefault="009D4C33" w:rsidP="009D4C33">
      <w:r w:rsidRPr="009D4C33">
        <w:t xml:space="preserve">Search opens a file search dialog that allows a user to search specified directories for files that contain a given text string. When using this option, files containing the text string are listed. Selecting the file from the display will open the database table. </w:t>
      </w:r>
    </w:p>
    <w:p w14:paraId="0793E6B2" w14:textId="77777777" w:rsidR="009D4C33" w:rsidRPr="009D4C33" w:rsidRDefault="009D4C33" w:rsidP="009D4C33"/>
    <w:p w14:paraId="5005F9FA" w14:textId="77777777" w:rsidR="009D4C33" w:rsidRPr="009D4C33" w:rsidRDefault="009D4C33" w:rsidP="009D4C33">
      <w:r w:rsidRPr="009D4C33">
        <w:t xml:space="preserve">In the data table display, data is displayed and is editable. The menu has File, Edit, Options, and Help. The Help option describes the editor features. The Edit menu option allows the user to insert, delete, copy, paste, and undo. The create and delete options are row operations: entire rows are affected. Undo is any operation that affects the data. It is also possible to modify rows from the table. It is not allowed to change the column headers. It is possible to re-order columns by dragging them to a new location.  Duplicate rows are highlighted in yellow. Fields violating field constraints specified in the database description file are highlighted in red. </w:t>
      </w:r>
    </w:p>
    <w:p w14:paraId="1053D852" w14:textId="77777777" w:rsidR="009D4C33" w:rsidRPr="009D4C33" w:rsidRDefault="009D4C33" w:rsidP="009D4C33"/>
    <w:p w14:paraId="7B9E75DC" w14:textId="77777777" w:rsidR="009D4C33" w:rsidRPr="009D4C33" w:rsidRDefault="009D4C33" w:rsidP="009D4C33">
      <w:r w:rsidRPr="009D4C33">
        <w:t>In data table display, the column names are displayed across the top row. Just below this is a blank row. This row is the display filter row. Entering data in this row will result in only the matching data rows to be displayed.  In the File menu, there are options for OR FILTER or AND FILTER. If AND FILTER is selected, the display is restricted to rows that match all of the filters entered. If the OR FILTER is selected, the display should contain rows that match any of the filters entered. The filters allow a limited type of regular expression matching described on the Help pages.</w:t>
      </w:r>
    </w:p>
    <w:p w14:paraId="091C8258" w14:textId="77777777" w:rsidR="009D4C33" w:rsidRPr="009D4C33" w:rsidRDefault="009D4C33" w:rsidP="009D4C33"/>
    <w:p w14:paraId="25C1228B" w14:textId="77777777" w:rsidR="009D4C33" w:rsidRPr="009D4C33" w:rsidRDefault="009D4C33" w:rsidP="009D4C33">
      <w:r w:rsidRPr="009D4C33">
        <w:t>The File/Compare option allows a user to compare two versions of a table. This compare can be restricted to selected columns by using the Options/Column Selection feature. The output is rather crude and is not intended for large change lists.</w:t>
      </w:r>
    </w:p>
    <w:p w14:paraId="7D56E74A" w14:textId="77777777" w:rsidR="009D4C33" w:rsidRPr="009D4C33" w:rsidRDefault="009D4C33" w:rsidP="009D4C33"/>
    <w:p w14:paraId="6F2F2CB0" w14:textId="36263D16" w:rsidR="009D4C33" w:rsidRPr="009D4C33" w:rsidRDefault="009D4C33" w:rsidP="009D4C33">
      <w:r w:rsidRPr="009D4C33">
        <w:t>File/Check for Duplicate Rows should list rows that have identical contents. This check is restricted to the columns selected in Options/Select Columns.</w:t>
      </w:r>
    </w:p>
    <w:p w14:paraId="7FD24BBA" w14:textId="77777777" w:rsidR="009D4C33" w:rsidRPr="009D4C33" w:rsidRDefault="009D4C33" w:rsidP="009D4C33"/>
    <w:p w14:paraId="41B01F13" w14:textId="77777777" w:rsidR="009D4C33" w:rsidRPr="009D4C33" w:rsidRDefault="009D4C33" w:rsidP="009D4C33">
      <w:r w:rsidRPr="009D4C33">
        <w:t>Constraints</w:t>
      </w:r>
    </w:p>
    <w:p w14:paraId="1CA4E329" w14:textId="77777777" w:rsidR="009D4C33" w:rsidRPr="009D4C33" w:rsidRDefault="009D4C33" w:rsidP="009D4C33">
      <w:r w:rsidRPr="009D4C33">
        <w:t>A constraint on a column is specified in the database table description inside the column description. For example:</w:t>
      </w:r>
    </w:p>
    <w:p w14:paraId="7CAB6BC4" w14:textId="77777777" w:rsidR="009D4C33" w:rsidRPr="009D4C33" w:rsidRDefault="009D4C33" w:rsidP="009D4C33">
      <w:r w:rsidRPr="009D4C33">
        <w:t xml:space="preserve">    &lt;COLUMN name='FIELD_DP' type='DOUBLE_PRECISION' &gt;</w:t>
      </w:r>
    </w:p>
    <w:p w14:paraId="5752302B" w14:textId="77777777" w:rsidR="009D4C33" w:rsidRPr="009D4C33" w:rsidRDefault="009D4C33" w:rsidP="009D4C33">
      <w:r w:rsidRPr="009D4C33">
        <w:t xml:space="preserve">      &lt;CONSTRAINT name='NN_0' type='NotNull'/&gt;</w:t>
      </w:r>
    </w:p>
    <w:p w14:paraId="070EC61B" w14:textId="77777777" w:rsidR="009D4C33" w:rsidRPr="009D4C33" w:rsidRDefault="009D4C33" w:rsidP="009D4C33">
      <w:r w:rsidRPr="009D4C33">
        <w:t xml:space="preserve">    &lt;/COLUMN&gt;</w:t>
      </w:r>
    </w:p>
    <w:p w14:paraId="5CD29D2C" w14:textId="77777777" w:rsidR="009D4C33" w:rsidRPr="009D4C33" w:rsidRDefault="009D4C33" w:rsidP="009D4C33"/>
    <w:p w14:paraId="16E49700" w14:textId="77777777" w:rsidR="009D4C33" w:rsidRPr="009D4C33" w:rsidRDefault="009D4C33" w:rsidP="009D4C33">
      <w:r w:rsidRPr="009D4C33">
        <w:t xml:space="preserve">The constraint name must be unique in the table. Types of constraints are </w:t>
      </w:r>
    </w:p>
    <w:p w14:paraId="5A8191B2" w14:textId="77777777" w:rsidR="009D4C33" w:rsidRPr="009D4C33" w:rsidRDefault="009D4C33" w:rsidP="009D4C33">
      <w:r w:rsidRPr="009D4C33">
        <w:tab/>
        <w:t>NotNull</w:t>
      </w:r>
    </w:p>
    <w:p w14:paraId="37BF4A6F" w14:textId="77777777" w:rsidR="009D4C33" w:rsidRPr="009D4C33" w:rsidRDefault="009D4C33" w:rsidP="009D4C33">
      <w:r w:rsidRPr="009D4C33">
        <w:tab/>
        <w:t>Unique</w:t>
      </w:r>
    </w:p>
    <w:p w14:paraId="409745F6" w14:textId="77777777" w:rsidR="009D4C33" w:rsidRPr="009D4C33" w:rsidRDefault="009D4C33" w:rsidP="009D4C33">
      <w:r w:rsidRPr="009D4C33">
        <w:tab/>
        <w:t>Check</w:t>
      </w:r>
    </w:p>
    <w:p w14:paraId="0663CCB5" w14:textId="77777777" w:rsidR="009D4C33" w:rsidRPr="009D4C33" w:rsidRDefault="009D4C33" w:rsidP="009D4C33">
      <w:r w:rsidRPr="009D4C33">
        <w:lastRenderedPageBreak/>
        <w:t>For NotNull, the entry in the data table must have some value. For Unique, the value must not be duplicated anywhere else in the table (e.g., the table's key value). For Check, the value must match one of the OPTION fields. For example:</w:t>
      </w:r>
    </w:p>
    <w:p w14:paraId="3DB0E32B" w14:textId="77777777" w:rsidR="009D4C33" w:rsidRPr="009D4C33" w:rsidRDefault="009D4C33" w:rsidP="009D4C33">
      <w:r w:rsidRPr="009D4C33">
        <w:tab/>
        <w:t xml:space="preserve">  &lt;CONSTRAINT name='EN_1' type='Check'&gt;</w:t>
      </w:r>
    </w:p>
    <w:p w14:paraId="4607B0ED" w14:textId="77777777" w:rsidR="009D4C33" w:rsidRPr="009D4C33" w:rsidRDefault="009D4C33" w:rsidP="009D4C33">
      <w:r w:rsidRPr="009D4C33">
        <w:tab/>
        <w:t xml:space="preserve">     </w:t>
      </w:r>
      <w:r w:rsidRPr="009D4C33">
        <w:tab/>
        <w:t>&lt;OPTION&gt;OPT01&lt;/OPTION&gt;</w:t>
      </w:r>
    </w:p>
    <w:p w14:paraId="301B58CD" w14:textId="77777777" w:rsidR="009D4C33" w:rsidRPr="009D4C33" w:rsidRDefault="009D4C33" w:rsidP="009D4C33">
      <w:r w:rsidRPr="009D4C33">
        <w:tab/>
      </w:r>
      <w:r w:rsidRPr="009D4C33">
        <w:tab/>
        <w:t>&lt;OPTION&gt;OPT02&lt;/OPTION&gt;</w:t>
      </w:r>
    </w:p>
    <w:p w14:paraId="242A8F1C" w14:textId="77777777" w:rsidR="009D4C33" w:rsidRPr="009D4C33" w:rsidRDefault="009D4C33" w:rsidP="009D4C33">
      <w:r w:rsidRPr="009D4C33">
        <w:t xml:space="preserve">                 &lt;/CONSTRAINT&gt;</w:t>
      </w:r>
    </w:p>
    <w:p w14:paraId="0FC0E876" w14:textId="77777777" w:rsidR="009D4C33" w:rsidRPr="009D4C33" w:rsidRDefault="009D4C33" w:rsidP="009D4C33">
      <w:r w:rsidRPr="009D4C33">
        <w:t>Constraint violations are highlighted in red in the data table display, and hovering the mouse cursor over the highlighted column should display a message describing the violation. Multiple constraints are allowed for each column.</w:t>
      </w:r>
    </w:p>
    <w:p w14:paraId="206E723E" w14:textId="77777777" w:rsidR="00150787" w:rsidRDefault="00150787" w:rsidP="00150787">
      <w:pPr>
        <w:pStyle w:val="Heading2"/>
      </w:pPr>
      <w:bookmarkStart w:id="24" w:name="_Toc38556069"/>
      <w:r>
        <w:t>Suspension and Exit Criteria</w:t>
      </w:r>
      <w:bookmarkEnd w:id="24"/>
    </w:p>
    <w:p w14:paraId="50928EB2" w14:textId="77777777" w:rsidR="00B34A43" w:rsidRDefault="009D4C33" w:rsidP="00B34A43">
      <w:r>
        <w:t xml:space="preserve"> In this particular project, there is no suspension criteria. This is due to the fact that there are time constraints and there’s a small amount of test that need to be conducted. The basis of the exit criteria is </w:t>
      </w:r>
      <w:r w:rsidR="00B34A43">
        <w:t xml:space="preserve">TBD due to the same </w:t>
      </w:r>
      <w:r w:rsidR="00B34A43" w:rsidRPr="00B34A43">
        <w:rPr>
          <w:bCs/>
        </w:rPr>
        <w:t>reason.</w:t>
      </w:r>
      <w:r w:rsidR="00B34A43">
        <w:t xml:space="preserve"> </w:t>
      </w:r>
    </w:p>
    <w:p w14:paraId="48F527C0" w14:textId="1C8FB800" w:rsidR="00941D93" w:rsidRDefault="00B34A43">
      <w:pPr>
        <w:pStyle w:val="Heading2"/>
      </w:pPr>
      <w:bookmarkStart w:id="25" w:name="_Toc38556070"/>
      <w:r>
        <w:t>Document</w:t>
      </w:r>
      <w:r w:rsidR="00941D93">
        <w:t xml:space="preserve"> Overview</w:t>
      </w:r>
      <w:bookmarkEnd w:id="25"/>
    </w:p>
    <w:p w14:paraId="0002DEAD" w14:textId="0E87AE5C" w:rsidR="00941D93" w:rsidRDefault="001F6AA4" w:rsidP="001F6AA4">
      <w:pPr>
        <w:numPr>
          <w:ilvl w:val="0"/>
          <w:numId w:val="16"/>
        </w:numPr>
      </w:pPr>
      <w:r w:rsidRPr="001F6AA4">
        <w:rPr>
          <w:i/>
          <w:iCs/>
        </w:rPr>
        <w:t>Introduction:</w:t>
      </w:r>
      <w:r>
        <w:t xml:space="preserve"> general information of what the document contains</w:t>
      </w:r>
      <w:r w:rsidR="00B34A43">
        <w:t>.</w:t>
      </w:r>
    </w:p>
    <w:p w14:paraId="0DE215C8" w14:textId="73382ADC"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w:t>
      </w:r>
      <w:r w:rsidR="00B34A43">
        <w:t>.</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CD12EA9" w:rsidR="001F6AA4" w:rsidRDefault="001F6AA4" w:rsidP="001F6AA4">
      <w:pPr>
        <w:numPr>
          <w:ilvl w:val="0"/>
          <w:numId w:val="16"/>
        </w:numPr>
      </w:pPr>
      <w:r w:rsidRPr="001F6AA4">
        <w:rPr>
          <w:i/>
          <w:iCs/>
        </w:rPr>
        <w:t>User interface testing:</w:t>
      </w:r>
      <w:r>
        <w:t xml:space="preserve"> not applicable due to the focus being the edit menu operations</w:t>
      </w:r>
      <w:r w:rsidR="00B34A43">
        <w:t>.</w:t>
      </w:r>
    </w:p>
    <w:p w14:paraId="0E0FAAEF" w14:textId="0FF7E33D" w:rsidR="001F6AA4" w:rsidRDefault="001F6AA4" w:rsidP="001F6AA4">
      <w:pPr>
        <w:numPr>
          <w:ilvl w:val="0"/>
          <w:numId w:val="16"/>
        </w:numPr>
      </w:pPr>
      <w:r w:rsidRPr="001F6AA4">
        <w:rPr>
          <w:i/>
          <w:iCs/>
        </w:rPr>
        <w:t>Test Schedule:</w:t>
      </w:r>
      <w:r>
        <w:t xml:space="preserve"> this is where the schedule for testing activities are specified</w:t>
      </w:r>
      <w:r w:rsidR="00B34A43">
        <w:t>.</w:t>
      </w:r>
    </w:p>
    <w:p w14:paraId="11639BD9" w14:textId="33D54678" w:rsidR="001F6AA4" w:rsidRDefault="001F6AA4" w:rsidP="001F6AA4">
      <w:pPr>
        <w:numPr>
          <w:ilvl w:val="0"/>
          <w:numId w:val="16"/>
        </w:numPr>
      </w:pPr>
      <w:r w:rsidRPr="001F6AA4">
        <w:rPr>
          <w:i/>
          <w:iCs/>
        </w:rPr>
        <w:t>Other Sections:</w:t>
      </w:r>
      <w:r>
        <w:t xml:space="preserve"> not applicable for this scenario</w:t>
      </w:r>
      <w:r w:rsidR="00B34A43">
        <w:t>.</w:t>
      </w:r>
    </w:p>
    <w:p w14:paraId="4184AEED" w14:textId="17FD42FC" w:rsidR="001F6AA4" w:rsidRDefault="001F6AA4" w:rsidP="001F6AA4">
      <w:pPr>
        <w:numPr>
          <w:ilvl w:val="0"/>
          <w:numId w:val="16"/>
        </w:numPr>
      </w:pPr>
      <w:r>
        <w:t>Appendix: further details for expected output and/or visuals needed for the sections in this document</w:t>
      </w:r>
      <w:r w:rsidR="00B34A43">
        <w:t>.</w:t>
      </w:r>
    </w:p>
    <w:p w14:paraId="092531DF" w14:textId="77777777" w:rsidR="00941D93" w:rsidRDefault="007E0AF8">
      <w:pPr>
        <w:pStyle w:val="Heading2"/>
      </w:pPr>
      <w:bookmarkStart w:id="26" w:name="_Toc38556071"/>
      <w:r>
        <w:t>References</w:t>
      </w:r>
      <w:bookmarkEnd w:id="26"/>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5"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27" w:name="_Toc227033591"/>
      <w:r>
        <w:br w:type="page"/>
      </w:r>
      <w:bookmarkStart w:id="28" w:name="_Toc38556072"/>
      <w:r>
        <w:lastRenderedPageBreak/>
        <w:t>Test Items and Features</w:t>
      </w:r>
      <w:bookmarkEnd w:id="27"/>
      <w:bookmarkEnd w:id="28"/>
    </w:p>
    <w:p w14:paraId="1E8D0885" w14:textId="418E3290" w:rsidR="00941D93" w:rsidRDefault="00C537D6" w:rsidP="002E372E">
      <w:pPr>
        <w:pStyle w:val="Heading2"/>
      </w:pPr>
      <w:bookmarkStart w:id="29" w:name="_Toc38556073"/>
      <w:r w:rsidRPr="00DA4F05">
        <w:t>Edit Menu</w:t>
      </w:r>
      <w:bookmarkEnd w:id="29"/>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30" w:name="_Toc38556074"/>
      <w:r>
        <w:t>Insert</w:t>
      </w:r>
      <w:bookmarkEnd w:id="30"/>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31" w:name="_Toc38556075"/>
      <w:r>
        <w:t>Delete</w:t>
      </w:r>
      <w:bookmarkEnd w:id="31"/>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32" w:name="_Toc38556076"/>
      <w:r>
        <w:t>Copy</w:t>
      </w:r>
      <w:bookmarkEnd w:id="32"/>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33" w:name="_Toc38556077"/>
      <w:r>
        <w:t>Paste</w:t>
      </w:r>
      <w:bookmarkEnd w:id="33"/>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34" w:name="_Toc38556078"/>
      <w:r>
        <w:t>Drag</w:t>
      </w:r>
      <w:r w:rsidR="003259F7">
        <w:t xml:space="preserve"> and Drop</w:t>
      </w:r>
      <w:bookmarkEnd w:id="34"/>
    </w:p>
    <w:p w14:paraId="454C3B27" w14:textId="3BE1AD52" w:rsidR="003B3023" w:rsidRDefault="003B3023" w:rsidP="003B3023">
      <w:r>
        <w:t xml:space="preserve">An additional functionality where if the user does not want to copy and paste, they can drag and drop whatever </w:t>
      </w:r>
      <w:r w:rsidR="001D59BD">
        <w:t xml:space="preserve">column </w:t>
      </w:r>
      <w:r>
        <w:t>they want</w:t>
      </w:r>
      <w:r w:rsidR="003259F7">
        <w:t>.</w:t>
      </w:r>
    </w:p>
    <w:p w14:paraId="5D08248B" w14:textId="0C814D76" w:rsidR="005B7CCA" w:rsidRDefault="009F1D87" w:rsidP="005B7CCA">
      <w:pPr>
        <w:pStyle w:val="Heading3"/>
      </w:pPr>
      <w:bookmarkStart w:id="35" w:name="_Toc38556079"/>
      <w:r>
        <w:t>Undo</w:t>
      </w:r>
      <w:bookmarkEnd w:id="35"/>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36" w:name="_Toc38556080"/>
      <w:r>
        <w:t>Highlighting</w:t>
      </w:r>
      <w:bookmarkEnd w:id="36"/>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37" w:name="_Toc38556081"/>
      <w:r>
        <w:lastRenderedPageBreak/>
        <w:t>Testing Approach</w:t>
      </w:r>
      <w:bookmarkEnd w:id="37"/>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38" w:name="_Ref234215049"/>
      <w:r>
        <w:t>Table 1: Test Plan</w:t>
      </w:r>
      <w:bookmarkEnd w:id="3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417E8270" w:rsidR="001D59BD" w:rsidRDefault="001D59BD" w:rsidP="009162F5">
            <w:pPr>
              <w:jc w:val="center"/>
              <w:rPr>
                <w:b/>
              </w:rPr>
            </w:pPr>
            <w:r w:rsidRPr="001D59BD">
              <w:rPr>
                <w:b/>
              </w:rPr>
              <w:t>High</w:t>
            </w:r>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24829AEF" w:rsidR="00313DC7" w:rsidRDefault="001D59BD" w:rsidP="009162F5">
            <w:pPr>
              <w:jc w:val="center"/>
              <w:rPr>
                <w:b/>
              </w:rPr>
            </w:pPr>
            <w:r>
              <w:rPr>
                <w:b/>
              </w:rPr>
              <w:t xml:space="preserve"> Low</w:t>
            </w:r>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245C5D23" w:rsidR="009069AE" w:rsidRDefault="00D07CE4">
      <w:pPr>
        <w:pStyle w:val="ListBullet"/>
        <w:numPr>
          <w:ilvl w:val="0"/>
          <w:numId w:val="0"/>
        </w:numPr>
        <w:ind w:left="576" w:hanging="360"/>
      </w:pPr>
      <w:r>
        <w:t xml:space="preserve">~ NOTE: This </w:t>
      </w:r>
      <w:r w:rsidR="001D59BD">
        <w:t>Test Case 6</w:t>
      </w:r>
      <w:r>
        <w:t xml:space="preserv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p>
    <w:p w14:paraId="287A82A5" w14:textId="77777777" w:rsidR="00602227" w:rsidRDefault="00602227">
      <w:pPr>
        <w:pStyle w:val="ListBullet"/>
        <w:numPr>
          <w:ilvl w:val="0"/>
          <w:numId w:val="0"/>
        </w:numPr>
        <w:ind w:left="576" w:hanging="360"/>
      </w:pPr>
    </w:p>
    <w:p w14:paraId="30986C93" w14:textId="066DBECA" w:rsidR="00602227" w:rsidRDefault="005C5EED" w:rsidP="001D4915">
      <w:pPr>
        <w:pStyle w:val="ListBullet"/>
        <w:numPr>
          <w:ilvl w:val="0"/>
          <w:numId w:val="0"/>
        </w:numPr>
        <w:ind w:left="180"/>
      </w:pPr>
      <w:r>
        <w:t xml:space="preserve">~ NOTE: This </w:t>
      </w:r>
      <w:r w:rsidR="001D59BD">
        <w:t xml:space="preserve"> Test Case 7 </w:t>
      </w:r>
      <w:r>
        <w:t>is recommended to test after Test Case 3 due to the copy and paste function being</w:t>
      </w:r>
      <w:r w:rsidR="001D4915">
        <w:t xml:space="preserve"> able to assist with this. </w:t>
      </w:r>
    </w:p>
    <w:p w14:paraId="0A4FD109" w14:textId="77777777" w:rsidR="00941D93" w:rsidRDefault="00941D93">
      <w:pPr>
        <w:pStyle w:val="Heading1"/>
      </w:pPr>
      <w:bookmarkStart w:id="39" w:name="_Toc38556082"/>
      <w:r>
        <w:lastRenderedPageBreak/>
        <w:t>Test XX</w:t>
      </w:r>
      <w:bookmarkEnd w:id="39"/>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40" w:name="_Toc38556083"/>
      <w:r>
        <w:t xml:space="preserve">Test </w:t>
      </w:r>
      <w:r w:rsidR="001C4964">
        <w:t>Case 1</w:t>
      </w:r>
      <w:bookmarkEnd w:id="40"/>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180BE2C0" w:rsidR="00A126F9" w:rsidRDefault="00A126F9" w:rsidP="00A126F9">
      <w:pPr>
        <w:sectPr w:rsidR="00A126F9">
          <w:headerReference w:type="default" r:id="rId16"/>
          <w:footerReference w:type="default" r:id="rId17"/>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2119"/>
        <w:gridCol w:w="1412"/>
        <w:gridCol w:w="12"/>
        <w:gridCol w:w="332"/>
        <w:gridCol w:w="2171"/>
        <w:gridCol w:w="1961"/>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B26386B" w:rsidR="00895FEB" w:rsidRDefault="00895FEB" w:rsidP="005230E1">
            <w:r>
              <w:t xml:space="preserve">Current Status: </w:t>
            </w:r>
            <w:commentRangeStart w:id="41"/>
            <w:commentRangeStart w:id="42"/>
            <w:r w:rsidR="008E7D6E">
              <w:t>Fail</w:t>
            </w:r>
            <w:commentRangeEnd w:id="41"/>
            <w:r w:rsidR="00FC43B3">
              <w:rPr>
                <w:rStyle w:val="CommentReference"/>
              </w:rPr>
              <w:commentReference w:id="41"/>
            </w:r>
            <w:commentRangeEnd w:id="42"/>
            <w:r w:rsidR="00B34A43">
              <w:rPr>
                <w:rStyle w:val="CommentReference"/>
              </w:rPr>
              <w:commentReference w:id="42"/>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lastRenderedPageBreak/>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5E480E8B" w14:textId="77777777" w:rsidR="00895FEB" w:rsidRDefault="00895FEB" w:rsidP="005230E1"/>
          <w:p w14:paraId="0D62E3BC" w14:textId="60E752E5" w:rsidR="00895FEB" w:rsidRDefault="00895FEB" w:rsidP="005230E1"/>
          <w:p w14:paraId="256416E6" w14:textId="776F9A18" w:rsidR="000707A2" w:rsidRDefault="000707A2" w:rsidP="005230E1"/>
          <w:p w14:paraId="5D862287" w14:textId="77777777" w:rsidR="00FC740D" w:rsidRDefault="00FC740D" w:rsidP="005230E1"/>
          <w:p w14:paraId="25C752BA" w14:textId="77777777" w:rsidR="00895FEB" w:rsidRDefault="00895FEB" w:rsidP="005230E1"/>
          <w:p w14:paraId="1E77C5FB" w14:textId="77777777" w:rsidR="00895FEB" w:rsidRDefault="00895FEB" w:rsidP="005230E1">
            <w:r>
              <w:t>3</w:t>
            </w:r>
          </w:p>
          <w:p w14:paraId="48351D27" w14:textId="77777777" w:rsidR="00FC740D" w:rsidRDefault="00FC740D" w:rsidP="005230E1"/>
          <w:p w14:paraId="41D6939B" w14:textId="77777777" w:rsidR="00FC740D" w:rsidRDefault="00FC740D" w:rsidP="005230E1"/>
          <w:p w14:paraId="1BFAE8E9" w14:textId="77777777" w:rsidR="00FC740D" w:rsidRDefault="00FC740D" w:rsidP="005230E1"/>
          <w:p w14:paraId="5A538259" w14:textId="77777777" w:rsidR="00FC740D" w:rsidRDefault="00FC740D" w:rsidP="005230E1"/>
          <w:p w14:paraId="66563642" w14:textId="77777777" w:rsidR="00FC740D" w:rsidRDefault="00FC740D" w:rsidP="005230E1"/>
          <w:p w14:paraId="1FA0E41B" w14:textId="77777777" w:rsidR="00FC740D" w:rsidRDefault="00FC740D" w:rsidP="005230E1">
            <w:r>
              <w:t>4</w:t>
            </w:r>
          </w:p>
          <w:p w14:paraId="00A867FF" w14:textId="77777777" w:rsidR="00FC740D" w:rsidRDefault="00FC740D" w:rsidP="005230E1"/>
          <w:p w14:paraId="3C2E4F9B" w14:textId="77777777" w:rsidR="00FC740D" w:rsidRDefault="00FC740D" w:rsidP="005230E1"/>
          <w:p w14:paraId="337BB27D" w14:textId="77777777" w:rsidR="00FC740D" w:rsidRDefault="00FC740D" w:rsidP="005230E1"/>
          <w:p w14:paraId="2A3064ED" w14:textId="77777777" w:rsidR="00FC740D" w:rsidRDefault="00FC740D" w:rsidP="005230E1">
            <w:r>
              <w:t>5</w:t>
            </w:r>
          </w:p>
          <w:p w14:paraId="1A4FD051" w14:textId="77777777" w:rsidR="00316488" w:rsidRDefault="00316488" w:rsidP="005230E1"/>
          <w:p w14:paraId="6B5299A3" w14:textId="77777777" w:rsidR="00316488" w:rsidRDefault="00316488" w:rsidP="005230E1"/>
          <w:p w14:paraId="66AAE57B" w14:textId="77777777" w:rsidR="00316488" w:rsidRDefault="00316488" w:rsidP="005230E1"/>
          <w:p w14:paraId="41778149" w14:textId="2EE1BE8B" w:rsidR="00316488" w:rsidRDefault="00316488" w:rsidP="005230E1"/>
          <w:p w14:paraId="2621796E" w14:textId="77777777" w:rsidR="00316488" w:rsidRDefault="00316488" w:rsidP="005230E1"/>
          <w:p w14:paraId="5964F642" w14:textId="5430E893" w:rsidR="00316488" w:rsidRDefault="00316488" w:rsidP="005230E1"/>
          <w:p w14:paraId="73573201" w14:textId="77777777" w:rsidR="007A0AF6" w:rsidRDefault="007A0AF6" w:rsidP="005230E1"/>
          <w:p w14:paraId="6ABD8295" w14:textId="11482BC7" w:rsidR="00316488" w:rsidRDefault="00316488" w:rsidP="005230E1">
            <w:r>
              <w:t>6</w:t>
            </w:r>
          </w:p>
        </w:tc>
        <w:tc>
          <w:tcPr>
            <w:tcW w:w="2160" w:type="dxa"/>
          </w:tcPr>
          <w:p w14:paraId="0347863E" w14:textId="77777777" w:rsidR="00895FEB" w:rsidRDefault="00895FEB" w:rsidP="005230E1">
            <w:r>
              <w:t>OPERATOR ACTION</w:t>
            </w:r>
          </w:p>
          <w:p w14:paraId="69F5B284" w14:textId="77777777" w:rsidR="00895FEB" w:rsidRDefault="00895FEB" w:rsidP="005230E1"/>
          <w:p w14:paraId="6E9AAA6E" w14:textId="29AD4653" w:rsidR="000707A2" w:rsidRDefault="000707A2" w:rsidP="005230E1">
            <w:r>
              <w:t>On startup</w:t>
            </w:r>
            <w:r w:rsidR="00FC740D">
              <w:t xml:space="preserve"> window</w:t>
            </w:r>
            <w:r>
              <w:t>, select “File” then select the “Open” option</w:t>
            </w:r>
          </w:p>
          <w:p w14:paraId="31D7E65E" w14:textId="77777777" w:rsidR="000707A2" w:rsidRDefault="000707A2" w:rsidP="005230E1"/>
          <w:p w14:paraId="2F7EB7F6" w14:textId="584C02BA" w:rsidR="000707A2" w:rsidRDefault="000707A2" w:rsidP="005230E1"/>
          <w:p w14:paraId="77117E7F" w14:textId="77777777" w:rsidR="000707A2" w:rsidRDefault="000707A2" w:rsidP="005230E1"/>
          <w:p w14:paraId="013FFF6A" w14:textId="13B8C9A8" w:rsidR="000707A2" w:rsidRDefault="000707A2" w:rsidP="005230E1">
            <w:r>
              <w:t>Select the file named “TYPE_TABLE”</w:t>
            </w:r>
          </w:p>
          <w:p w14:paraId="2BE1E7FE" w14:textId="148DC2DF" w:rsidR="000707A2" w:rsidRDefault="000707A2" w:rsidP="005230E1"/>
          <w:p w14:paraId="1D799AB3" w14:textId="77777777" w:rsidR="000707A2" w:rsidRDefault="000707A2" w:rsidP="005230E1"/>
          <w:p w14:paraId="4010B2BD" w14:textId="61FC4D9A" w:rsidR="000707A2" w:rsidRDefault="000707A2" w:rsidP="005230E1"/>
          <w:p w14:paraId="2739F77F" w14:textId="3A9D3EEF" w:rsidR="000707A2" w:rsidRDefault="000707A2" w:rsidP="005230E1"/>
          <w:p w14:paraId="3D843383" w14:textId="77777777" w:rsidR="00FC740D" w:rsidRDefault="00FC740D" w:rsidP="005230E1"/>
          <w:p w14:paraId="11CE626D" w14:textId="5733177B" w:rsidR="00895FEB" w:rsidRDefault="00FC740D" w:rsidP="005230E1">
            <w:r>
              <w:t>Click</w:t>
            </w:r>
            <w:r w:rsidR="000707A2">
              <w:t xml:space="preserve"> </w:t>
            </w:r>
            <w:r>
              <w:t xml:space="preserve">anywhere in the table and select the </w:t>
            </w:r>
            <w:r w:rsidR="00895FEB">
              <w:t xml:space="preserve"> Edit Menu option. </w:t>
            </w:r>
          </w:p>
          <w:p w14:paraId="35A2AC5E" w14:textId="77777777" w:rsidR="00895FEB" w:rsidRDefault="00895FEB" w:rsidP="005230E1"/>
          <w:p w14:paraId="7933E83B" w14:textId="77777777" w:rsidR="00895FEB" w:rsidRDefault="00895FEB" w:rsidP="005230E1"/>
          <w:p w14:paraId="16DCAD03" w14:textId="77777777" w:rsidR="000707A2" w:rsidRDefault="000707A2" w:rsidP="005230E1"/>
          <w:p w14:paraId="438067F7" w14:textId="77777777" w:rsidR="00895FEB" w:rsidRDefault="00895FEB" w:rsidP="005230E1">
            <w:r>
              <w:t>Select the Insert option</w:t>
            </w:r>
          </w:p>
          <w:p w14:paraId="302149FF" w14:textId="77777777" w:rsidR="00895FEB" w:rsidRDefault="00895FEB" w:rsidP="005230E1"/>
          <w:p w14:paraId="58E347E7" w14:textId="77777777" w:rsidR="00895FEB" w:rsidRDefault="00895FEB" w:rsidP="005230E1"/>
          <w:p w14:paraId="224A5365" w14:textId="77777777" w:rsidR="00895FEB" w:rsidRDefault="00895FEB" w:rsidP="005230E1"/>
          <w:p w14:paraId="3A80CBAF" w14:textId="77777777" w:rsidR="00895FEB" w:rsidRDefault="00895FEB" w:rsidP="005230E1">
            <w:r>
              <w:t>Observe where the row was inserted and check if there were any change</w:t>
            </w:r>
            <w:r w:rsidR="00E07309">
              <w:t>s</w:t>
            </w:r>
            <w:r>
              <w:t xml:space="preserve"> to the data</w:t>
            </w:r>
          </w:p>
          <w:p w14:paraId="16936C4B" w14:textId="69303B09" w:rsidR="00316488" w:rsidRDefault="00316488" w:rsidP="005230E1">
            <w:r>
              <w:br/>
            </w:r>
          </w:p>
          <w:p w14:paraId="5A50708E" w14:textId="3D24A93B" w:rsidR="00316488" w:rsidRDefault="00316488" w:rsidP="005230E1"/>
          <w:p w14:paraId="427D18E5" w14:textId="77777777" w:rsidR="007A0AF6" w:rsidRDefault="007A0AF6" w:rsidP="005230E1"/>
          <w:p w14:paraId="186E0171" w14:textId="5AB47C6D" w:rsidR="00316488" w:rsidRDefault="00316488" w:rsidP="005230E1">
            <w:r>
              <w:t>Repeat steps 2-5 if needed</w:t>
            </w:r>
            <w:r w:rsidR="00C80C00">
              <w:t>,</w:t>
            </w:r>
            <w:r>
              <w:t xml:space="preserve"> to further observe</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533F6116" w14:textId="74B520A8" w:rsidR="000707A2" w:rsidRDefault="000707A2" w:rsidP="005230E1">
            <w:r>
              <w:t>Make sure to open a file to begin populating table</w:t>
            </w:r>
          </w:p>
          <w:p w14:paraId="5B97DAAC" w14:textId="17141AFC" w:rsidR="000707A2" w:rsidRDefault="000707A2" w:rsidP="005230E1"/>
          <w:p w14:paraId="795BF828" w14:textId="77777777" w:rsidR="000707A2" w:rsidRDefault="000707A2" w:rsidP="005230E1"/>
          <w:p w14:paraId="6007CC15" w14:textId="6FD452C9" w:rsidR="000707A2" w:rsidRDefault="000707A2" w:rsidP="005230E1"/>
          <w:p w14:paraId="3F78E1BB" w14:textId="077A5109" w:rsidR="000707A2" w:rsidRDefault="000707A2" w:rsidP="005230E1">
            <w:r>
              <w:t>Select an XML file to populate data</w:t>
            </w:r>
          </w:p>
          <w:p w14:paraId="7AFB426E" w14:textId="2A248139" w:rsidR="000707A2" w:rsidRDefault="000707A2" w:rsidP="005230E1"/>
          <w:p w14:paraId="557E4451" w14:textId="680FC4BE" w:rsidR="000707A2" w:rsidRDefault="000707A2" w:rsidP="005230E1"/>
          <w:p w14:paraId="3FFBADC0" w14:textId="35457AD6" w:rsidR="000707A2" w:rsidRDefault="000707A2" w:rsidP="005230E1"/>
          <w:p w14:paraId="458646A6" w14:textId="4895A33A" w:rsidR="000707A2" w:rsidRDefault="000707A2" w:rsidP="005230E1"/>
          <w:p w14:paraId="2FA3D132" w14:textId="77777777" w:rsidR="00FC740D" w:rsidRDefault="00FC740D" w:rsidP="005230E1"/>
          <w:p w14:paraId="72A266EE" w14:textId="3133D5CD" w:rsidR="000707A2" w:rsidRDefault="00FC740D" w:rsidP="005230E1">
            <w:r>
              <w:t>This is to make sure that regardless of where you select, it’ll still insert</w:t>
            </w:r>
          </w:p>
          <w:p w14:paraId="578C8CB0" w14:textId="77777777" w:rsidR="000707A2" w:rsidRDefault="000707A2" w:rsidP="005230E1"/>
          <w:p w14:paraId="029444C1" w14:textId="1D259FBB" w:rsidR="00895FEB" w:rsidRDefault="00895FEB" w:rsidP="005230E1">
            <w:r>
              <w:t>This is the main function we are testing</w:t>
            </w:r>
          </w:p>
          <w:p w14:paraId="0D1E63DA" w14:textId="77777777" w:rsidR="00895FEB" w:rsidRDefault="00895FEB" w:rsidP="005230E1"/>
          <w:p w14:paraId="7A082253" w14:textId="77777777" w:rsidR="00895FEB" w:rsidRDefault="00895FEB" w:rsidP="005230E1">
            <w:r>
              <w:t>Testing the functionality of the insert option</w:t>
            </w:r>
          </w:p>
          <w:p w14:paraId="66A91715" w14:textId="77777777" w:rsidR="00316488" w:rsidRDefault="00316488" w:rsidP="005230E1"/>
          <w:p w14:paraId="6A1918AB" w14:textId="0F693F2E" w:rsidR="00316488" w:rsidRDefault="00316488" w:rsidP="005230E1"/>
          <w:p w14:paraId="53A96FB9" w14:textId="77777777" w:rsidR="00316488" w:rsidRDefault="00316488" w:rsidP="005230E1"/>
          <w:p w14:paraId="6D7E9A27" w14:textId="672248C3" w:rsidR="00316488" w:rsidRDefault="00316488" w:rsidP="005230E1"/>
          <w:p w14:paraId="294E5521" w14:textId="77777777" w:rsidR="007A0AF6" w:rsidRDefault="007A0AF6" w:rsidP="005230E1"/>
          <w:p w14:paraId="61E95D77" w14:textId="0D220C07" w:rsidR="00316488" w:rsidRDefault="00316488" w:rsidP="005230E1">
            <w:r>
              <w:t>If by inserting once, it wasn’t clear if row was inserted, try it again</w:t>
            </w:r>
          </w:p>
        </w:tc>
        <w:tc>
          <w:tcPr>
            <w:tcW w:w="2250" w:type="dxa"/>
          </w:tcPr>
          <w:p w14:paraId="50B382B3" w14:textId="77777777" w:rsidR="00895FEB" w:rsidRDefault="00895FEB" w:rsidP="005230E1">
            <w:r>
              <w:t>EXEPCTED RESULTS</w:t>
            </w:r>
          </w:p>
          <w:p w14:paraId="11A9EDD6" w14:textId="77777777" w:rsidR="00895FEB" w:rsidRDefault="00895FEB" w:rsidP="005230E1"/>
          <w:p w14:paraId="655576BA" w14:textId="71F35369" w:rsidR="000707A2" w:rsidRDefault="000707A2" w:rsidP="005230E1">
            <w:r>
              <w:t>The file browser popup shall come up to select file to open</w:t>
            </w:r>
          </w:p>
          <w:p w14:paraId="385E7441" w14:textId="77777777" w:rsidR="000707A2" w:rsidRDefault="000707A2" w:rsidP="005230E1"/>
          <w:p w14:paraId="560308E4" w14:textId="5C9D54A5" w:rsidR="000707A2" w:rsidRDefault="000707A2" w:rsidP="005230E1"/>
          <w:p w14:paraId="1AC51DC7" w14:textId="77777777" w:rsidR="000707A2" w:rsidRDefault="000707A2" w:rsidP="005230E1"/>
          <w:p w14:paraId="44D540A5" w14:textId="284E3D95" w:rsidR="000707A2" w:rsidRDefault="000707A2" w:rsidP="005230E1">
            <w:r>
              <w:t>The other populated tables shall appear as a list on the main window and a separate window shall appear with the table</w:t>
            </w:r>
          </w:p>
          <w:p w14:paraId="44B4AF76" w14:textId="2C9DE959" w:rsidR="000707A2" w:rsidRDefault="000707A2" w:rsidP="005230E1"/>
          <w:p w14:paraId="1AAC6EB8" w14:textId="34AAEE83" w:rsidR="00FC740D" w:rsidRDefault="00FC740D" w:rsidP="005230E1">
            <w:r>
              <w:t>The spot that was selected is highlighted blue the edit menu option pops up</w:t>
            </w:r>
          </w:p>
          <w:p w14:paraId="65999F43" w14:textId="517FA801" w:rsidR="000707A2" w:rsidRDefault="000707A2" w:rsidP="005230E1"/>
          <w:p w14:paraId="40BB77C6" w14:textId="77777777" w:rsidR="000707A2" w:rsidRDefault="000707A2" w:rsidP="005230E1"/>
          <w:p w14:paraId="6B1B5941" w14:textId="2E4B190F" w:rsidR="00895FEB" w:rsidRDefault="00895FEB" w:rsidP="005230E1">
            <w:r>
              <w:t xml:space="preserve">A new row shall be created </w:t>
            </w:r>
          </w:p>
          <w:p w14:paraId="51E42B21" w14:textId="673042FA" w:rsidR="00895FEB" w:rsidRDefault="00895FEB" w:rsidP="005230E1"/>
          <w:p w14:paraId="41866B08" w14:textId="77777777" w:rsidR="00E07309" w:rsidRDefault="00E07309" w:rsidP="005230E1"/>
          <w:p w14:paraId="630C3BFE" w14:textId="77777777" w:rsidR="00895FEB" w:rsidRDefault="00895FEB" w:rsidP="005230E1">
            <w:r>
              <w:t>A new row was created where the user selected, and no data was modified</w:t>
            </w:r>
          </w:p>
          <w:p w14:paraId="5D6CB415" w14:textId="73405D51" w:rsidR="00316488" w:rsidRDefault="00316488" w:rsidP="005230E1"/>
          <w:p w14:paraId="0748D03C" w14:textId="468DC8EB" w:rsidR="00316488" w:rsidRDefault="00316488" w:rsidP="005230E1"/>
          <w:p w14:paraId="4861B324" w14:textId="77777777" w:rsidR="007A0AF6" w:rsidRDefault="007A0AF6" w:rsidP="005230E1"/>
          <w:p w14:paraId="3B55929B" w14:textId="77777777" w:rsidR="00316488" w:rsidRDefault="00316488" w:rsidP="005230E1"/>
          <w:p w14:paraId="3957831B" w14:textId="3BACE7AB" w:rsidR="00316488" w:rsidRDefault="00316488" w:rsidP="005230E1">
            <w:r>
              <w:t>Multiple rows have been inserted and data was not changed</w:t>
            </w:r>
          </w:p>
        </w:tc>
        <w:tc>
          <w:tcPr>
            <w:tcW w:w="1998" w:type="dxa"/>
          </w:tcPr>
          <w:p w14:paraId="6D4D6EC9" w14:textId="77777777" w:rsidR="00895FEB" w:rsidRDefault="00895FEB" w:rsidP="005230E1">
            <w:r>
              <w:t>COMMENTS</w:t>
            </w:r>
          </w:p>
          <w:p w14:paraId="4E9FF5E7" w14:textId="77777777" w:rsidR="00895FEB" w:rsidRDefault="00895FEB" w:rsidP="005230E1"/>
          <w:p w14:paraId="0AED9A8A" w14:textId="50E4E068" w:rsidR="000707A2" w:rsidRDefault="000707A2" w:rsidP="005230E1">
            <w:r>
              <w:t>This is where you can make sure you’re in the correct directory in order to choose the file</w:t>
            </w:r>
          </w:p>
          <w:p w14:paraId="509111D8" w14:textId="77777777" w:rsidR="000707A2" w:rsidRDefault="000707A2" w:rsidP="005230E1"/>
          <w:p w14:paraId="39E4E968" w14:textId="2BE0968C" w:rsidR="000707A2" w:rsidRDefault="000707A2" w:rsidP="005230E1">
            <w:r>
              <w:t>If it stays in the main window, make sure to check if there are any other windows that opened</w:t>
            </w:r>
          </w:p>
          <w:p w14:paraId="7A7914FF" w14:textId="77777777" w:rsidR="000707A2" w:rsidRDefault="000707A2" w:rsidP="005230E1"/>
          <w:p w14:paraId="7CD953FD" w14:textId="77777777" w:rsidR="000707A2" w:rsidRDefault="000707A2" w:rsidP="005230E1"/>
          <w:p w14:paraId="69A97383" w14:textId="12277B71" w:rsidR="00895FEB" w:rsidRDefault="00895FEB" w:rsidP="005230E1">
            <w:r>
              <w:t>Look for insert for the next step</w:t>
            </w:r>
          </w:p>
          <w:p w14:paraId="24C14534" w14:textId="72EEC1F7" w:rsidR="00895FEB" w:rsidRDefault="00895FEB" w:rsidP="005230E1"/>
          <w:p w14:paraId="4C94152B" w14:textId="77777777" w:rsidR="000707A2" w:rsidRDefault="000707A2" w:rsidP="005230E1"/>
          <w:p w14:paraId="2588A2DA" w14:textId="77777777" w:rsidR="00895FEB" w:rsidRDefault="00895FEB" w:rsidP="005230E1"/>
          <w:p w14:paraId="05DC3933" w14:textId="77777777" w:rsidR="00895FEB" w:rsidRDefault="00895FEB" w:rsidP="005230E1"/>
          <w:p w14:paraId="0758C9CC" w14:textId="27111128" w:rsidR="00E07309" w:rsidRDefault="00E07309" w:rsidP="005230E1"/>
          <w:p w14:paraId="54CC0272" w14:textId="3186C43A" w:rsidR="00FC740D" w:rsidRDefault="00FC740D" w:rsidP="005230E1"/>
          <w:p w14:paraId="1A22C5BB" w14:textId="77777777" w:rsidR="00FC740D" w:rsidRDefault="00FC740D" w:rsidP="005230E1"/>
          <w:p w14:paraId="2272BEDE" w14:textId="77777777" w:rsidR="00FC740D" w:rsidRDefault="00FC740D" w:rsidP="005230E1"/>
          <w:p w14:paraId="5C9AE861" w14:textId="3FAC8771" w:rsidR="00895FEB" w:rsidRDefault="00895FEB" w:rsidP="005230E1">
            <w:r>
              <w:t>There are times when something is inserted and it deletes/modifies data or the insert doesn’t happen where one wanted it to</w:t>
            </w:r>
          </w:p>
          <w:p w14:paraId="58D4D191" w14:textId="77788782" w:rsidR="007A0AF6" w:rsidRDefault="007A0AF6" w:rsidP="005230E1"/>
          <w:p w14:paraId="65F36C47" w14:textId="73265210" w:rsidR="007A0AF6" w:rsidRDefault="007A0AF6" w:rsidP="005230E1">
            <w:r>
              <w:t>[OPTIONAL]</w:t>
            </w:r>
          </w:p>
          <w:p w14:paraId="3DD1AAB4" w14:textId="77777777" w:rsidR="00895FEB" w:rsidRDefault="00895FEB" w:rsidP="005230E1"/>
        </w:tc>
      </w:tr>
      <w:tr w:rsidR="00895FEB" w14:paraId="1FB1D12F" w14:textId="77777777" w:rsidTr="007A0AF6">
        <w:trPr>
          <w:trHeight w:val="287"/>
        </w:trPr>
        <w:tc>
          <w:tcPr>
            <w:tcW w:w="9216" w:type="dxa"/>
            <w:gridSpan w:val="7"/>
            <w:tcBorders>
              <w:bottom w:val="single" w:sz="4" w:space="0" w:color="auto"/>
            </w:tcBorders>
          </w:tcPr>
          <w:p w14:paraId="0B4D9221" w14:textId="77777777" w:rsidR="00895FEB" w:rsidRDefault="00895FEB" w:rsidP="005230E1">
            <w:r>
              <w:t>Concluding Remarks:</w:t>
            </w:r>
          </w:p>
          <w:p w14:paraId="39EBA1FA" w14:textId="00195F91" w:rsidR="00895FEB" w:rsidRDefault="008E7D6E" w:rsidP="005230E1">
            <w:r>
              <w:t>The rows were inserted at the bottom of the file.</w:t>
            </w:r>
            <w:r w:rsidR="00500889">
              <w:t xml:space="preserve"> Screenshots of results can be found in Section 7 Appendix.</w:t>
            </w:r>
          </w:p>
        </w:tc>
      </w:tr>
      <w:tr w:rsidR="00895FEB" w14:paraId="44A69EEF" w14:textId="77777777" w:rsidTr="007A0AF6">
        <w:trPr>
          <w:trHeight w:val="368"/>
        </w:trPr>
        <w:tc>
          <w:tcPr>
            <w:tcW w:w="4608" w:type="dxa"/>
            <w:gridSpan w:val="3"/>
          </w:tcPr>
          <w:p w14:paraId="03B2B7FE" w14:textId="77777777" w:rsidR="00895FEB" w:rsidRDefault="00895FEB" w:rsidP="005230E1">
            <w:r>
              <w:t xml:space="preserve">Testing Team: </w:t>
            </w:r>
          </w:p>
          <w:p w14:paraId="548CCC24" w14:textId="77777777" w:rsidR="00FC43B3" w:rsidRDefault="00FC43B3" w:rsidP="00FC43B3">
            <w:pPr>
              <w:pStyle w:val="CommentText"/>
            </w:pPr>
            <w:r>
              <w:t>Stephanie Medina</w:t>
            </w:r>
          </w:p>
          <w:p w14:paraId="38806E66" w14:textId="77777777" w:rsidR="00FC43B3" w:rsidRDefault="00FC43B3" w:rsidP="00FC43B3">
            <w:pPr>
              <w:pStyle w:val="CommentText"/>
            </w:pPr>
            <w:r>
              <w:t>Raquel Gonzalez</w:t>
            </w:r>
          </w:p>
          <w:p w14:paraId="7A493C6C" w14:textId="3218196B" w:rsidR="00895FEB" w:rsidRDefault="00FC43B3" w:rsidP="00FC43B3">
            <w:r>
              <w:t>Jonathan Roman</w:t>
            </w:r>
          </w:p>
        </w:tc>
        <w:tc>
          <w:tcPr>
            <w:tcW w:w="4608" w:type="dxa"/>
            <w:gridSpan w:val="4"/>
          </w:tcPr>
          <w:p w14:paraId="66A0016E" w14:textId="77777777" w:rsidR="00895FEB" w:rsidRDefault="00895FEB" w:rsidP="005230E1">
            <w:r>
              <w:t>Date Completed:</w:t>
            </w:r>
          </w:p>
          <w:p w14:paraId="2363BF17" w14:textId="6A283AAD" w:rsidR="00895FEB" w:rsidRDefault="008E7D6E" w:rsidP="005230E1">
            <w:r>
              <w:t>04/20/2020</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43" w:name="_Toc38556084"/>
      <w:r>
        <w:t>Test Case 2</w:t>
      </w:r>
      <w:bookmarkEnd w:id="43"/>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21"/>
          <w:footerReference w:type="default" r:id="rId2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2"/>
        <w:gridCol w:w="1413"/>
        <w:gridCol w:w="12"/>
        <w:gridCol w:w="333"/>
        <w:gridCol w:w="2176"/>
        <w:gridCol w:w="1950"/>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C66ACC8" w:rsidR="00895FEB" w:rsidRDefault="00895FEB" w:rsidP="005230E1">
            <w:r>
              <w:t xml:space="preserve">Current Status: </w:t>
            </w:r>
            <w:r w:rsidR="008E7D6E">
              <w:t>Pass</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lastRenderedPageBreak/>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786F4018" w14:textId="77777777" w:rsidR="00895FEB" w:rsidRDefault="00895FEB" w:rsidP="005230E1">
            <w:r>
              <w:t>3</w:t>
            </w:r>
          </w:p>
          <w:p w14:paraId="56CE3996" w14:textId="77777777" w:rsidR="00316488" w:rsidRDefault="00316488" w:rsidP="005230E1"/>
          <w:p w14:paraId="259A65B7" w14:textId="77777777" w:rsidR="00316488" w:rsidRDefault="00316488" w:rsidP="005230E1"/>
          <w:p w14:paraId="4E0057F5" w14:textId="77777777" w:rsidR="00316488" w:rsidRDefault="00316488" w:rsidP="005230E1"/>
          <w:p w14:paraId="3DF6FBB0" w14:textId="77777777" w:rsidR="00316488" w:rsidRDefault="00316488" w:rsidP="005230E1"/>
          <w:p w14:paraId="0AB65306" w14:textId="77777777" w:rsidR="00316488" w:rsidRDefault="00316488" w:rsidP="005230E1"/>
          <w:p w14:paraId="5E35D8B9" w14:textId="77777777" w:rsidR="00316488" w:rsidRDefault="00316488" w:rsidP="005230E1">
            <w:r>
              <w:t>4</w:t>
            </w:r>
          </w:p>
          <w:p w14:paraId="64394508" w14:textId="77777777" w:rsidR="00316488" w:rsidRDefault="00316488" w:rsidP="005230E1"/>
          <w:p w14:paraId="7BAE7AA1" w14:textId="77777777" w:rsidR="00316488" w:rsidRDefault="00316488" w:rsidP="005230E1"/>
          <w:p w14:paraId="6BCA299A" w14:textId="77777777" w:rsidR="00316488" w:rsidRDefault="00316488" w:rsidP="005230E1"/>
          <w:p w14:paraId="4C257AA7" w14:textId="77777777" w:rsidR="00316488" w:rsidRDefault="00316488" w:rsidP="005230E1">
            <w:r>
              <w:t>5</w:t>
            </w:r>
          </w:p>
          <w:p w14:paraId="1292EC0A" w14:textId="77777777" w:rsidR="00C80C00" w:rsidRDefault="00C80C00" w:rsidP="005230E1"/>
          <w:p w14:paraId="2C2F192C" w14:textId="77777777" w:rsidR="00C80C00" w:rsidRDefault="00C80C00" w:rsidP="005230E1"/>
          <w:p w14:paraId="70FF237F" w14:textId="77777777" w:rsidR="00C80C00" w:rsidRDefault="00C80C00" w:rsidP="005230E1"/>
          <w:p w14:paraId="64FA2DAF" w14:textId="62FAF6CD" w:rsidR="00C80C00" w:rsidRDefault="00C80C00" w:rsidP="005230E1"/>
          <w:p w14:paraId="50DAF807" w14:textId="77777777" w:rsidR="007A0AF6" w:rsidRDefault="007A0AF6" w:rsidP="005230E1"/>
          <w:p w14:paraId="5692AFFA" w14:textId="77777777" w:rsidR="00C80C00" w:rsidRDefault="00C80C00" w:rsidP="005230E1"/>
          <w:p w14:paraId="13644B01" w14:textId="5475ECF3" w:rsidR="00C80C00" w:rsidRDefault="00C80C00" w:rsidP="005230E1">
            <w:r>
              <w:t>6</w:t>
            </w:r>
          </w:p>
        </w:tc>
        <w:tc>
          <w:tcPr>
            <w:tcW w:w="2160" w:type="dxa"/>
          </w:tcPr>
          <w:p w14:paraId="099E1FA9" w14:textId="77777777" w:rsidR="00895FEB" w:rsidRDefault="00895FEB" w:rsidP="005230E1">
            <w:r>
              <w:t>OPERATOR ACTION</w:t>
            </w:r>
          </w:p>
          <w:p w14:paraId="12315603" w14:textId="77777777" w:rsidR="00895FEB" w:rsidRDefault="00895FEB" w:rsidP="005230E1"/>
          <w:p w14:paraId="4708B0B9" w14:textId="77777777" w:rsidR="00FC740D" w:rsidRDefault="00FC740D" w:rsidP="00FC740D">
            <w:r>
              <w:t>On startup window, select “File” then select the “Open” option</w:t>
            </w:r>
          </w:p>
          <w:p w14:paraId="33708C0A" w14:textId="77777777" w:rsidR="00FC740D" w:rsidRDefault="00FC740D" w:rsidP="00FC740D"/>
          <w:p w14:paraId="7FB92582" w14:textId="77777777" w:rsidR="00FC740D" w:rsidRDefault="00FC740D" w:rsidP="00FC740D"/>
          <w:p w14:paraId="7CE0F02C" w14:textId="77777777" w:rsidR="00FC740D" w:rsidRDefault="00FC740D" w:rsidP="00FC740D"/>
          <w:p w14:paraId="5C6AC33D" w14:textId="77777777" w:rsidR="00FC740D" w:rsidRDefault="00FC740D" w:rsidP="00FC740D">
            <w:r>
              <w:t>Select the file named “TYPE_TABLE”</w:t>
            </w:r>
          </w:p>
          <w:p w14:paraId="06D0F3B9" w14:textId="77777777" w:rsidR="00FC740D" w:rsidRDefault="00FC740D" w:rsidP="00FC740D"/>
          <w:p w14:paraId="1922BDA7" w14:textId="77777777" w:rsidR="00FC740D" w:rsidRDefault="00FC740D" w:rsidP="00FC740D"/>
          <w:p w14:paraId="64D2610B" w14:textId="77777777" w:rsidR="00FC740D" w:rsidRDefault="00FC740D" w:rsidP="00FC740D"/>
          <w:p w14:paraId="75E1D7BB" w14:textId="77777777" w:rsidR="00FC740D" w:rsidRDefault="00FC740D" w:rsidP="00FC740D"/>
          <w:p w14:paraId="741E20FC" w14:textId="77777777" w:rsidR="00FC740D" w:rsidRDefault="00FC740D" w:rsidP="00FC740D"/>
          <w:p w14:paraId="1472A089" w14:textId="671BCC7E" w:rsidR="00895FEB" w:rsidRDefault="00316488" w:rsidP="005230E1">
            <w:r w:rsidRPr="00316488">
              <w:t xml:space="preserve">Click anywhere in the table and select the  Edit Menu option. </w:t>
            </w:r>
          </w:p>
          <w:p w14:paraId="6204C061" w14:textId="6B554159" w:rsidR="00FC740D" w:rsidRDefault="00FC740D" w:rsidP="005230E1"/>
          <w:p w14:paraId="0C85734D" w14:textId="4FEF2672" w:rsidR="00895FEB" w:rsidRDefault="00895FEB" w:rsidP="005230E1"/>
          <w:p w14:paraId="24A2C4BF" w14:textId="77777777" w:rsidR="00316488" w:rsidRDefault="00316488" w:rsidP="005230E1"/>
          <w:p w14:paraId="0FAECD12" w14:textId="244AABB7" w:rsidR="00895FEB" w:rsidRDefault="00895FEB" w:rsidP="005230E1">
            <w:r>
              <w:t>Select the Delete option</w:t>
            </w:r>
          </w:p>
          <w:p w14:paraId="3654B363" w14:textId="77777777" w:rsidR="00895FEB" w:rsidRDefault="00895FEB" w:rsidP="005230E1"/>
          <w:p w14:paraId="6A729DA0" w14:textId="77777777" w:rsidR="00895FEB" w:rsidRDefault="00895FEB" w:rsidP="005230E1"/>
          <w:p w14:paraId="2F6ADF4B" w14:textId="488F5674" w:rsidR="00895FEB" w:rsidRDefault="00895FEB" w:rsidP="005230E1">
            <w:r>
              <w:t xml:space="preserve">Observe where the row was </w:t>
            </w:r>
            <w:r w:rsidR="00E07309">
              <w:t>deleted</w:t>
            </w:r>
            <w:r>
              <w:t xml:space="preserve"> and check if there were any change</w:t>
            </w:r>
            <w:r w:rsidR="00E07309">
              <w:t>s</w:t>
            </w:r>
            <w:r>
              <w:t xml:space="preserve"> to the data</w:t>
            </w:r>
          </w:p>
          <w:p w14:paraId="3DF47B67" w14:textId="77777777" w:rsidR="00C80C00" w:rsidRDefault="00C80C00" w:rsidP="005230E1"/>
          <w:p w14:paraId="04CFDD52" w14:textId="32351E2E" w:rsidR="00C80C00" w:rsidRDefault="00C80C00" w:rsidP="005230E1"/>
          <w:p w14:paraId="3AD39B56" w14:textId="77777777" w:rsidR="007A0AF6" w:rsidRDefault="007A0AF6" w:rsidP="005230E1"/>
          <w:p w14:paraId="4A15F9F6" w14:textId="4B100C08" w:rsidR="00C80C00" w:rsidRDefault="00C80C00" w:rsidP="005230E1">
            <w:r>
              <w:t>Repeat steps 2-5 if needed, to further observe</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7A91CBAF" w14:textId="77777777" w:rsidR="00FC740D" w:rsidRDefault="00FC740D" w:rsidP="00FC740D">
            <w:r>
              <w:t>Make sure to open a file to begin populating table</w:t>
            </w:r>
          </w:p>
          <w:p w14:paraId="463FE49F" w14:textId="77777777" w:rsidR="00FC740D" w:rsidRDefault="00FC740D" w:rsidP="00FC740D"/>
          <w:p w14:paraId="1C327EE8" w14:textId="77777777" w:rsidR="00FC740D" w:rsidRDefault="00FC740D" w:rsidP="00FC740D"/>
          <w:p w14:paraId="583B4746" w14:textId="77777777" w:rsidR="00FC740D" w:rsidRDefault="00FC740D" w:rsidP="00FC740D"/>
          <w:p w14:paraId="752A1CB9" w14:textId="77777777" w:rsidR="00FC740D" w:rsidRDefault="00FC740D" w:rsidP="00FC740D">
            <w:r>
              <w:t>Select an XML file to populate data</w:t>
            </w:r>
          </w:p>
          <w:p w14:paraId="6B9CCC4E" w14:textId="77777777" w:rsidR="00FC740D" w:rsidRDefault="00FC740D" w:rsidP="00FC740D"/>
          <w:p w14:paraId="7956CA23" w14:textId="77777777" w:rsidR="00FC740D" w:rsidRDefault="00FC740D" w:rsidP="00FC740D"/>
          <w:p w14:paraId="1195A005" w14:textId="77777777" w:rsidR="00FC740D" w:rsidRDefault="00FC740D" w:rsidP="00FC740D"/>
          <w:p w14:paraId="3428AAAC" w14:textId="77777777" w:rsidR="00FC740D" w:rsidRDefault="00FC740D" w:rsidP="00FC740D"/>
          <w:p w14:paraId="17284D92" w14:textId="77777777" w:rsidR="00FC740D" w:rsidRDefault="00FC740D" w:rsidP="00FC740D"/>
          <w:p w14:paraId="00349FA7" w14:textId="432DD272" w:rsidR="00FC740D" w:rsidRDefault="00FC740D" w:rsidP="00FC740D">
            <w:r>
              <w:t xml:space="preserve">This is to make sure that regardless of where you select, it’ll still </w:t>
            </w:r>
            <w:r w:rsidR="00316488">
              <w:t>delete</w:t>
            </w:r>
          </w:p>
          <w:p w14:paraId="5B580E77" w14:textId="77777777" w:rsidR="00895FEB" w:rsidRDefault="00895FEB" w:rsidP="005230E1"/>
          <w:p w14:paraId="4220FD44" w14:textId="54DF6EEB" w:rsidR="00895FEB" w:rsidRDefault="00895FEB" w:rsidP="005230E1">
            <w:r>
              <w:t>This is the main function we are testin</w:t>
            </w:r>
            <w:r w:rsidR="00316488">
              <w:t>g</w:t>
            </w:r>
          </w:p>
          <w:p w14:paraId="06A0EE87" w14:textId="77777777" w:rsidR="00895FEB" w:rsidRDefault="00895FEB" w:rsidP="005230E1"/>
          <w:p w14:paraId="54CFDDA0" w14:textId="77777777" w:rsidR="00895FEB" w:rsidRDefault="00895FEB" w:rsidP="005230E1">
            <w:r>
              <w:t xml:space="preserve">Testing the functionality of the </w:t>
            </w:r>
            <w:r w:rsidR="00DD48CB">
              <w:t xml:space="preserve">delete </w:t>
            </w:r>
            <w:r>
              <w:t>option</w:t>
            </w:r>
          </w:p>
          <w:p w14:paraId="61C024B1" w14:textId="77777777" w:rsidR="00C80C00" w:rsidRDefault="00C80C00" w:rsidP="005230E1"/>
          <w:p w14:paraId="47DF5170" w14:textId="77777777" w:rsidR="00C80C00" w:rsidRDefault="00C80C00" w:rsidP="005230E1"/>
          <w:p w14:paraId="188A2EE8" w14:textId="7CCC53B6" w:rsidR="00C80C00" w:rsidRDefault="00C80C00" w:rsidP="005230E1"/>
          <w:p w14:paraId="45B45531" w14:textId="77777777" w:rsidR="007A0AF6" w:rsidRDefault="007A0AF6" w:rsidP="005230E1"/>
          <w:p w14:paraId="66EB55D5" w14:textId="2675820D" w:rsidR="00C80C00" w:rsidRDefault="00C80C00" w:rsidP="005230E1">
            <w:r>
              <w:t>If by deleting once, the results weren’t clear. Repeat it until the changes are noticeable</w:t>
            </w:r>
          </w:p>
        </w:tc>
        <w:tc>
          <w:tcPr>
            <w:tcW w:w="2250" w:type="dxa"/>
          </w:tcPr>
          <w:p w14:paraId="6D48AD55" w14:textId="77777777" w:rsidR="00895FEB" w:rsidRDefault="00895FEB" w:rsidP="005230E1">
            <w:r>
              <w:t>EXEPCTED RESULTS</w:t>
            </w:r>
          </w:p>
          <w:p w14:paraId="1EAB7B75" w14:textId="77777777" w:rsidR="00FC740D" w:rsidRDefault="00FC740D" w:rsidP="005230E1"/>
          <w:p w14:paraId="19CF7264" w14:textId="77777777" w:rsidR="00FC740D" w:rsidRDefault="00FC740D" w:rsidP="00FC740D">
            <w:r>
              <w:t>The file browser popup shall come up to select file to open</w:t>
            </w:r>
          </w:p>
          <w:p w14:paraId="4664365A" w14:textId="77777777" w:rsidR="00FC740D" w:rsidRDefault="00FC740D" w:rsidP="00FC740D"/>
          <w:p w14:paraId="0D85F43D" w14:textId="77777777" w:rsidR="00FC740D" w:rsidRDefault="00FC740D" w:rsidP="00FC740D"/>
          <w:p w14:paraId="66F77DF5" w14:textId="77777777" w:rsidR="00FC740D" w:rsidRDefault="00FC740D" w:rsidP="00FC740D"/>
          <w:p w14:paraId="3FA809E1" w14:textId="77777777" w:rsidR="00FC740D" w:rsidRDefault="00FC740D" w:rsidP="00FC740D">
            <w:r>
              <w:t>The other populated tables shall appear as a list on the main window and a separate window shall appear with the table</w:t>
            </w:r>
          </w:p>
          <w:p w14:paraId="2C8FC977" w14:textId="77777777" w:rsidR="00FC740D" w:rsidRDefault="00FC740D" w:rsidP="00FC740D"/>
          <w:p w14:paraId="2330B412" w14:textId="77777777" w:rsidR="00FC740D" w:rsidRDefault="00FC740D" w:rsidP="00FC740D">
            <w:r>
              <w:t>The spot that was selected is highlighted blue the edit menu option pops up</w:t>
            </w:r>
          </w:p>
          <w:p w14:paraId="7BF3A2CD" w14:textId="77777777" w:rsidR="00FC740D" w:rsidRDefault="00FC740D"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7B97B5FE" w14:textId="57EA8760" w:rsidR="00895FEB" w:rsidRDefault="00895FEB" w:rsidP="005230E1"/>
          <w:p w14:paraId="5B585400" w14:textId="77777777" w:rsidR="00E07309" w:rsidRDefault="00E07309" w:rsidP="005230E1"/>
          <w:p w14:paraId="6131AAE1" w14:textId="77777777" w:rsidR="00895FEB" w:rsidRDefault="00806FC1" w:rsidP="005230E1">
            <w:r>
              <w:t>The desired row that was selected was deleted without any changes to the other data</w:t>
            </w:r>
          </w:p>
          <w:p w14:paraId="39C2D082" w14:textId="404FE77D" w:rsidR="00C80C00" w:rsidRDefault="00C80C00" w:rsidP="005230E1"/>
          <w:p w14:paraId="54708C89" w14:textId="77777777" w:rsidR="007A0AF6" w:rsidRDefault="007A0AF6" w:rsidP="005230E1"/>
          <w:p w14:paraId="062DDD65" w14:textId="365288BB" w:rsidR="00C80C00" w:rsidRDefault="00C80C00" w:rsidP="005230E1">
            <w:r>
              <w:t>Multiple rows have been deleted without affecting the surrounding data</w:t>
            </w:r>
          </w:p>
        </w:tc>
        <w:tc>
          <w:tcPr>
            <w:tcW w:w="1998" w:type="dxa"/>
          </w:tcPr>
          <w:p w14:paraId="28931295" w14:textId="77777777" w:rsidR="00895FEB" w:rsidRDefault="00895FEB" w:rsidP="005230E1">
            <w:r>
              <w:t>COMMENTS</w:t>
            </w:r>
          </w:p>
          <w:p w14:paraId="2D3C9C05" w14:textId="77777777" w:rsidR="00895FEB" w:rsidRDefault="00895FEB" w:rsidP="005230E1"/>
          <w:p w14:paraId="025D3D7F" w14:textId="77777777" w:rsidR="00316488" w:rsidRDefault="00316488" w:rsidP="00316488">
            <w:r>
              <w:t>This is where you can make sure you’re in the correct directory in order to choose the file</w:t>
            </w:r>
          </w:p>
          <w:p w14:paraId="4E0CE1D7" w14:textId="77777777" w:rsidR="00316488" w:rsidRDefault="00316488" w:rsidP="00316488"/>
          <w:p w14:paraId="5F40D17E" w14:textId="77777777" w:rsidR="00316488" w:rsidRDefault="00316488" w:rsidP="00316488">
            <w:r>
              <w:t>If it stays in the main window, make sure to check if there are any other windows that opened</w:t>
            </w:r>
          </w:p>
          <w:p w14:paraId="605444BC" w14:textId="77777777" w:rsidR="00FC740D" w:rsidRDefault="00FC740D" w:rsidP="005230E1"/>
          <w:p w14:paraId="26850802" w14:textId="77777777" w:rsidR="00FC740D" w:rsidRDefault="00FC740D" w:rsidP="005230E1"/>
          <w:p w14:paraId="093A4702" w14:textId="1BDDC96C" w:rsidR="00895FEB" w:rsidRDefault="00895FEB" w:rsidP="005230E1">
            <w:r>
              <w:t xml:space="preserve">Look for </w:t>
            </w:r>
            <w:r w:rsidR="007E51E8">
              <w:t>delete</w:t>
            </w:r>
            <w:r>
              <w:t xml:space="preserve"> for the next step</w:t>
            </w:r>
          </w:p>
          <w:p w14:paraId="1BC2CD61" w14:textId="77777777" w:rsidR="00895FEB" w:rsidRDefault="00895FEB" w:rsidP="005230E1"/>
          <w:p w14:paraId="1ED7A41D" w14:textId="51BF9CF0" w:rsidR="00FC740D" w:rsidRDefault="00FC740D" w:rsidP="005230E1"/>
          <w:p w14:paraId="3EF48A10" w14:textId="466170B6" w:rsidR="00FC740D" w:rsidRDefault="00FC740D" w:rsidP="005230E1"/>
          <w:p w14:paraId="280688CE" w14:textId="1DBB209A" w:rsidR="00FC740D" w:rsidRDefault="00FC740D" w:rsidP="005230E1"/>
          <w:p w14:paraId="49CF91AD" w14:textId="3B146381" w:rsidR="00FC740D" w:rsidRDefault="00FC740D" w:rsidP="005230E1"/>
          <w:p w14:paraId="183A148C" w14:textId="0732F9AF" w:rsidR="00FC740D" w:rsidRDefault="00FC740D" w:rsidP="005230E1"/>
          <w:p w14:paraId="49A1523D" w14:textId="4CDCD9AF" w:rsidR="00FC740D" w:rsidRDefault="00FC740D" w:rsidP="005230E1"/>
          <w:p w14:paraId="4F97DB26" w14:textId="77777777" w:rsidR="00FC740D" w:rsidRDefault="00FC740D" w:rsidP="005230E1"/>
          <w:p w14:paraId="22D9D86F" w14:textId="2ED5D68B" w:rsidR="00895FEB" w:rsidRDefault="00895FEB" w:rsidP="005230E1">
            <w:r>
              <w:t xml:space="preserve">There are times when something is </w:t>
            </w:r>
            <w:r w:rsidR="00586300">
              <w:t xml:space="preserve">deleted and it either doesn’t delete it completely or it </w:t>
            </w:r>
            <w:r w:rsidR="00806FC1">
              <w:t>deletes the wrong thing</w:t>
            </w:r>
          </w:p>
          <w:p w14:paraId="5C944CB7" w14:textId="77777777" w:rsidR="007A0AF6" w:rsidRDefault="007A0AF6" w:rsidP="005230E1"/>
          <w:p w14:paraId="1A50E4CE" w14:textId="1C059FCF" w:rsidR="00895FEB" w:rsidRDefault="007A0AF6" w:rsidP="005230E1">
            <w:r>
              <w:t>[OPTIONAL]</w:t>
            </w:r>
          </w:p>
        </w:tc>
      </w:tr>
      <w:tr w:rsidR="00895FEB" w14:paraId="6A1C146A" w14:textId="77777777" w:rsidTr="007A0AF6">
        <w:trPr>
          <w:trHeight w:val="350"/>
        </w:trPr>
        <w:tc>
          <w:tcPr>
            <w:tcW w:w="9216" w:type="dxa"/>
            <w:gridSpan w:val="7"/>
            <w:tcBorders>
              <w:bottom w:val="single" w:sz="4" w:space="0" w:color="auto"/>
            </w:tcBorders>
          </w:tcPr>
          <w:p w14:paraId="729A7843" w14:textId="77777777" w:rsidR="00895FEB" w:rsidRDefault="00895FEB" w:rsidP="005230E1">
            <w:r>
              <w:t>Concluding Remarks:</w:t>
            </w:r>
          </w:p>
          <w:p w14:paraId="2B0496DB" w14:textId="626FA397" w:rsidR="00895FEB" w:rsidRDefault="008E7D6E" w:rsidP="005230E1">
            <w:r>
              <w:t>The row that was selected was deleted.</w:t>
            </w:r>
            <w:r w:rsidR="00895FEB">
              <w:t xml:space="preserve"> </w:t>
            </w:r>
            <w:r w:rsidR="00500889">
              <w:t>Screenshots of results can be found in Section 7 Appendix.</w:t>
            </w:r>
          </w:p>
        </w:tc>
      </w:tr>
      <w:tr w:rsidR="00895FEB" w14:paraId="215002A2" w14:textId="77777777" w:rsidTr="007A0AF6">
        <w:trPr>
          <w:trHeight w:val="332"/>
        </w:trPr>
        <w:tc>
          <w:tcPr>
            <w:tcW w:w="4608" w:type="dxa"/>
            <w:gridSpan w:val="3"/>
          </w:tcPr>
          <w:p w14:paraId="524823F0" w14:textId="77777777" w:rsidR="00895FEB" w:rsidRDefault="00895FEB" w:rsidP="005230E1">
            <w:r>
              <w:t xml:space="preserve">Testing Team: </w:t>
            </w:r>
          </w:p>
          <w:p w14:paraId="6193F9F5" w14:textId="7B650180" w:rsidR="00FC43B3" w:rsidRDefault="00FC43B3" w:rsidP="00FC43B3">
            <w:pPr>
              <w:pStyle w:val="CommentText"/>
            </w:pPr>
            <w:r>
              <w:t>Stephanie Medina</w:t>
            </w:r>
          </w:p>
          <w:p w14:paraId="04E90EEA" w14:textId="77777777" w:rsidR="00FC43B3" w:rsidRDefault="00FC43B3" w:rsidP="00FC43B3">
            <w:pPr>
              <w:pStyle w:val="CommentText"/>
            </w:pPr>
            <w:r>
              <w:t>Raquel Gonzalez</w:t>
            </w:r>
          </w:p>
          <w:p w14:paraId="34978A93" w14:textId="7BEDD17D" w:rsidR="00895FEB" w:rsidRDefault="00FC43B3" w:rsidP="00FC43B3">
            <w:r>
              <w:t>Jonathan Roman</w:t>
            </w:r>
          </w:p>
        </w:tc>
        <w:tc>
          <w:tcPr>
            <w:tcW w:w="4608" w:type="dxa"/>
            <w:gridSpan w:val="4"/>
          </w:tcPr>
          <w:p w14:paraId="34AC01D2" w14:textId="77777777" w:rsidR="00895FEB" w:rsidRDefault="00895FEB" w:rsidP="005230E1">
            <w:r>
              <w:t>Date Completed:</w:t>
            </w:r>
          </w:p>
          <w:p w14:paraId="45CE95A7" w14:textId="75F78866" w:rsidR="00895FEB" w:rsidRDefault="008E7D6E" w:rsidP="005230E1">
            <w:r>
              <w:t>04/20/2020</w:t>
            </w:r>
          </w:p>
        </w:tc>
      </w:tr>
    </w:tbl>
    <w:p w14:paraId="1581C7F6" w14:textId="77777777" w:rsidR="00895FEB" w:rsidRDefault="00895FEB" w:rsidP="00895FEB"/>
    <w:p w14:paraId="552032A5" w14:textId="490D3379" w:rsidR="00941D93" w:rsidRDefault="00895FEB" w:rsidP="00895FEB">
      <w:pPr>
        <w:pStyle w:val="Heading2"/>
      </w:pPr>
      <w:bookmarkStart w:id="44" w:name="_Toc38556085"/>
      <w:r>
        <w:t>Test Plan 3</w:t>
      </w:r>
      <w:bookmarkEnd w:id="44"/>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3"/>
          <w:footerReference w:type="default" r:id="rId24"/>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7"/>
        <w:gridCol w:w="12"/>
        <w:gridCol w:w="333"/>
        <w:gridCol w:w="2178"/>
        <w:gridCol w:w="1952"/>
      </w:tblGrid>
      <w:tr w:rsidR="00DD48CB" w14:paraId="1D646A09" w14:textId="77777777" w:rsidTr="005230E1">
        <w:trPr>
          <w:cantSplit/>
          <w:trHeight w:val="300"/>
        </w:trPr>
        <w:tc>
          <w:tcPr>
            <w:tcW w:w="4620" w:type="dxa"/>
            <w:gridSpan w:val="4"/>
          </w:tcPr>
          <w:p w14:paraId="1B5335C2" w14:textId="23422696" w:rsidR="00DD48CB" w:rsidRDefault="00DD48CB" w:rsidP="005230E1">
            <w:r>
              <w:lastRenderedPageBreak/>
              <w:t xml:space="preserve">Test No.: </w:t>
            </w:r>
            <w:r w:rsidR="00BE715B">
              <w:t>3</w:t>
            </w:r>
          </w:p>
        </w:tc>
        <w:tc>
          <w:tcPr>
            <w:tcW w:w="4596" w:type="dxa"/>
            <w:gridSpan w:val="3"/>
          </w:tcPr>
          <w:p w14:paraId="62421D21" w14:textId="6083AF6B" w:rsidR="00DD48CB" w:rsidRDefault="00DD48CB" w:rsidP="005230E1">
            <w:r>
              <w:t>Current Status: P</w:t>
            </w:r>
            <w:r w:rsidR="003E7EDC">
              <w:t>ass</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116F9361" w:rsidR="00DD48CB" w:rsidRDefault="00DD48CB" w:rsidP="005230E1"/>
          <w:p w14:paraId="0075A837" w14:textId="77777777" w:rsidR="00C80C00" w:rsidRDefault="00C80C00" w:rsidP="005230E1"/>
          <w:p w14:paraId="6E7445F8" w14:textId="77777777" w:rsidR="00DD48CB" w:rsidRDefault="00DD48CB" w:rsidP="005230E1"/>
          <w:p w14:paraId="17D3948B" w14:textId="77777777" w:rsidR="00DD48CB" w:rsidRDefault="00DD48CB" w:rsidP="005230E1">
            <w:r>
              <w:t>3</w:t>
            </w:r>
          </w:p>
          <w:p w14:paraId="45C1E1A5" w14:textId="77777777" w:rsidR="00C80C00" w:rsidRDefault="00C80C00" w:rsidP="005230E1"/>
          <w:p w14:paraId="5560FEA7" w14:textId="77777777" w:rsidR="00C80C00" w:rsidRDefault="00C80C00" w:rsidP="005230E1"/>
          <w:p w14:paraId="12D78C24" w14:textId="77777777" w:rsidR="00C80C00" w:rsidRDefault="00C80C00" w:rsidP="005230E1"/>
          <w:p w14:paraId="0581135C" w14:textId="77777777" w:rsidR="00C80C00" w:rsidRDefault="00C80C00" w:rsidP="005230E1"/>
          <w:p w14:paraId="2DA933D0" w14:textId="77777777" w:rsidR="00C80C00" w:rsidRDefault="00C80C00" w:rsidP="005230E1"/>
          <w:p w14:paraId="51B82AE5" w14:textId="77777777" w:rsidR="00C80C00" w:rsidRDefault="00C80C00" w:rsidP="005230E1">
            <w:r>
              <w:t>4</w:t>
            </w:r>
          </w:p>
          <w:p w14:paraId="729DB888" w14:textId="77777777" w:rsidR="00C80C00" w:rsidRDefault="00C80C00" w:rsidP="005230E1"/>
          <w:p w14:paraId="202FD4AB" w14:textId="77777777" w:rsidR="00C80C00" w:rsidRDefault="00C80C00" w:rsidP="005230E1"/>
          <w:p w14:paraId="17EE7820" w14:textId="77777777" w:rsidR="00C80C00" w:rsidRDefault="00C80C00" w:rsidP="005230E1"/>
          <w:p w14:paraId="6CFCD0E1" w14:textId="77777777" w:rsidR="00C80C00" w:rsidRDefault="00C80C00" w:rsidP="005230E1"/>
          <w:p w14:paraId="27237481" w14:textId="77777777" w:rsidR="00C80C00" w:rsidRDefault="00C80C00" w:rsidP="005230E1">
            <w:r>
              <w:t>5</w:t>
            </w:r>
          </w:p>
          <w:p w14:paraId="2E354B70" w14:textId="77777777" w:rsidR="00C80C00" w:rsidRDefault="00C80C00" w:rsidP="005230E1"/>
          <w:p w14:paraId="6DB24609" w14:textId="77777777" w:rsidR="00C80C00" w:rsidRDefault="00C80C00" w:rsidP="005230E1"/>
          <w:p w14:paraId="06667EFC" w14:textId="77777777" w:rsidR="00C80C00" w:rsidRDefault="00C80C00" w:rsidP="005230E1"/>
          <w:p w14:paraId="2E215A21" w14:textId="77777777" w:rsidR="00C80C00" w:rsidRDefault="00C80C00" w:rsidP="005230E1"/>
          <w:p w14:paraId="0EF76744" w14:textId="77777777" w:rsidR="00C80C00" w:rsidRDefault="00C80C00" w:rsidP="005230E1"/>
          <w:p w14:paraId="17B872B2" w14:textId="77777777" w:rsidR="00C80C00" w:rsidRDefault="00C80C00" w:rsidP="005230E1"/>
          <w:p w14:paraId="2EC328E7" w14:textId="77777777" w:rsidR="00C80C00" w:rsidRDefault="00C80C00" w:rsidP="005230E1"/>
          <w:p w14:paraId="26793954" w14:textId="77777777" w:rsidR="00C80C00" w:rsidRDefault="00C80C00" w:rsidP="005230E1"/>
          <w:p w14:paraId="73523BB7" w14:textId="77777777" w:rsidR="00C80C00" w:rsidRDefault="00C80C00" w:rsidP="005230E1"/>
          <w:p w14:paraId="7DAD263D" w14:textId="34C9BEE9" w:rsidR="00C80C00" w:rsidRDefault="00C80C00" w:rsidP="005230E1">
            <w:r>
              <w:t>6</w:t>
            </w:r>
          </w:p>
        </w:tc>
        <w:tc>
          <w:tcPr>
            <w:tcW w:w="2160" w:type="dxa"/>
          </w:tcPr>
          <w:p w14:paraId="76A0E8C5" w14:textId="77777777" w:rsidR="00DD48CB" w:rsidRDefault="00DD48CB" w:rsidP="005230E1">
            <w:r>
              <w:t>OPERATOR ACTION</w:t>
            </w:r>
          </w:p>
          <w:p w14:paraId="160EBC17" w14:textId="77777777" w:rsidR="00DD48CB" w:rsidRDefault="00DD48CB" w:rsidP="005230E1"/>
          <w:p w14:paraId="233BB1FF" w14:textId="77777777" w:rsidR="00316488" w:rsidRDefault="00316488" w:rsidP="00316488">
            <w:r>
              <w:t>On startup window, select “File” then select the “Open” option</w:t>
            </w:r>
          </w:p>
          <w:p w14:paraId="44284DF7" w14:textId="77777777" w:rsidR="00316488" w:rsidRDefault="00316488" w:rsidP="00316488"/>
          <w:p w14:paraId="5943DDC3" w14:textId="77777777" w:rsidR="00316488" w:rsidRDefault="00316488" w:rsidP="00316488"/>
          <w:p w14:paraId="1B9F644C" w14:textId="77777777" w:rsidR="00316488" w:rsidRDefault="00316488" w:rsidP="00316488"/>
          <w:p w14:paraId="4CD78503" w14:textId="77777777" w:rsidR="00316488" w:rsidRDefault="00316488" w:rsidP="00316488">
            <w:r>
              <w:t>Select the file named “TYPE_TABLE”</w:t>
            </w:r>
          </w:p>
          <w:p w14:paraId="03168FEC" w14:textId="77777777" w:rsidR="00316488" w:rsidRDefault="00316488" w:rsidP="00316488"/>
          <w:p w14:paraId="139BFD52" w14:textId="77777777" w:rsidR="00316488" w:rsidRDefault="00316488" w:rsidP="00316488"/>
          <w:p w14:paraId="6251E930" w14:textId="77777777" w:rsidR="00316488" w:rsidRDefault="00316488" w:rsidP="00316488"/>
          <w:p w14:paraId="7B6BC255" w14:textId="77777777" w:rsidR="00316488" w:rsidRDefault="00316488" w:rsidP="00316488"/>
          <w:p w14:paraId="700B264B" w14:textId="3ADFE0CD" w:rsidR="00316488" w:rsidRDefault="00316488" w:rsidP="00316488"/>
          <w:p w14:paraId="39BFE2E1" w14:textId="77777777" w:rsidR="00C80C00" w:rsidRDefault="00C80C00" w:rsidP="00316488"/>
          <w:p w14:paraId="5E102004" w14:textId="78D42201" w:rsidR="00316488" w:rsidRDefault="00316488" w:rsidP="005230E1">
            <w:r>
              <w:t>Click anywhere in the table and select the  Edit Menu option.</w:t>
            </w:r>
          </w:p>
          <w:p w14:paraId="0E84A27D" w14:textId="6548AD18"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77F341F3" w14:textId="77777777" w:rsidR="00DD48CB" w:rsidRDefault="00DD48CB" w:rsidP="005230E1"/>
          <w:p w14:paraId="4A361185" w14:textId="77777777" w:rsidR="00DD48CB" w:rsidRDefault="00DD48CB" w:rsidP="005230E1"/>
          <w:p w14:paraId="22442DA6" w14:textId="77777777" w:rsidR="00DD48CB" w:rsidRDefault="00CA0D1C" w:rsidP="005230E1">
            <w:r>
              <w:t>Select the Paste option</w:t>
            </w:r>
          </w:p>
          <w:p w14:paraId="5FECD214" w14:textId="77777777" w:rsidR="00C80C00" w:rsidRDefault="00C80C00" w:rsidP="005230E1"/>
          <w:p w14:paraId="2367AD6D" w14:textId="77777777" w:rsidR="00C80C00" w:rsidRDefault="00C80C00" w:rsidP="005230E1"/>
          <w:p w14:paraId="3136A05D" w14:textId="77777777" w:rsidR="00C80C00" w:rsidRDefault="00C80C00" w:rsidP="005230E1"/>
          <w:p w14:paraId="453536BF" w14:textId="77777777" w:rsidR="00C80C00" w:rsidRDefault="00C80C00" w:rsidP="005230E1"/>
          <w:p w14:paraId="0A5A6267" w14:textId="77777777" w:rsidR="00C80C00" w:rsidRDefault="00C80C00" w:rsidP="005230E1"/>
          <w:p w14:paraId="19EFB870" w14:textId="77777777" w:rsidR="00C80C00" w:rsidRDefault="00C80C00" w:rsidP="005230E1"/>
          <w:p w14:paraId="74E4A511" w14:textId="77777777" w:rsidR="00C80C00" w:rsidRDefault="00C80C00" w:rsidP="005230E1"/>
          <w:p w14:paraId="6B92AA01" w14:textId="77777777" w:rsidR="00C80C00" w:rsidRDefault="00C80C00" w:rsidP="005230E1"/>
          <w:p w14:paraId="74C9DBD9" w14:textId="77777777" w:rsidR="00C80C00" w:rsidRDefault="00C80C00" w:rsidP="005230E1"/>
          <w:p w14:paraId="174AFA1A" w14:textId="7F0403D9" w:rsidR="00C80C00" w:rsidRDefault="00C80C00" w:rsidP="005230E1">
            <w:r>
              <w:t>Repeat steps 2-5 if needed, to further observe</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555F4EA6" w14:textId="77777777" w:rsidR="00316488" w:rsidRDefault="00316488" w:rsidP="00316488">
            <w:r>
              <w:t>Make sure to open a file to begin populating table</w:t>
            </w:r>
          </w:p>
          <w:p w14:paraId="445915B0" w14:textId="77777777" w:rsidR="00316488" w:rsidRDefault="00316488" w:rsidP="00316488"/>
          <w:p w14:paraId="28A1E38B" w14:textId="77777777" w:rsidR="00316488" w:rsidRDefault="00316488" w:rsidP="00316488"/>
          <w:p w14:paraId="65A326D5" w14:textId="77777777" w:rsidR="00316488" w:rsidRDefault="00316488" w:rsidP="00316488"/>
          <w:p w14:paraId="3F15A354" w14:textId="77777777" w:rsidR="00316488" w:rsidRDefault="00316488" w:rsidP="00316488">
            <w:r>
              <w:t>Select an XML file to populate data</w:t>
            </w:r>
          </w:p>
          <w:p w14:paraId="3C27A136" w14:textId="77777777" w:rsidR="00316488" w:rsidRDefault="00316488" w:rsidP="00316488"/>
          <w:p w14:paraId="57606A56" w14:textId="77777777" w:rsidR="00316488" w:rsidRDefault="00316488" w:rsidP="00316488"/>
          <w:p w14:paraId="28DC374A" w14:textId="77777777" w:rsidR="00316488" w:rsidRDefault="00316488" w:rsidP="00316488"/>
          <w:p w14:paraId="2341E7C1" w14:textId="77777777" w:rsidR="00316488" w:rsidRDefault="00316488" w:rsidP="00316488"/>
          <w:p w14:paraId="326490BC" w14:textId="77777777" w:rsidR="00316488" w:rsidRDefault="00316488" w:rsidP="00316488"/>
          <w:p w14:paraId="5F6320F9" w14:textId="5646AE3C" w:rsidR="00316488" w:rsidRDefault="00316488" w:rsidP="005230E1">
            <w:r>
              <w:t xml:space="preserve">This is to make sure that regardless of where you select, it’ll still </w:t>
            </w:r>
            <w:r w:rsidR="00C80C00">
              <w:t>copied</w:t>
            </w:r>
          </w:p>
          <w:p w14:paraId="6D578ADC" w14:textId="77777777" w:rsidR="00DD48CB" w:rsidRDefault="00DD48CB" w:rsidP="005230E1"/>
          <w:p w14:paraId="52770358" w14:textId="77777777" w:rsidR="00DD48CB" w:rsidRDefault="00DD48CB" w:rsidP="005230E1">
            <w:r>
              <w:t>This is the main function we are testing</w:t>
            </w:r>
          </w:p>
          <w:p w14:paraId="0AF0EA7A" w14:textId="77777777" w:rsidR="00DD48CB" w:rsidRDefault="00DD48CB" w:rsidP="005230E1"/>
          <w:p w14:paraId="576012DA" w14:textId="77777777" w:rsidR="00DD48CB" w:rsidRDefault="00DD48CB" w:rsidP="005230E1"/>
          <w:p w14:paraId="476A9CFE" w14:textId="77777777" w:rsidR="00DD48CB" w:rsidRDefault="00DD48CB" w:rsidP="005230E1">
            <w:r>
              <w:t>T</w:t>
            </w:r>
            <w:r w:rsidR="00CA0D1C">
              <w:t xml:space="preserve">his is typically the next option to select after choosing </w:t>
            </w:r>
            <w:r w:rsidR="004B69F0">
              <w:t>to copy</w:t>
            </w:r>
          </w:p>
          <w:p w14:paraId="38DBD4CF" w14:textId="77777777" w:rsidR="00C80C00" w:rsidRDefault="00C80C00" w:rsidP="005230E1"/>
          <w:p w14:paraId="187DD096" w14:textId="77777777" w:rsidR="00C80C00" w:rsidRDefault="00C80C00" w:rsidP="005230E1"/>
          <w:p w14:paraId="7C366DD1" w14:textId="77777777" w:rsidR="00C80C00" w:rsidRDefault="00C80C00" w:rsidP="005230E1"/>
          <w:p w14:paraId="13B7C354" w14:textId="77777777" w:rsidR="00C80C00" w:rsidRDefault="00C80C00" w:rsidP="005230E1"/>
          <w:p w14:paraId="58D91209" w14:textId="77777777" w:rsidR="00C80C00" w:rsidRDefault="00C80C00" w:rsidP="005230E1"/>
          <w:p w14:paraId="01F9D981" w14:textId="77777777" w:rsidR="00C80C00" w:rsidRDefault="00C80C00" w:rsidP="005230E1"/>
          <w:p w14:paraId="1BC00871" w14:textId="73F85E62" w:rsidR="00C80C00" w:rsidRDefault="00C80C00" w:rsidP="005230E1">
            <w:r>
              <w:t>If performing these steps doesn’t give clear result, try multiple times until it is clear</w:t>
            </w:r>
          </w:p>
        </w:tc>
        <w:tc>
          <w:tcPr>
            <w:tcW w:w="2250" w:type="dxa"/>
          </w:tcPr>
          <w:p w14:paraId="3110A953" w14:textId="77777777" w:rsidR="00DD48CB" w:rsidRDefault="00DD48CB" w:rsidP="005230E1">
            <w:r>
              <w:t>EXEPCTED RESULTS</w:t>
            </w:r>
          </w:p>
          <w:p w14:paraId="673C998F" w14:textId="77777777" w:rsidR="00DD48CB" w:rsidRDefault="00DD48CB" w:rsidP="005230E1"/>
          <w:p w14:paraId="71F03219" w14:textId="77777777" w:rsidR="00316488" w:rsidRDefault="00316488" w:rsidP="00316488">
            <w:r>
              <w:t>The file browser popup shall come up to select file to open</w:t>
            </w:r>
          </w:p>
          <w:p w14:paraId="26BEE4F1" w14:textId="77777777" w:rsidR="00316488" w:rsidRDefault="00316488" w:rsidP="00316488"/>
          <w:p w14:paraId="0461AEC5" w14:textId="77777777" w:rsidR="00316488" w:rsidRDefault="00316488" w:rsidP="00316488"/>
          <w:p w14:paraId="327A7E67" w14:textId="77777777" w:rsidR="00316488" w:rsidRDefault="00316488" w:rsidP="00316488"/>
          <w:p w14:paraId="20501029" w14:textId="77777777" w:rsidR="00316488" w:rsidRDefault="00316488" w:rsidP="00316488">
            <w:r>
              <w:t>The other populated tables shall appear as a list on the main window and a separate window shall appear with the table</w:t>
            </w:r>
          </w:p>
          <w:p w14:paraId="3A88A719" w14:textId="3CC2ED65" w:rsidR="00316488" w:rsidRDefault="00316488" w:rsidP="00316488"/>
          <w:p w14:paraId="1D1A0400" w14:textId="77777777" w:rsidR="00C80C00" w:rsidRDefault="00C80C00" w:rsidP="00316488"/>
          <w:p w14:paraId="25B1F458" w14:textId="17B28CB2" w:rsidR="00316488" w:rsidRDefault="00316488" w:rsidP="005230E1">
            <w:r>
              <w:t>The spot that was selected is highlighted blue the edit menu option pops up</w:t>
            </w:r>
          </w:p>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608226BB" w14:textId="77777777" w:rsidR="00DD48CB" w:rsidRDefault="00DD48CB" w:rsidP="005230E1"/>
          <w:p w14:paraId="1CC3965D" w14:textId="77777777" w:rsidR="00DD48CB" w:rsidRDefault="004B69F0" w:rsidP="005230E1">
            <w:r>
              <w:t xml:space="preserve">The selected item that was copied is pasted </w:t>
            </w:r>
            <w:r w:rsidR="00363AD9">
              <w:t>without any changes to what was originally copied</w:t>
            </w:r>
          </w:p>
          <w:p w14:paraId="4CBDBF17" w14:textId="77777777" w:rsidR="00C80C00" w:rsidRDefault="00C80C00" w:rsidP="005230E1"/>
          <w:p w14:paraId="337C8061" w14:textId="77777777" w:rsidR="00C80C00" w:rsidRDefault="00C80C00" w:rsidP="005230E1"/>
          <w:p w14:paraId="5BA7AB6E" w14:textId="77777777" w:rsidR="00C80C00" w:rsidRDefault="00C80C00" w:rsidP="005230E1"/>
          <w:p w14:paraId="23B1D585" w14:textId="77777777" w:rsidR="00C80C00" w:rsidRDefault="00C80C00" w:rsidP="005230E1"/>
          <w:p w14:paraId="0A70D00D" w14:textId="77777777" w:rsidR="00C80C00" w:rsidRDefault="00C80C00" w:rsidP="005230E1"/>
          <w:p w14:paraId="4260BF53" w14:textId="7B24E2CD" w:rsidR="00C80C00" w:rsidRDefault="00C80C00" w:rsidP="005230E1">
            <w:r>
              <w:t>Multiple rows were copied and pasted without affecting the data that was copied as well as the surrounding data</w:t>
            </w:r>
            <w:r w:rsidR="007A0AF6">
              <w:t>.</w:t>
            </w:r>
          </w:p>
        </w:tc>
        <w:tc>
          <w:tcPr>
            <w:tcW w:w="1998" w:type="dxa"/>
          </w:tcPr>
          <w:p w14:paraId="14989FCF" w14:textId="77777777" w:rsidR="00DD48CB" w:rsidRDefault="00DD48CB" w:rsidP="005230E1">
            <w:r>
              <w:t>COMMENTS</w:t>
            </w:r>
          </w:p>
          <w:p w14:paraId="3E3774B5" w14:textId="77777777" w:rsidR="00DD48CB" w:rsidRDefault="00DD48CB" w:rsidP="005230E1"/>
          <w:p w14:paraId="4B8AC489" w14:textId="77777777" w:rsidR="00316488" w:rsidRDefault="00316488" w:rsidP="00316488">
            <w:r>
              <w:t>This is where you can make sure you’re in the correct directory in order to choose the file</w:t>
            </w:r>
          </w:p>
          <w:p w14:paraId="25A2A2CC" w14:textId="77777777" w:rsidR="00316488" w:rsidRDefault="00316488" w:rsidP="00316488"/>
          <w:p w14:paraId="6B4C3C94" w14:textId="77777777" w:rsidR="00316488" w:rsidRDefault="00316488" w:rsidP="00316488">
            <w:r>
              <w:t>If it stays in the main window, make sure to check if there are any other windows that opened</w:t>
            </w:r>
          </w:p>
          <w:p w14:paraId="2C35D5E6" w14:textId="744941CC" w:rsidR="00316488" w:rsidRDefault="00316488" w:rsidP="005230E1"/>
          <w:p w14:paraId="396E1AB5" w14:textId="77777777" w:rsidR="00316488" w:rsidRDefault="00316488" w:rsidP="005230E1"/>
          <w:p w14:paraId="4529A6E7" w14:textId="77777777" w:rsidR="00C80C00" w:rsidRDefault="00C80C00" w:rsidP="005230E1"/>
          <w:p w14:paraId="7085198B" w14:textId="59163CDC"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64FC31DD" w14:textId="77777777" w:rsidR="00DD48CB" w:rsidRDefault="00DD48CB" w:rsidP="005230E1"/>
          <w:p w14:paraId="20C5CDF5" w14:textId="4BEDE115" w:rsidR="00A048BB" w:rsidRDefault="00A048BB" w:rsidP="005230E1"/>
          <w:p w14:paraId="4E1D0649" w14:textId="00049E05" w:rsidR="00C80C00" w:rsidRDefault="00C80C00" w:rsidP="005230E1">
            <w:r>
              <w:t>The expected results will not be noticeable until the next step has been performed</w:t>
            </w:r>
          </w:p>
          <w:p w14:paraId="363ABB5F" w14:textId="77777777" w:rsidR="00C80C00" w:rsidRDefault="00C80C00" w:rsidP="005230E1"/>
          <w:p w14:paraId="66A98592" w14:textId="62D0EDA7"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043A153C" w14:textId="434D520C" w:rsidR="00C80C00" w:rsidRDefault="00C80C00" w:rsidP="00A048BB"/>
          <w:p w14:paraId="0851797E" w14:textId="202719D7" w:rsidR="00C80C00" w:rsidRDefault="007A0AF6" w:rsidP="00A048BB">
            <w:r>
              <w:t>[OPTIONAL]</w:t>
            </w:r>
          </w:p>
          <w:p w14:paraId="10FA27F0" w14:textId="77777777" w:rsidR="00DD48CB" w:rsidRDefault="00DD48CB" w:rsidP="005230E1"/>
        </w:tc>
      </w:tr>
      <w:tr w:rsidR="00DD48CB" w14:paraId="43ABC4EF" w14:textId="77777777" w:rsidTr="007A0AF6">
        <w:trPr>
          <w:trHeight w:val="440"/>
        </w:trPr>
        <w:tc>
          <w:tcPr>
            <w:tcW w:w="9216" w:type="dxa"/>
            <w:gridSpan w:val="7"/>
            <w:tcBorders>
              <w:bottom w:val="single" w:sz="4" w:space="0" w:color="auto"/>
            </w:tcBorders>
          </w:tcPr>
          <w:p w14:paraId="53C1CFB8" w14:textId="77777777" w:rsidR="00DD48CB" w:rsidRDefault="00DD48CB" w:rsidP="005230E1">
            <w:r>
              <w:t>Concluding Remarks:</w:t>
            </w:r>
          </w:p>
          <w:p w14:paraId="4D4AA514" w14:textId="6FE3C0C1" w:rsidR="00DD48CB" w:rsidRDefault="003E7EDC" w:rsidP="005230E1">
            <w:r>
              <w:t>The copied row was pasted at the bottom of the file.</w:t>
            </w:r>
            <w:r w:rsidR="00DD48CB">
              <w:t xml:space="preserve"> </w:t>
            </w:r>
            <w:r w:rsidR="00500889">
              <w:t>Screenshots of results can be found in Section 7 Appendix.</w:t>
            </w:r>
          </w:p>
        </w:tc>
      </w:tr>
      <w:tr w:rsidR="00DD48CB" w14:paraId="619BDB74" w14:textId="77777777" w:rsidTr="007A0AF6">
        <w:trPr>
          <w:trHeight w:val="287"/>
        </w:trPr>
        <w:tc>
          <w:tcPr>
            <w:tcW w:w="4608" w:type="dxa"/>
            <w:gridSpan w:val="3"/>
          </w:tcPr>
          <w:p w14:paraId="2FAEE868" w14:textId="77777777" w:rsidR="00DD48CB" w:rsidRDefault="00DD48CB" w:rsidP="005230E1">
            <w:r>
              <w:t xml:space="preserve">Testing Team: </w:t>
            </w:r>
          </w:p>
          <w:p w14:paraId="6F165161" w14:textId="77777777" w:rsidR="00FC43B3" w:rsidRDefault="00FC43B3" w:rsidP="00FC43B3">
            <w:pPr>
              <w:pStyle w:val="CommentText"/>
            </w:pPr>
            <w:r>
              <w:t>Stephanie Medina</w:t>
            </w:r>
          </w:p>
          <w:p w14:paraId="463CD745" w14:textId="77777777" w:rsidR="00FC43B3" w:rsidRDefault="00FC43B3" w:rsidP="00FC43B3">
            <w:pPr>
              <w:pStyle w:val="CommentText"/>
            </w:pPr>
            <w:r>
              <w:lastRenderedPageBreak/>
              <w:t>Raquel Gonzalez</w:t>
            </w:r>
          </w:p>
          <w:p w14:paraId="6416A09E" w14:textId="271B5499" w:rsidR="00DD48CB" w:rsidRDefault="00FC43B3" w:rsidP="00FC43B3">
            <w:r>
              <w:t>Jonathan Roman</w:t>
            </w:r>
          </w:p>
        </w:tc>
        <w:tc>
          <w:tcPr>
            <w:tcW w:w="4608" w:type="dxa"/>
            <w:gridSpan w:val="4"/>
          </w:tcPr>
          <w:p w14:paraId="531CA823" w14:textId="77777777" w:rsidR="00DD48CB" w:rsidRDefault="00DD48CB" w:rsidP="005230E1">
            <w:r>
              <w:lastRenderedPageBreak/>
              <w:t>Date Completed:</w:t>
            </w:r>
          </w:p>
          <w:p w14:paraId="0D6B1F49" w14:textId="346FE1E8" w:rsidR="00DD48CB" w:rsidRDefault="003E7EDC" w:rsidP="005230E1">
            <w:r>
              <w:t>04/20/2020</w:t>
            </w:r>
          </w:p>
        </w:tc>
      </w:tr>
    </w:tbl>
    <w:p w14:paraId="1A7C874B" w14:textId="09D0520C" w:rsidR="00895FEB" w:rsidRDefault="00DD48CB" w:rsidP="00DD48CB">
      <w:pPr>
        <w:pStyle w:val="Heading2"/>
      </w:pPr>
      <w:bookmarkStart w:id="45" w:name="_Toc38556086"/>
      <w:r>
        <w:t>Test Case 4</w:t>
      </w:r>
      <w:bookmarkEnd w:id="45"/>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5"/>
          <w:footerReference w:type="default" r:id="rId26"/>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
        <w:gridCol w:w="2084"/>
        <w:gridCol w:w="1387"/>
        <w:gridCol w:w="12"/>
        <w:gridCol w:w="319"/>
        <w:gridCol w:w="2279"/>
        <w:gridCol w:w="1949"/>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0AFC129D" w:rsidR="00DD48CB" w:rsidRDefault="00DD48CB" w:rsidP="005230E1">
            <w:r>
              <w:t>Current Status: P</w:t>
            </w:r>
            <w:r w:rsidR="003E7EDC">
              <w:t>ass</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331CBD35" w14:textId="6AA878D5" w:rsidR="00DD48CB" w:rsidRDefault="00DD48CB" w:rsidP="005230E1"/>
          <w:p w14:paraId="5C307126" w14:textId="77777777" w:rsidR="0041028C" w:rsidRDefault="0041028C"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4B1EB056" w14:textId="77777777" w:rsidR="007A0AF6" w:rsidRDefault="007A0AF6" w:rsidP="005230E1"/>
          <w:p w14:paraId="51817917" w14:textId="77777777" w:rsidR="00DD48CB" w:rsidRDefault="00DD48CB" w:rsidP="005230E1"/>
          <w:p w14:paraId="6F0F58B8" w14:textId="77777777" w:rsidR="00DD48CB" w:rsidRDefault="00DD48CB" w:rsidP="005230E1"/>
          <w:p w14:paraId="047755FE" w14:textId="77777777" w:rsidR="00DD48CB" w:rsidRDefault="00DD48CB" w:rsidP="005230E1">
            <w:r>
              <w:t>3</w:t>
            </w:r>
          </w:p>
          <w:p w14:paraId="0BFC4B8E" w14:textId="77777777" w:rsidR="007A0AF6" w:rsidRDefault="007A0AF6" w:rsidP="005230E1"/>
          <w:p w14:paraId="23AF0305" w14:textId="77777777" w:rsidR="007A0AF6" w:rsidRDefault="007A0AF6" w:rsidP="005230E1"/>
          <w:p w14:paraId="6839880D" w14:textId="77777777" w:rsidR="007A0AF6" w:rsidRDefault="007A0AF6" w:rsidP="005230E1"/>
          <w:p w14:paraId="689D8723" w14:textId="77777777" w:rsidR="007A0AF6" w:rsidRDefault="007A0AF6" w:rsidP="005230E1"/>
          <w:p w14:paraId="4D36BDE0" w14:textId="77777777" w:rsidR="007A0AF6" w:rsidRDefault="007A0AF6" w:rsidP="005230E1"/>
          <w:p w14:paraId="6D84FA90" w14:textId="22137CDE" w:rsidR="007A0AF6" w:rsidRDefault="007A0AF6" w:rsidP="005230E1"/>
          <w:p w14:paraId="60AA1E46" w14:textId="77777777" w:rsidR="007A0AF6" w:rsidRDefault="007A0AF6" w:rsidP="005230E1"/>
          <w:p w14:paraId="3ACB843A" w14:textId="218D45D9" w:rsidR="007A0AF6" w:rsidRDefault="007A0AF6" w:rsidP="005230E1">
            <w:r>
              <w:t>4</w:t>
            </w:r>
          </w:p>
        </w:tc>
        <w:tc>
          <w:tcPr>
            <w:tcW w:w="2160" w:type="dxa"/>
          </w:tcPr>
          <w:p w14:paraId="2C9C88CD" w14:textId="77777777" w:rsidR="00DD48CB" w:rsidRDefault="00DD48CB" w:rsidP="005230E1">
            <w:r>
              <w:t>OPERATOR ACTION</w:t>
            </w:r>
          </w:p>
          <w:p w14:paraId="0C38F140" w14:textId="46EA245D" w:rsidR="00DD48CB" w:rsidRDefault="00DD48CB" w:rsidP="005230E1"/>
          <w:p w14:paraId="088F78C6" w14:textId="77777777" w:rsidR="007A0AF6" w:rsidRDefault="007A0AF6" w:rsidP="007A0AF6">
            <w:r>
              <w:t>On startup window, select “File” then select the “Open” option</w:t>
            </w:r>
          </w:p>
          <w:p w14:paraId="0318F430" w14:textId="77777777" w:rsidR="007A0AF6" w:rsidRDefault="007A0AF6" w:rsidP="007A0AF6"/>
          <w:p w14:paraId="4BDACC3C" w14:textId="77777777" w:rsidR="007A0AF6" w:rsidRDefault="007A0AF6" w:rsidP="007A0AF6"/>
          <w:p w14:paraId="23D9EEFE" w14:textId="77777777" w:rsidR="007A0AF6" w:rsidRDefault="007A0AF6" w:rsidP="007A0AF6">
            <w:r>
              <w:t>Select the file named “TYPE_TABLE”</w:t>
            </w:r>
          </w:p>
          <w:p w14:paraId="7AB24DE7" w14:textId="77777777" w:rsidR="007A0AF6" w:rsidRDefault="007A0AF6" w:rsidP="007A0AF6"/>
          <w:p w14:paraId="53508E7B" w14:textId="5476E0B2" w:rsidR="007A0AF6" w:rsidRDefault="007A0AF6" w:rsidP="005230E1"/>
          <w:p w14:paraId="6F96E899" w14:textId="77777777" w:rsidR="007A0AF6" w:rsidRDefault="007A0AF6" w:rsidP="005230E1"/>
          <w:p w14:paraId="57890E5C" w14:textId="77777777" w:rsidR="00DD48CB" w:rsidRDefault="00DD48CB" w:rsidP="005230E1"/>
          <w:p w14:paraId="3FF8D163" w14:textId="77777777" w:rsidR="00DD48CB" w:rsidRDefault="00DD48CB" w:rsidP="005230E1"/>
          <w:p w14:paraId="4785A75E" w14:textId="1304287E" w:rsidR="00DD48CB" w:rsidRDefault="007A0AF6" w:rsidP="005230E1">
            <w:r>
              <w:t>Click and hold</w:t>
            </w:r>
            <w:r w:rsidR="00DD48CB">
              <w:t xml:space="preserve"> </w:t>
            </w:r>
            <w:r w:rsidR="002A76D2">
              <w:t>a column</w:t>
            </w:r>
            <w:r w:rsidR="00BF474B">
              <w:t xml:space="preserve"> header</w:t>
            </w:r>
            <w:r w:rsidR="002A76D2">
              <w:t xml:space="preserve">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28C84C11" w:rsidR="00DD48CB" w:rsidRDefault="00DD48CB"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20741F6B" w14:textId="77777777" w:rsidR="007A0AF6" w:rsidRDefault="007A0AF6" w:rsidP="007A0AF6">
            <w:r>
              <w:t>Make sure to open a file to begin populating table</w:t>
            </w:r>
          </w:p>
          <w:p w14:paraId="21E60592" w14:textId="77777777" w:rsidR="007A0AF6" w:rsidRDefault="007A0AF6" w:rsidP="007A0AF6"/>
          <w:p w14:paraId="10706BC6" w14:textId="49719C9D" w:rsidR="007A0AF6" w:rsidRDefault="007A0AF6" w:rsidP="007A0AF6"/>
          <w:p w14:paraId="43E34FD4" w14:textId="77777777" w:rsidR="007A0AF6" w:rsidRDefault="007A0AF6" w:rsidP="007A0AF6"/>
          <w:p w14:paraId="027A3F64" w14:textId="77777777" w:rsidR="007A0AF6" w:rsidRDefault="007A0AF6" w:rsidP="007A0AF6">
            <w:r>
              <w:t>Select an XML file to populate data</w:t>
            </w:r>
          </w:p>
          <w:p w14:paraId="26DE8026" w14:textId="77777777" w:rsidR="007A0AF6" w:rsidRDefault="007A0AF6" w:rsidP="007A0AF6"/>
          <w:p w14:paraId="45DA8C95" w14:textId="77777777" w:rsidR="007A0AF6" w:rsidRDefault="007A0AF6" w:rsidP="007A0AF6"/>
          <w:p w14:paraId="589FBC74" w14:textId="77777777" w:rsidR="00DD48CB" w:rsidRDefault="00DD48CB" w:rsidP="005230E1"/>
          <w:p w14:paraId="030D9698" w14:textId="77777777" w:rsidR="00DD48CB" w:rsidRDefault="00DD48CB" w:rsidP="005230E1"/>
          <w:p w14:paraId="13C048A2" w14:textId="119FF2A8" w:rsidR="00DD48CB" w:rsidRDefault="00DD48CB" w:rsidP="005230E1">
            <w:r>
              <w:t>This is the main function we are testing</w:t>
            </w:r>
          </w:p>
          <w:p w14:paraId="402CE3D5" w14:textId="77777777" w:rsidR="007A0AF6" w:rsidRDefault="007A0AF6" w:rsidP="005230E1"/>
          <w:p w14:paraId="24ECD4DE" w14:textId="46F08351" w:rsidR="00DD48CB" w:rsidRDefault="00DD48CB" w:rsidP="005230E1"/>
          <w:p w14:paraId="13EA90F9" w14:textId="77777777" w:rsidR="0041028C" w:rsidRDefault="0041028C" w:rsidP="005230E1"/>
          <w:p w14:paraId="17653E4B" w14:textId="77777777" w:rsidR="007A0AF6" w:rsidRDefault="007A0AF6"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243042FA" w14:textId="77777777" w:rsidR="007A0AF6" w:rsidRDefault="007A0AF6" w:rsidP="007A0AF6">
            <w:r>
              <w:t>The file browser popup shall come up to select file to open</w:t>
            </w:r>
          </w:p>
          <w:p w14:paraId="6A864078" w14:textId="77777777" w:rsidR="007A0AF6" w:rsidRDefault="007A0AF6" w:rsidP="007A0AF6"/>
          <w:p w14:paraId="3F71B992" w14:textId="77777777" w:rsidR="0041028C" w:rsidRDefault="0041028C" w:rsidP="007A0AF6"/>
          <w:p w14:paraId="0A12AF70" w14:textId="77777777" w:rsidR="007A0AF6" w:rsidRDefault="007A0AF6" w:rsidP="007A0AF6"/>
          <w:p w14:paraId="1BBAB06E" w14:textId="4BB5CD31" w:rsidR="00DD48CB" w:rsidRDefault="007A0AF6" w:rsidP="005230E1">
            <w:r>
              <w:t>The other populated tables shall appear as a list on the main window and a separate window shall appear with the table</w:t>
            </w:r>
          </w:p>
          <w:p w14:paraId="640F3CCF" w14:textId="77777777" w:rsidR="00DD48CB" w:rsidRDefault="00DD48CB" w:rsidP="005230E1">
            <w:commentRangeStart w:id="46"/>
            <w:commentRangeStart w:id="47"/>
            <w:commentRangeStart w:id="48"/>
            <w:commentRangeStart w:id="49"/>
          </w:p>
          <w:p w14:paraId="379CAAAA" w14:textId="54B732B0" w:rsidR="00DD48CB" w:rsidRDefault="00DD48CB" w:rsidP="005230E1">
            <w:r>
              <w:t xml:space="preserve">The </w:t>
            </w:r>
            <w:r w:rsidR="002A76D2">
              <w:t xml:space="preserve">system shall detect </w:t>
            </w:r>
            <w:r w:rsidR="007A0AF6">
              <w:t xml:space="preserve">the </w:t>
            </w:r>
            <w:r w:rsidR="00BF474B">
              <w:t>whole column</w:t>
            </w:r>
            <w:r w:rsidR="007A0AF6">
              <w:t xml:space="preserve"> that </w:t>
            </w:r>
            <w:r w:rsidR="002A76D2">
              <w:t>you want to drag</w:t>
            </w:r>
            <w:commentRangeEnd w:id="46"/>
            <w:r w:rsidR="007C025C">
              <w:rPr>
                <w:rStyle w:val="CommentReference"/>
              </w:rPr>
              <w:commentReference w:id="46"/>
            </w:r>
            <w:commentRangeEnd w:id="47"/>
            <w:r w:rsidR="007A0AF6">
              <w:rPr>
                <w:rStyle w:val="CommentReference"/>
              </w:rPr>
              <w:commentReference w:id="47"/>
            </w:r>
            <w:commentRangeEnd w:id="48"/>
            <w:r w:rsidR="00A440A8">
              <w:rPr>
                <w:rStyle w:val="CommentReference"/>
              </w:rPr>
              <w:commentReference w:id="48"/>
            </w:r>
            <w:commentRangeEnd w:id="49"/>
            <w:r w:rsidR="00BF474B">
              <w:rPr>
                <w:rStyle w:val="CommentReference"/>
              </w:rPr>
              <w:commentReference w:id="49"/>
            </w:r>
          </w:p>
          <w:p w14:paraId="329CD1C8" w14:textId="5DD174D5" w:rsidR="00DD48CB" w:rsidRDefault="00DD48CB" w:rsidP="005230E1"/>
          <w:p w14:paraId="477BFC1A" w14:textId="77777777" w:rsidR="007A0AF6" w:rsidRDefault="007A0AF6" w:rsidP="005230E1"/>
          <w:p w14:paraId="4528C304" w14:textId="0B439D8F" w:rsidR="00DD48CB" w:rsidRDefault="00DD48CB" w:rsidP="005230E1"/>
          <w:p w14:paraId="3C001B37" w14:textId="77777777" w:rsidR="007A0AF6" w:rsidRDefault="007A0AF6"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619065A0" w:rsidR="00DD48CB" w:rsidRDefault="00DD48CB" w:rsidP="005230E1"/>
          <w:p w14:paraId="6D389B47" w14:textId="77777777" w:rsidR="007A0AF6" w:rsidRDefault="007A0AF6" w:rsidP="007A0AF6">
            <w:r>
              <w:t>This is where you can make sure you’re in the correct directory in order to choose the file</w:t>
            </w:r>
          </w:p>
          <w:p w14:paraId="2FA9E762" w14:textId="77777777" w:rsidR="007A0AF6" w:rsidRDefault="007A0AF6" w:rsidP="007A0AF6"/>
          <w:p w14:paraId="7B97A208" w14:textId="241E665B" w:rsidR="007A0AF6" w:rsidRDefault="007A0AF6" w:rsidP="007A0AF6">
            <w:r>
              <w:t>If it stays in the main window, make sure to check if there are any other windows that opened</w:t>
            </w:r>
          </w:p>
          <w:p w14:paraId="283A934E" w14:textId="6A31F212" w:rsidR="007A0AF6" w:rsidRDefault="007A0AF6" w:rsidP="005230E1"/>
          <w:p w14:paraId="286343C2" w14:textId="6235741C" w:rsidR="00DD48CB" w:rsidRDefault="00DD48CB" w:rsidP="005230E1"/>
          <w:p w14:paraId="7C3804A6" w14:textId="7E14FDF0" w:rsidR="007A0AF6" w:rsidRDefault="007A0AF6" w:rsidP="005230E1">
            <w:r>
              <w:t>This is determined once the mouse is moved, if the column that begins to moves with mouse, that means it was detected</w:t>
            </w:r>
          </w:p>
          <w:p w14:paraId="264BC5A1" w14:textId="77777777" w:rsidR="007A0AF6" w:rsidRDefault="007A0AF6"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7A0AF6">
        <w:trPr>
          <w:trHeight w:val="422"/>
        </w:trPr>
        <w:tc>
          <w:tcPr>
            <w:tcW w:w="9216" w:type="dxa"/>
            <w:gridSpan w:val="7"/>
            <w:tcBorders>
              <w:bottom w:val="single" w:sz="4" w:space="0" w:color="auto"/>
            </w:tcBorders>
          </w:tcPr>
          <w:p w14:paraId="4F7FD88C" w14:textId="77777777" w:rsidR="00DD48CB" w:rsidRDefault="00DD48CB" w:rsidP="005230E1">
            <w:r>
              <w:t>Concluding Remarks:</w:t>
            </w:r>
          </w:p>
          <w:p w14:paraId="76A36379" w14:textId="4D169CB4" w:rsidR="00DD48CB" w:rsidRDefault="003E7EDC" w:rsidP="005230E1">
            <w:r>
              <w:t>Worked as expected</w:t>
            </w:r>
            <w:r w:rsidR="00500889">
              <w:t xml:space="preserve">. </w:t>
            </w:r>
            <w:r w:rsidR="00500889">
              <w:t>Screenshots of results can be found in Section 7 Appendix.</w:t>
            </w:r>
          </w:p>
        </w:tc>
      </w:tr>
      <w:tr w:rsidR="00DD48CB" w14:paraId="264823A0" w14:textId="77777777" w:rsidTr="007A0AF6">
        <w:trPr>
          <w:trHeight w:val="305"/>
        </w:trPr>
        <w:tc>
          <w:tcPr>
            <w:tcW w:w="4608" w:type="dxa"/>
            <w:gridSpan w:val="3"/>
          </w:tcPr>
          <w:p w14:paraId="37D6AB54" w14:textId="77777777" w:rsidR="00DD48CB" w:rsidRDefault="00DD48CB" w:rsidP="005230E1">
            <w:r>
              <w:t xml:space="preserve">Testing Team: </w:t>
            </w:r>
          </w:p>
          <w:p w14:paraId="5BCF4EA7" w14:textId="77777777" w:rsidR="00FC43B3" w:rsidRDefault="00FC43B3" w:rsidP="00FC43B3">
            <w:pPr>
              <w:pStyle w:val="CommentText"/>
            </w:pPr>
            <w:r>
              <w:t>Stephanie Medina</w:t>
            </w:r>
          </w:p>
          <w:p w14:paraId="3B0935E8" w14:textId="77777777" w:rsidR="00FC43B3" w:rsidRDefault="00FC43B3" w:rsidP="00FC43B3">
            <w:pPr>
              <w:pStyle w:val="CommentText"/>
            </w:pPr>
            <w:r>
              <w:t>Raquel Gonzalez</w:t>
            </w:r>
          </w:p>
          <w:p w14:paraId="4177908E" w14:textId="6B65EBEE" w:rsidR="00DD48CB" w:rsidRDefault="00FC43B3" w:rsidP="00FC43B3">
            <w:r>
              <w:t>Jonathan Roman</w:t>
            </w:r>
          </w:p>
        </w:tc>
        <w:tc>
          <w:tcPr>
            <w:tcW w:w="4608" w:type="dxa"/>
            <w:gridSpan w:val="4"/>
          </w:tcPr>
          <w:p w14:paraId="22F165AA" w14:textId="77777777" w:rsidR="00DD48CB" w:rsidRDefault="00DD48CB" w:rsidP="005230E1">
            <w:r>
              <w:t>Date Completed:</w:t>
            </w:r>
          </w:p>
          <w:p w14:paraId="21D5E893" w14:textId="4C7371C2" w:rsidR="00DD48CB" w:rsidRDefault="003E7EDC" w:rsidP="005230E1">
            <w:r>
              <w:t>04/20/2020</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50" w:name="_Toc38556087"/>
      <w:r>
        <w:lastRenderedPageBreak/>
        <w:t>Test Case</w:t>
      </w:r>
      <w:r w:rsidR="00800C40">
        <w:t xml:space="preserve"> 5</w:t>
      </w:r>
      <w:bookmarkEnd w:id="50"/>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7"/>
          <w:footerReference w:type="default" r:id="rId28"/>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123"/>
        <w:gridCol w:w="1405"/>
        <w:gridCol w:w="12"/>
        <w:gridCol w:w="333"/>
        <w:gridCol w:w="2181"/>
        <w:gridCol w:w="1952"/>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53740B90" w:rsidR="00B536BB" w:rsidRDefault="00B536BB" w:rsidP="005230E1">
            <w:r>
              <w:t>Current Status: P</w:t>
            </w:r>
            <w:r w:rsidR="003E7EDC">
              <w:t>ass</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4B41901D" w:rsidR="00B536BB" w:rsidRDefault="00B536BB" w:rsidP="005230E1"/>
          <w:p w14:paraId="2D429329" w14:textId="6E145193" w:rsidR="0041028C" w:rsidRDefault="0041028C" w:rsidP="005230E1"/>
          <w:p w14:paraId="1C8A71C3" w14:textId="3B907234" w:rsidR="0041028C" w:rsidRDefault="0041028C" w:rsidP="005230E1"/>
          <w:p w14:paraId="2F7A0032" w14:textId="77777777" w:rsidR="0041028C" w:rsidRDefault="0041028C" w:rsidP="005230E1"/>
          <w:p w14:paraId="50CB5906" w14:textId="77777777" w:rsidR="00B536BB" w:rsidRDefault="00B536BB" w:rsidP="005230E1"/>
          <w:p w14:paraId="099FB3F9" w14:textId="2F02185B" w:rsidR="0041028C" w:rsidRDefault="00B536BB" w:rsidP="005230E1">
            <w:r>
              <w:t>3</w:t>
            </w:r>
          </w:p>
          <w:p w14:paraId="6DB3E956" w14:textId="2A0B7291" w:rsidR="0041028C" w:rsidRDefault="0041028C" w:rsidP="005230E1"/>
          <w:p w14:paraId="1436F4ED" w14:textId="77777777" w:rsidR="0041028C" w:rsidRDefault="0041028C" w:rsidP="005230E1"/>
          <w:p w14:paraId="00237DD7" w14:textId="77777777" w:rsidR="0041028C" w:rsidRDefault="0041028C" w:rsidP="005230E1"/>
          <w:p w14:paraId="396B138F" w14:textId="77777777" w:rsidR="0041028C" w:rsidRDefault="0041028C" w:rsidP="005230E1"/>
          <w:p w14:paraId="24231BFD" w14:textId="5BDA2A71" w:rsidR="0041028C" w:rsidRDefault="0041028C" w:rsidP="005230E1">
            <w:r>
              <w:t>4</w:t>
            </w:r>
          </w:p>
        </w:tc>
        <w:tc>
          <w:tcPr>
            <w:tcW w:w="2160" w:type="dxa"/>
          </w:tcPr>
          <w:p w14:paraId="71F58675" w14:textId="77777777" w:rsidR="00B536BB" w:rsidRDefault="00B536BB" w:rsidP="005230E1">
            <w:r>
              <w:t>OPERATOR ACTION</w:t>
            </w:r>
          </w:p>
          <w:p w14:paraId="733436A1" w14:textId="77777777" w:rsidR="00B536BB" w:rsidRDefault="00B536BB" w:rsidP="005230E1"/>
          <w:p w14:paraId="6E9E32BC" w14:textId="77777777" w:rsidR="0041028C" w:rsidRDefault="0041028C" w:rsidP="0041028C">
            <w:r>
              <w:t>On startup window, select “File” then select the “Open” option</w:t>
            </w:r>
          </w:p>
          <w:p w14:paraId="460D36CE" w14:textId="77777777" w:rsidR="0041028C" w:rsidRDefault="0041028C" w:rsidP="0041028C"/>
          <w:p w14:paraId="03FC54E1" w14:textId="77777777" w:rsidR="0041028C" w:rsidRDefault="0041028C" w:rsidP="0041028C"/>
          <w:p w14:paraId="0250FFA1" w14:textId="77777777" w:rsidR="0041028C" w:rsidRDefault="0041028C" w:rsidP="0041028C"/>
          <w:p w14:paraId="786B6654" w14:textId="77777777" w:rsidR="0041028C" w:rsidRDefault="0041028C" w:rsidP="0041028C">
            <w:r>
              <w:t>Select the file named “TYPE_TABLE”</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2C9647B1" w:rsidR="00B536BB" w:rsidRDefault="00B536BB" w:rsidP="005230E1"/>
          <w:p w14:paraId="1C491AA8" w14:textId="77777777" w:rsidR="0041028C" w:rsidRDefault="0041028C" w:rsidP="005230E1"/>
          <w:p w14:paraId="5703241A" w14:textId="714F0362" w:rsidR="0041028C" w:rsidRDefault="00B536BB" w:rsidP="005230E1">
            <w:r>
              <w:t xml:space="preserve">Select </w:t>
            </w:r>
            <w:r w:rsidR="001D0D85">
              <w:t>a</w:t>
            </w:r>
            <w:r>
              <w:t xml:space="preserve"> colum</w:t>
            </w:r>
            <w:r w:rsidR="00F46E3C">
              <w:t>n header to edit</w:t>
            </w:r>
          </w:p>
          <w:p w14:paraId="5C46B236" w14:textId="1F2F9E3B" w:rsidR="0041028C" w:rsidRDefault="0041028C" w:rsidP="005230E1"/>
          <w:p w14:paraId="3B054464" w14:textId="77777777" w:rsidR="0041028C" w:rsidRDefault="0041028C"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5960D5A7" w14:textId="77777777" w:rsidR="0041028C" w:rsidRDefault="0041028C" w:rsidP="0041028C">
            <w:r>
              <w:t>Make sure to open a file to begin populating table</w:t>
            </w:r>
          </w:p>
          <w:p w14:paraId="72F145B3" w14:textId="77777777" w:rsidR="0041028C" w:rsidRDefault="0041028C" w:rsidP="0041028C"/>
          <w:p w14:paraId="2D0BE2A8" w14:textId="77777777" w:rsidR="0041028C" w:rsidRDefault="0041028C" w:rsidP="0041028C"/>
          <w:p w14:paraId="3C031FF9" w14:textId="77777777" w:rsidR="0041028C" w:rsidRDefault="0041028C" w:rsidP="0041028C"/>
          <w:p w14:paraId="1ED4B19A" w14:textId="7A23D5E3" w:rsidR="0041028C" w:rsidRDefault="0041028C" w:rsidP="005230E1">
            <w:r>
              <w:t>Select an XML file to populate data</w:t>
            </w:r>
          </w:p>
          <w:p w14:paraId="58245585" w14:textId="77777777" w:rsidR="0041028C" w:rsidRDefault="0041028C" w:rsidP="005230E1"/>
          <w:p w14:paraId="1294366D" w14:textId="4BD14C91" w:rsidR="0041028C" w:rsidRDefault="0041028C" w:rsidP="005230E1"/>
          <w:p w14:paraId="54997DA3" w14:textId="77777777" w:rsidR="00B536BB" w:rsidRDefault="00B536BB" w:rsidP="005230E1"/>
          <w:p w14:paraId="1F75AAA9" w14:textId="77777777" w:rsidR="00B536BB" w:rsidRDefault="00B536BB" w:rsidP="005230E1"/>
          <w:p w14:paraId="35C50653" w14:textId="5328E335" w:rsidR="0041028C" w:rsidRDefault="00B536BB" w:rsidP="005230E1">
            <w:r>
              <w:t xml:space="preserve">This </w:t>
            </w:r>
            <w:r w:rsidR="001D0D85">
              <w:t>is to select what we want to modify</w:t>
            </w:r>
          </w:p>
          <w:p w14:paraId="4F5D597D" w14:textId="4B3EDF29" w:rsidR="0041028C" w:rsidRDefault="0041028C" w:rsidP="005230E1"/>
          <w:p w14:paraId="4603FE10" w14:textId="77777777" w:rsidR="0041028C" w:rsidRDefault="0041028C"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46129278" w14:textId="77777777" w:rsidR="0041028C" w:rsidRDefault="0041028C" w:rsidP="0041028C">
            <w:r>
              <w:t>The file browser popup shall come up to select file to open</w:t>
            </w:r>
          </w:p>
          <w:p w14:paraId="5189F23D" w14:textId="77777777" w:rsidR="0041028C" w:rsidRDefault="0041028C" w:rsidP="0041028C"/>
          <w:p w14:paraId="341EF689" w14:textId="77777777" w:rsidR="0041028C" w:rsidRDefault="0041028C" w:rsidP="0041028C"/>
          <w:p w14:paraId="22E4C096" w14:textId="77777777" w:rsidR="0041028C" w:rsidRDefault="0041028C" w:rsidP="0041028C"/>
          <w:p w14:paraId="02EBEEB0" w14:textId="06A1F1D0" w:rsidR="00B536BB" w:rsidRDefault="0041028C" w:rsidP="005230E1">
            <w:r>
              <w:t>The other populated tables shall appear as a list on the main window and a separate window shall appear with the table</w:t>
            </w:r>
          </w:p>
          <w:p w14:paraId="30308418" w14:textId="77777777" w:rsidR="00B536BB" w:rsidRDefault="00B536BB" w:rsidP="005230E1"/>
          <w:p w14:paraId="4E643103" w14:textId="5D93A013" w:rsidR="0041028C" w:rsidRDefault="0041028C" w:rsidP="005230E1">
            <w:r>
              <w:t>The system shall detect that you are trying to select the column header</w:t>
            </w:r>
          </w:p>
          <w:p w14:paraId="789C6FD6" w14:textId="77777777" w:rsidR="00B536BB" w:rsidRDefault="00B536BB" w:rsidP="005230E1"/>
          <w:p w14:paraId="247B53DD" w14:textId="7160EC86" w:rsidR="00B536BB" w:rsidRDefault="004841A5" w:rsidP="005230E1">
            <w:r>
              <w:t xml:space="preserve">The system shall not allow for any modification. </w:t>
            </w:r>
          </w:p>
        </w:tc>
        <w:tc>
          <w:tcPr>
            <w:tcW w:w="1998" w:type="dxa"/>
          </w:tcPr>
          <w:p w14:paraId="2A4D0726" w14:textId="77777777" w:rsidR="00B536BB" w:rsidRDefault="00B536BB" w:rsidP="005230E1">
            <w:r>
              <w:t>COMMENTS</w:t>
            </w:r>
          </w:p>
          <w:p w14:paraId="681809AE" w14:textId="77777777" w:rsidR="00B536BB" w:rsidRDefault="00B536BB" w:rsidP="005230E1"/>
          <w:p w14:paraId="4F1A03A8" w14:textId="77777777" w:rsidR="0041028C" w:rsidRDefault="0041028C" w:rsidP="0041028C">
            <w:r>
              <w:t>This is where you can make sure you’re in the correct directory in order to choose the file</w:t>
            </w:r>
          </w:p>
          <w:p w14:paraId="340B2AE9" w14:textId="77777777" w:rsidR="0041028C" w:rsidRDefault="0041028C" w:rsidP="0041028C"/>
          <w:p w14:paraId="2B79EF2F" w14:textId="77777777" w:rsidR="0041028C" w:rsidRDefault="0041028C" w:rsidP="0041028C">
            <w:r>
              <w:t>If it stays in the main window, make sure to check if there are any other windows that opened</w:t>
            </w:r>
          </w:p>
          <w:p w14:paraId="416CEEFA" w14:textId="77777777" w:rsidR="0041028C" w:rsidRDefault="0041028C" w:rsidP="005230E1"/>
          <w:p w14:paraId="71FB9656" w14:textId="77777777" w:rsidR="00B536BB" w:rsidRDefault="00B536BB" w:rsidP="005230E1"/>
          <w:p w14:paraId="5BC361BE" w14:textId="77777777" w:rsidR="00B536BB" w:rsidRDefault="00B536BB" w:rsidP="005230E1"/>
          <w:p w14:paraId="7AF925B2" w14:textId="43280D02" w:rsidR="004841A5" w:rsidRDefault="004841A5" w:rsidP="005230E1"/>
          <w:p w14:paraId="456ABF76" w14:textId="2B3FFA8B" w:rsidR="001D0D85" w:rsidRDefault="001D0D85" w:rsidP="005230E1"/>
          <w:p w14:paraId="32FED5CB" w14:textId="755CA143" w:rsidR="0041028C" w:rsidRDefault="0041028C" w:rsidP="005230E1"/>
          <w:p w14:paraId="7DA38358" w14:textId="04F2B87D" w:rsidR="0041028C" w:rsidRDefault="0041028C" w:rsidP="005230E1"/>
          <w:p w14:paraId="14A01050" w14:textId="56F45B2C" w:rsidR="00B536BB" w:rsidRDefault="0041028C" w:rsidP="0041028C">
            <w:r>
              <w:t>This can be determined by observing the behavior. Is there a prompt? Does a typing cursor appear on the title? Does nothing happen?</w:t>
            </w:r>
          </w:p>
        </w:tc>
      </w:tr>
      <w:tr w:rsidR="00B536BB" w14:paraId="25BE02F1" w14:textId="77777777" w:rsidTr="0041028C">
        <w:trPr>
          <w:trHeight w:val="287"/>
        </w:trPr>
        <w:tc>
          <w:tcPr>
            <w:tcW w:w="9216" w:type="dxa"/>
            <w:gridSpan w:val="7"/>
            <w:tcBorders>
              <w:bottom w:val="single" w:sz="4" w:space="0" w:color="auto"/>
            </w:tcBorders>
          </w:tcPr>
          <w:p w14:paraId="6A15070B" w14:textId="77777777" w:rsidR="00B536BB" w:rsidRDefault="00B536BB" w:rsidP="005230E1">
            <w:r>
              <w:t>Concluding Remarks:</w:t>
            </w:r>
          </w:p>
          <w:p w14:paraId="43BC3159" w14:textId="7E3EC6EE" w:rsidR="00B536BB" w:rsidRDefault="003E7EDC" w:rsidP="005230E1">
            <w:r>
              <w:t>Unable to edit column name.</w:t>
            </w:r>
            <w:r w:rsidR="00500889">
              <w:t xml:space="preserve"> </w:t>
            </w:r>
            <w:r w:rsidR="00500889">
              <w:t>Screenshots of results can be found in Section 7 Appendix.</w:t>
            </w:r>
          </w:p>
        </w:tc>
      </w:tr>
      <w:tr w:rsidR="00B536BB" w14:paraId="5AD5C689" w14:textId="77777777" w:rsidTr="0041028C">
        <w:trPr>
          <w:trHeight w:val="80"/>
        </w:trPr>
        <w:tc>
          <w:tcPr>
            <w:tcW w:w="4608" w:type="dxa"/>
            <w:gridSpan w:val="3"/>
          </w:tcPr>
          <w:p w14:paraId="0583A8B4" w14:textId="77777777" w:rsidR="00B536BB" w:rsidRDefault="00B536BB" w:rsidP="005230E1">
            <w:r>
              <w:t xml:space="preserve">Testing Team: </w:t>
            </w:r>
          </w:p>
          <w:p w14:paraId="1AB45A98" w14:textId="77777777" w:rsidR="00FC43B3" w:rsidRDefault="00FC43B3" w:rsidP="00FC43B3">
            <w:pPr>
              <w:pStyle w:val="CommentText"/>
            </w:pPr>
            <w:r>
              <w:t>Stephanie Medina</w:t>
            </w:r>
          </w:p>
          <w:p w14:paraId="140441C1" w14:textId="77777777" w:rsidR="00FC43B3" w:rsidRDefault="00FC43B3" w:rsidP="00FC43B3">
            <w:pPr>
              <w:pStyle w:val="CommentText"/>
            </w:pPr>
            <w:r>
              <w:t>Raquel Gonzalez</w:t>
            </w:r>
          </w:p>
          <w:p w14:paraId="26EBAA01" w14:textId="025B3600" w:rsidR="00B536BB" w:rsidRDefault="00FC43B3" w:rsidP="00FC43B3">
            <w:r>
              <w:t>Jonathan Roman</w:t>
            </w:r>
          </w:p>
        </w:tc>
        <w:tc>
          <w:tcPr>
            <w:tcW w:w="4608" w:type="dxa"/>
            <w:gridSpan w:val="4"/>
          </w:tcPr>
          <w:p w14:paraId="39E5AD13" w14:textId="77777777" w:rsidR="00B536BB" w:rsidRDefault="00B536BB" w:rsidP="005230E1">
            <w:r>
              <w:t>Date Completed:</w:t>
            </w:r>
          </w:p>
          <w:p w14:paraId="3B2D7B08" w14:textId="4BE0807C" w:rsidR="00B536BB" w:rsidRDefault="003E7EDC" w:rsidP="005230E1">
            <w:r>
              <w:t>04/20/2020</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51" w:name="_Toc38556088"/>
      <w:r>
        <w:t>Test Case 6</w:t>
      </w:r>
      <w:bookmarkEnd w:id="51"/>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29"/>
          <w:footerReference w:type="default" r:id="rId30"/>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123"/>
        <w:gridCol w:w="1406"/>
        <w:gridCol w:w="12"/>
        <w:gridCol w:w="333"/>
        <w:gridCol w:w="2179"/>
        <w:gridCol w:w="1952"/>
      </w:tblGrid>
      <w:tr w:rsidR="00B536BB" w14:paraId="6CA6AEAD" w14:textId="77777777" w:rsidTr="005230E1">
        <w:trPr>
          <w:cantSplit/>
          <w:trHeight w:val="300"/>
        </w:trPr>
        <w:tc>
          <w:tcPr>
            <w:tcW w:w="4620" w:type="dxa"/>
            <w:gridSpan w:val="4"/>
          </w:tcPr>
          <w:p w14:paraId="4792CF2F" w14:textId="3E242FA0" w:rsidR="00B536BB" w:rsidRDefault="00B536BB" w:rsidP="005230E1">
            <w:r>
              <w:lastRenderedPageBreak/>
              <w:t xml:space="preserve">Test No.: </w:t>
            </w:r>
            <w:r w:rsidR="00E94E2A">
              <w:t>6</w:t>
            </w:r>
          </w:p>
        </w:tc>
        <w:tc>
          <w:tcPr>
            <w:tcW w:w="4596" w:type="dxa"/>
            <w:gridSpan w:val="3"/>
          </w:tcPr>
          <w:p w14:paraId="6623209A" w14:textId="30DE3158" w:rsidR="00B536BB" w:rsidRDefault="00B536BB" w:rsidP="005230E1">
            <w:r>
              <w:t xml:space="preserve">Current Status: </w:t>
            </w:r>
            <w:commentRangeStart w:id="52"/>
            <w:commentRangeStart w:id="53"/>
            <w:commentRangeStart w:id="54"/>
            <w:r w:rsidR="00E266E1">
              <w:t>Fail</w:t>
            </w:r>
            <w:commentRangeEnd w:id="52"/>
            <w:r w:rsidR="00FC43B3">
              <w:rPr>
                <w:rStyle w:val="CommentReference"/>
              </w:rPr>
              <w:commentReference w:id="52"/>
            </w:r>
            <w:commentRangeEnd w:id="53"/>
            <w:r w:rsidR="00EF4E0F">
              <w:rPr>
                <w:rStyle w:val="CommentReference"/>
              </w:rPr>
              <w:commentReference w:id="53"/>
            </w:r>
            <w:commentRangeEnd w:id="54"/>
            <w:r w:rsidR="00EF4E0F">
              <w:rPr>
                <w:rStyle w:val="CommentReference"/>
              </w:rPr>
              <w:commentReference w:id="54"/>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35ADF56A" w14:textId="77777777" w:rsidR="00B536BB" w:rsidRDefault="00B536BB" w:rsidP="005230E1">
            <w:r>
              <w:t>3</w:t>
            </w:r>
          </w:p>
          <w:p w14:paraId="16E03165" w14:textId="77777777" w:rsidR="0041028C" w:rsidRDefault="0041028C" w:rsidP="005230E1"/>
          <w:p w14:paraId="20F3659A" w14:textId="77777777" w:rsidR="0041028C" w:rsidRDefault="0041028C" w:rsidP="005230E1"/>
          <w:p w14:paraId="36EC23E2" w14:textId="77777777" w:rsidR="0041028C" w:rsidRDefault="0041028C" w:rsidP="005230E1"/>
          <w:p w14:paraId="0E9871EA" w14:textId="77777777" w:rsidR="00272DD5" w:rsidRDefault="00272DD5" w:rsidP="005230E1"/>
          <w:p w14:paraId="21F2E8B5" w14:textId="77777777" w:rsidR="0041028C" w:rsidRDefault="0041028C" w:rsidP="005230E1"/>
          <w:p w14:paraId="65F0DA7C" w14:textId="77777777" w:rsidR="0041028C" w:rsidRDefault="0041028C" w:rsidP="005230E1">
            <w:r>
              <w:t>4</w:t>
            </w:r>
          </w:p>
          <w:p w14:paraId="25451BBD" w14:textId="77777777" w:rsidR="00272DD5" w:rsidRDefault="00272DD5" w:rsidP="005230E1"/>
          <w:p w14:paraId="012D61EE" w14:textId="77777777" w:rsidR="00272DD5" w:rsidRDefault="00272DD5" w:rsidP="005230E1"/>
          <w:p w14:paraId="734DB7B3" w14:textId="77777777" w:rsidR="00272DD5" w:rsidRDefault="00272DD5" w:rsidP="005230E1"/>
          <w:p w14:paraId="4EA3B15C" w14:textId="77777777" w:rsidR="00272DD5" w:rsidRDefault="00272DD5" w:rsidP="005230E1"/>
          <w:p w14:paraId="0E4BB5F9" w14:textId="77777777" w:rsidR="00272DD5" w:rsidRDefault="00272DD5" w:rsidP="005230E1"/>
          <w:p w14:paraId="49687860" w14:textId="77777777" w:rsidR="00272DD5" w:rsidRDefault="00272DD5" w:rsidP="005230E1">
            <w:r>
              <w:t>5</w:t>
            </w:r>
          </w:p>
          <w:p w14:paraId="4862BB5F" w14:textId="77777777" w:rsidR="00272DD5" w:rsidRDefault="00272DD5" w:rsidP="005230E1"/>
          <w:p w14:paraId="376A43A3" w14:textId="77777777" w:rsidR="00272DD5" w:rsidRDefault="00272DD5" w:rsidP="005230E1"/>
          <w:p w14:paraId="705A4FAA" w14:textId="77777777" w:rsidR="00272DD5" w:rsidRDefault="00272DD5" w:rsidP="005230E1"/>
          <w:p w14:paraId="006B787F" w14:textId="77777777" w:rsidR="00272DD5" w:rsidRDefault="00272DD5" w:rsidP="005230E1"/>
          <w:p w14:paraId="5CA07FA6" w14:textId="77777777" w:rsidR="00272DD5" w:rsidRDefault="00272DD5" w:rsidP="005230E1"/>
          <w:p w14:paraId="7BEEF7E0" w14:textId="144DFC9E" w:rsidR="00272DD5" w:rsidRDefault="00272DD5" w:rsidP="005230E1">
            <w:r>
              <w:t>6</w:t>
            </w:r>
          </w:p>
        </w:tc>
        <w:tc>
          <w:tcPr>
            <w:tcW w:w="2160" w:type="dxa"/>
          </w:tcPr>
          <w:p w14:paraId="19A84E87" w14:textId="77777777" w:rsidR="00B536BB" w:rsidRDefault="00B536BB" w:rsidP="005230E1">
            <w:r>
              <w:t>OPERATOR ACTION</w:t>
            </w:r>
          </w:p>
          <w:p w14:paraId="68D95826" w14:textId="77777777" w:rsidR="00B536BB" w:rsidRDefault="00B536BB" w:rsidP="005230E1"/>
          <w:p w14:paraId="461EE822" w14:textId="77777777" w:rsidR="0041028C" w:rsidRDefault="0041028C" w:rsidP="0041028C">
            <w:r>
              <w:t>On startup window, select “File” then select the “Open” option</w:t>
            </w:r>
          </w:p>
          <w:p w14:paraId="2ABC28A9" w14:textId="77777777" w:rsidR="0041028C" w:rsidRDefault="0041028C" w:rsidP="0041028C"/>
          <w:p w14:paraId="0F7099BD" w14:textId="77777777" w:rsidR="0041028C" w:rsidRDefault="0041028C" w:rsidP="0041028C"/>
          <w:p w14:paraId="6DC69FEE" w14:textId="77777777" w:rsidR="0041028C" w:rsidRDefault="0041028C" w:rsidP="0041028C"/>
          <w:p w14:paraId="244CE9A8" w14:textId="77F2571B" w:rsidR="00B536BB" w:rsidRDefault="0041028C" w:rsidP="0041028C">
            <w:r>
              <w:t>Select the file named “TYPE_TABLE”</w:t>
            </w:r>
          </w:p>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0DC5A0F1" w:rsidR="004C784C" w:rsidRDefault="004C784C" w:rsidP="005230E1"/>
          <w:p w14:paraId="71BBF31F" w14:textId="5848E3F9" w:rsidR="0041028C" w:rsidRDefault="0041028C" w:rsidP="005230E1"/>
          <w:p w14:paraId="2CC6E7DA" w14:textId="0556F052" w:rsidR="00272DD5" w:rsidRDefault="0041028C" w:rsidP="005230E1">
            <w:r>
              <w:t>If action hasn’t been performed, follow any of</w:t>
            </w:r>
            <w:r w:rsidR="00272DD5">
              <w:t xml:space="preserve"> 1-4</w:t>
            </w:r>
            <w:r>
              <w:t xml:space="preserve"> test cases </w:t>
            </w:r>
            <w:r w:rsidR="00272DD5">
              <w:t>in order to perform an action</w:t>
            </w:r>
          </w:p>
          <w:p w14:paraId="16B29371" w14:textId="77777777" w:rsidR="00272DD5" w:rsidRDefault="00272DD5"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2451FA44" w14:textId="77777777" w:rsidR="00B536BB" w:rsidRDefault="00C228E0" w:rsidP="005230E1">
            <w:r>
              <w:t>Analyze data</w:t>
            </w:r>
          </w:p>
          <w:p w14:paraId="6C000848" w14:textId="77777777" w:rsidR="00272DD5" w:rsidRDefault="00272DD5" w:rsidP="005230E1"/>
          <w:p w14:paraId="40FA6F96" w14:textId="77777777" w:rsidR="00272DD5" w:rsidRDefault="00272DD5" w:rsidP="005230E1"/>
          <w:p w14:paraId="714E3EC7" w14:textId="77777777" w:rsidR="00272DD5" w:rsidRDefault="00272DD5" w:rsidP="005230E1"/>
          <w:p w14:paraId="4FA1C23B" w14:textId="77777777" w:rsidR="00272DD5" w:rsidRDefault="00272DD5" w:rsidP="005230E1"/>
          <w:p w14:paraId="5E1A6454" w14:textId="77777777" w:rsidR="00272DD5" w:rsidRDefault="00272DD5" w:rsidP="005230E1"/>
          <w:p w14:paraId="1948564E" w14:textId="3587CF85" w:rsidR="00272DD5" w:rsidRDefault="00272DD5" w:rsidP="005230E1">
            <w:r>
              <w:t>Repeat steps 2-5 if needed, to further observe</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55690E6F" w14:textId="77777777" w:rsidR="0041028C" w:rsidRDefault="0041028C" w:rsidP="0041028C">
            <w:r>
              <w:t>Make sure to open a file to begin populating table</w:t>
            </w:r>
          </w:p>
          <w:p w14:paraId="3A5B9131" w14:textId="77777777" w:rsidR="0041028C" w:rsidRDefault="0041028C" w:rsidP="0041028C"/>
          <w:p w14:paraId="65DDC89C" w14:textId="77777777" w:rsidR="0041028C" w:rsidRDefault="0041028C" w:rsidP="0041028C"/>
          <w:p w14:paraId="0865F147" w14:textId="77777777" w:rsidR="0041028C" w:rsidRDefault="0041028C" w:rsidP="0041028C"/>
          <w:p w14:paraId="49E5D3C9" w14:textId="77777777" w:rsidR="0041028C" w:rsidRDefault="0041028C" w:rsidP="0041028C">
            <w:r>
              <w:t>Select an XML file to populate data</w:t>
            </w:r>
          </w:p>
          <w:p w14:paraId="04646D9B" w14:textId="77777777" w:rsidR="00B536BB" w:rsidRDefault="00B536BB" w:rsidP="005230E1"/>
          <w:p w14:paraId="1BCD93E6" w14:textId="526AE798" w:rsidR="00B536BB" w:rsidRDefault="00B536BB" w:rsidP="005230E1"/>
          <w:p w14:paraId="6A438B75" w14:textId="77777777" w:rsidR="0041028C" w:rsidRDefault="0041028C" w:rsidP="005230E1"/>
          <w:p w14:paraId="681B13FD" w14:textId="40C011AD" w:rsidR="00272DD5" w:rsidRDefault="00272DD5" w:rsidP="005230E1"/>
          <w:p w14:paraId="4F4B2523" w14:textId="2F73F3CB" w:rsidR="00272DD5" w:rsidRDefault="00272DD5" w:rsidP="005230E1">
            <w:r>
              <w:t>Follow steps to perform an action in order to make sure there is something to undo</w:t>
            </w:r>
          </w:p>
          <w:p w14:paraId="77148413" w14:textId="77777777" w:rsidR="00272DD5" w:rsidRDefault="00272DD5"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0F458909" w14:textId="77777777" w:rsidR="00B536BB" w:rsidRDefault="00C228E0" w:rsidP="005230E1">
            <w:r>
              <w:t>Make sure if original state was recovered</w:t>
            </w:r>
          </w:p>
          <w:p w14:paraId="10A993F9" w14:textId="77777777" w:rsidR="00272DD5" w:rsidRDefault="00272DD5" w:rsidP="005230E1"/>
          <w:p w14:paraId="5FF9FC25" w14:textId="77777777" w:rsidR="00272DD5" w:rsidRDefault="00272DD5" w:rsidP="005230E1"/>
          <w:p w14:paraId="1CCEC989" w14:textId="77777777" w:rsidR="00272DD5" w:rsidRDefault="00272DD5" w:rsidP="005230E1"/>
          <w:p w14:paraId="3604DCE8" w14:textId="7F8369E2" w:rsidR="00272DD5" w:rsidRDefault="00272DD5" w:rsidP="005230E1">
            <w:r>
              <w:t>If undo action wasn’t noticeable repeat multiple times to make sure it works</w:t>
            </w:r>
          </w:p>
        </w:tc>
        <w:tc>
          <w:tcPr>
            <w:tcW w:w="2250" w:type="dxa"/>
          </w:tcPr>
          <w:p w14:paraId="739B786F" w14:textId="77777777" w:rsidR="00B536BB" w:rsidRDefault="00B536BB" w:rsidP="005230E1">
            <w:r>
              <w:t>EXEPCTED RESULTS</w:t>
            </w:r>
          </w:p>
          <w:p w14:paraId="2E683775" w14:textId="77777777" w:rsidR="00B536BB" w:rsidRDefault="00B536BB" w:rsidP="005230E1"/>
          <w:p w14:paraId="46227974" w14:textId="77777777" w:rsidR="0041028C" w:rsidRDefault="0041028C" w:rsidP="0041028C">
            <w:r>
              <w:t>The file browser popup shall come up to select file to open</w:t>
            </w:r>
          </w:p>
          <w:p w14:paraId="339A38C6" w14:textId="77777777" w:rsidR="0041028C" w:rsidRDefault="0041028C" w:rsidP="0041028C"/>
          <w:p w14:paraId="3E80D168" w14:textId="77777777" w:rsidR="0041028C" w:rsidRDefault="0041028C" w:rsidP="0041028C"/>
          <w:p w14:paraId="6EEE5593" w14:textId="77777777" w:rsidR="0041028C" w:rsidRDefault="0041028C" w:rsidP="0041028C"/>
          <w:p w14:paraId="4855DD97" w14:textId="77777777" w:rsidR="0041028C" w:rsidRDefault="0041028C" w:rsidP="0041028C">
            <w:r>
              <w:t>The other populated tables shall appear as a list on the main window and a separate window shall appear with the table</w:t>
            </w:r>
          </w:p>
          <w:p w14:paraId="585EC117" w14:textId="0D91D1F1" w:rsidR="0041028C" w:rsidRDefault="0041028C" w:rsidP="005230E1"/>
          <w:p w14:paraId="2E2FB363" w14:textId="6D522BD0" w:rsidR="00272DD5" w:rsidRDefault="00272DD5" w:rsidP="005230E1">
            <w:r>
              <w:t xml:space="preserve">At least one of the actions were performed </w:t>
            </w:r>
          </w:p>
          <w:p w14:paraId="17C62EE6" w14:textId="2901ED05" w:rsidR="00272DD5" w:rsidRDefault="00272DD5" w:rsidP="005230E1"/>
          <w:p w14:paraId="49EEACE3" w14:textId="646B52A9" w:rsidR="00272DD5" w:rsidRDefault="00272DD5" w:rsidP="005230E1"/>
          <w:p w14:paraId="044F0134" w14:textId="65EDD944" w:rsidR="00272DD5" w:rsidRDefault="00272DD5" w:rsidP="005230E1"/>
          <w:p w14:paraId="01552ED6" w14:textId="77777777" w:rsidR="00272DD5" w:rsidRDefault="00272DD5"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6BA2C39D" w14:textId="77777777" w:rsidR="00B536BB" w:rsidRDefault="00F8199F" w:rsidP="005230E1">
            <w:r>
              <w:t>Changes were reverted correctly, and the table appears to be like how it was before performing an action</w:t>
            </w:r>
          </w:p>
          <w:p w14:paraId="095B879F" w14:textId="77777777" w:rsidR="00272DD5" w:rsidRDefault="00272DD5" w:rsidP="005230E1"/>
          <w:p w14:paraId="08BD20F8" w14:textId="389FF031" w:rsidR="00272DD5" w:rsidRDefault="00272DD5" w:rsidP="005230E1">
            <w:r>
              <w:t>All the previous actions that were performed were reverted</w:t>
            </w:r>
          </w:p>
        </w:tc>
        <w:tc>
          <w:tcPr>
            <w:tcW w:w="1998" w:type="dxa"/>
          </w:tcPr>
          <w:p w14:paraId="5AA67391" w14:textId="77777777" w:rsidR="00B536BB" w:rsidRDefault="00B536BB" w:rsidP="005230E1">
            <w:r>
              <w:t>COMMENTS</w:t>
            </w:r>
          </w:p>
          <w:p w14:paraId="3EAC5CFA" w14:textId="77777777" w:rsidR="00B536BB" w:rsidRDefault="00B536BB" w:rsidP="005230E1"/>
          <w:p w14:paraId="775A8A30" w14:textId="77777777" w:rsidR="0041028C" w:rsidRDefault="0041028C" w:rsidP="0041028C">
            <w:r>
              <w:t>This is where you can make sure you’re in the correct directory in order to choose the file</w:t>
            </w:r>
          </w:p>
          <w:p w14:paraId="67744028" w14:textId="77777777" w:rsidR="0041028C" w:rsidRDefault="0041028C" w:rsidP="0041028C"/>
          <w:p w14:paraId="71CE2DF2" w14:textId="77777777" w:rsidR="0041028C" w:rsidRDefault="0041028C" w:rsidP="0041028C">
            <w:r>
              <w:t>If it stays in the main window, make sure to check if there are any other windows that opened</w:t>
            </w:r>
          </w:p>
          <w:p w14:paraId="0C935C52" w14:textId="77777777" w:rsidR="00B536BB" w:rsidRDefault="00B536BB" w:rsidP="005230E1"/>
          <w:p w14:paraId="50312E8D" w14:textId="0956D216" w:rsidR="00B536BB" w:rsidRDefault="00B536BB" w:rsidP="005230E1"/>
          <w:p w14:paraId="6C1EB4A4" w14:textId="1E0ED94F" w:rsidR="00272DD5" w:rsidRDefault="00272DD5" w:rsidP="005230E1">
            <w:r>
              <w:t xml:space="preserve">This is to prepare for the next steps. </w:t>
            </w:r>
          </w:p>
          <w:p w14:paraId="660D0C20" w14:textId="1D971E8A" w:rsidR="00272DD5" w:rsidRDefault="00272DD5" w:rsidP="005230E1"/>
          <w:p w14:paraId="497B51B9" w14:textId="1AFB0BE3" w:rsidR="00272DD5" w:rsidRDefault="00272DD5" w:rsidP="005230E1"/>
          <w:p w14:paraId="2C03C999" w14:textId="2859CD06" w:rsidR="00272DD5" w:rsidRDefault="00272DD5" w:rsidP="005230E1"/>
          <w:p w14:paraId="181B1BE0" w14:textId="77777777" w:rsidR="00272DD5" w:rsidRDefault="00272DD5"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093A1120" w14:textId="77777777" w:rsidR="00B536BB" w:rsidRDefault="00B536BB" w:rsidP="00F8199F"/>
          <w:p w14:paraId="57641C5B" w14:textId="77777777" w:rsidR="00272DD5" w:rsidRDefault="00272DD5" w:rsidP="00F8199F"/>
          <w:p w14:paraId="4CF50BCB" w14:textId="77777777" w:rsidR="00272DD5" w:rsidRDefault="00272DD5" w:rsidP="00F8199F"/>
          <w:p w14:paraId="735B609B" w14:textId="77777777" w:rsidR="00272DD5" w:rsidRDefault="00272DD5" w:rsidP="00F8199F"/>
          <w:p w14:paraId="7F41F3D1" w14:textId="77777777" w:rsidR="00272DD5" w:rsidRDefault="00272DD5" w:rsidP="00F8199F"/>
          <w:p w14:paraId="77AE6B7D" w14:textId="77777777" w:rsidR="00272DD5" w:rsidRDefault="00272DD5" w:rsidP="00F8199F"/>
          <w:p w14:paraId="1A16FAA9" w14:textId="764C4417" w:rsidR="00272DD5" w:rsidRDefault="00272DD5" w:rsidP="00F8199F">
            <w:r>
              <w:t>[OPTIONAL]</w:t>
            </w:r>
          </w:p>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1386B85D" w:rsidR="00B536BB" w:rsidRDefault="003E7EDC" w:rsidP="005230E1">
            <w:r>
              <w:t>Only undoes the last thing that was done.</w:t>
            </w:r>
            <w:r w:rsidR="00EF4E0F">
              <w:t xml:space="preserve"> In context of the undo functionality, if it was only supposed to undo the last action then the test passes.  However, if the functionality was to undo multiple actions, then it fails. Specifications do not mention or confirm which is the correct functionality.</w:t>
            </w:r>
            <w:r w:rsidR="00500889">
              <w:t xml:space="preserve"> </w:t>
            </w:r>
            <w:r w:rsidR="00500889">
              <w:t>Screenshots of results can be found in Section 7 Appendix.</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4AA7340E" w14:textId="77777777" w:rsidR="00FC43B3" w:rsidRDefault="00FC43B3" w:rsidP="00FC43B3">
            <w:pPr>
              <w:pStyle w:val="CommentText"/>
            </w:pPr>
            <w:r>
              <w:t>Stephanie Medina</w:t>
            </w:r>
          </w:p>
          <w:p w14:paraId="0B84E7B5" w14:textId="77777777" w:rsidR="00FC43B3" w:rsidRDefault="00FC43B3" w:rsidP="00FC43B3">
            <w:pPr>
              <w:pStyle w:val="CommentText"/>
            </w:pPr>
            <w:r>
              <w:t>Raquel Gonzalez</w:t>
            </w:r>
          </w:p>
          <w:p w14:paraId="5C9EB99D" w14:textId="04B9C02F" w:rsidR="00B536BB" w:rsidRDefault="00FC43B3" w:rsidP="00FC43B3">
            <w:r>
              <w:t>Jonathan Roman</w:t>
            </w:r>
          </w:p>
        </w:tc>
        <w:tc>
          <w:tcPr>
            <w:tcW w:w="4608" w:type="dxa"/>
            <w:gridSpan w:val="4"/>
          </w:tcPr>
          <w:p w14:paraId="5043ABE7" w14:textId="77777777" w:rsidR="00B536BB" w:rsidRDefault="00B536BB" w:rsidP="005230E1">
            <w:r>
              <w:t>Date Completed:</w:t>
            </w:r>
          </w:p>
          <w:p w14:paraId="4F269E06" w14:textId="00ABD107" w:rsidR="00B536BB" w:rsidRDefault="00E266E1" w:rsidP="005230E1">
            <w:r>
              <w:t>04/20/2020</w:t>
            </w:r>
          </w:p>
        </w:tc>
      </w:tr>
    </w:tbl>
    <w:p w14:paraId="76080332" w14:textId="6FE648D4" w:rsidR="00B536BB" w:rsidRPr="0079646F" w:rsidRDefault="00B536BB" w:rsidP="00B536BB">
      <w:pPr>
        <w:pStyle w:val="Heading2"/>
      </w:pPr>
      <w:bookmarkStart w:id="55" w:name="_Toc38556089"/>
      <w:r w:rsidRPr="0079646F">
        <w:lastRenderedPageBreak/>
        <w:t>Test Case 7</w:t>
      </w:r>
      <w:bookmarkEnd w:id="55"/>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31"/>
          <w:footerReference w:type="default" r:id="rId32"/>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2405"/>
        <w:gridCol w:w="1514"/>
        <w:gridCol w:w="12"/>
        <w:gridCol w:w="86"/>
        <w:gridCol w:w="2250"/>
        <w:gridCol w:w="1795"/>
      </w:tblGrid>
      <w:tr w:rsidR="00B536BB" w14:paraId="23F31B46" w14:textId="77777777" w:rsidTr="00390C86">
        <w:trPr>
          <w:cantSplit/>
          <w:trHeight w:val="300"/>
        </w:trPr>
        <w:tc>
          <w:tcPr>
            <w:tcW w:w="4859" w:type="dxa"/>
            <w:gridSpan w:val="4"/>
          </w:tcPr>
          <w:p w14:paraId="61DB59CE" w14:textId="1C26E226" w:rsidR="00B536BB" w:rsidRDefault="00B536BB" w:rsidP="005230E1">
            <w:r>
              <w:t xml:space="preserve">Test No.: </w:t>
            </w:r>
            <w:r w:rsidR="001D4915">
              <w:t>7</w:t>
            </w:r>
          </w:p>
        </w:tc>
        <w:tc>
          <w:tcPr>
            <w:tcW w:w="4131" w:type="dxa"/>
            <w:gridSpan w:val="3"/>
          </w:tcPr>
          <w:p w14:paraId="37110B81" w14:textId="21D90E39" w:rsidR="00B536BB" w:rsidRDefault="00B536BB" w:rsidP="005230E1">
            <w:r>
              <w:t>Current Status: P</w:t>
            </w:r>
            <w:r w:rsidR="00E266E1">
              <w:t>ass</w:t>
            </w:r>
          </w:p>
        </w:tc>
      </w:tr>
      <w:tr w:rsidR="00B536BB" w14:paraId="75A8AE3B" w14:textId="77777777" w:rsidTr="00390C86">
        <w:trPr>
          <w:cantSplit/>
          <w:trHeight w:val="300"/>
        </w:trPr>
        <w:tc>
          <w:tcPr>
            <w:tcW w:w="8990"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390C86">
        <w:trPr>
          <w:cantSplit/>
          <w:trHeight w:val="611"/>
        </w:trPr>
        <w:tc>
          <w:tcPr>
            <w:tcW w:w="8990"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390C86" w14:paraId="09622140" w14:textId="77777777" w:rsidTr="00390C86">
        <w:trPr>
          <w:cantSplit/>
          <w:trHeight w:val="2780"/>
        </w:trPr>
        <w:tc>
          <w:tcPr>
            <w:tcW w:w="92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0AAD828A" w:rsidR="00B536BB" w:rsidRDefault="00B536BB" w:rsidP="005230E1"/>
          <w:p w14:paraId="3D75A832" w14:textId="77777777" w:rsidR="00390C86" w:rsidRDefault="00390C86" w:rsidP="005230E1"/>
          <w:p w14:paraId="2D09DC60" w14:textId="77777777" w:rsidR="00B536BB" w:rsidRDefault="00B536BB" w:rsidP="005230E1"/>
          <w:p w14:paraId="4DE044FD" w14:textId="77777777" w:rsidR="00B536BB" w:rsidRDefault="00B536BB" w:rsidP="005230E1">
            <w:r>
              <w:t>2</w:t>
            </w:r>
          </w:p>
          <w:p w14:paraId="78969544" w14:textId="77777777" w:rsidR="00390C86" w:rsidRDefault="00390C86" w:rsidP="005230E1"/>
          <w:p w14:paraId="653DADF6" w14:textId="77777777" w:rsidR="00390C86" w:rsidRDefault="00390C86" w:rsidP="005230E1"/>
          <w:p w14:paraId="7B3F7BB3" w14:textId="77777777" w:rsidR="00390C86" w:rsidRDefault="00390C86" w:rsidP="005230E1"/>
          <w:p w14:paraId="4A353B37" w14:textId="77777777" w:rsidR="00390C86" w:rsidRDefault="00390C86" w:rsidP="005230E1"/>
          <w:p w14:paraId="2B1AFB1F" w14:textId="77777777" w:rsidR="00390C86" w:rsidRDefault="00390C86" w:rsidP="005230E1"/>
          <w:p w14:paraId="11F7AACB" w14:textId="77777777" w:rsidR="00390C86" w:rsidRDefault="00390C86" w:rsidP="005230E1"/>
          <w:p w14:paraId="367F5A42" w14:textId="77777777" w:rsidR="00390C86" w:rsidRDefault="00390C86" w:rsidP="005230E1">
            <w:r>
              <w:t>3</w:t>
            </w:r>
          </w:p>
          <w:p w14:paraId="48BB6D49" w14:textId="77777777" w:rsidR="00390C86" w:rsidRDefault="00390C86" w:rsidP="005230E1"/>
          <w:p w14:paraId="49D24148" w14:textId="77777777" w:rsidR="00390C86" w:rsidRDefault="00390C86" w:rsidP="005230E1"/>
          <w:p w14:paraId="242FC6C2" w14:textId="77777777" w:rsidR="00390C86" w:rsidRDefault="00390C86" w:rsidP="005230E1"/>
          <w:p w14:paraId="059A49C1" w14:textId="19517B04" w:rsidR="00390C86" w:rsidRDefault="00390C86" w:rsidP="005230E1"/>
        </w:tc>
        <w:tc>
          <w:tcPr>
            <w:tcW w:w="2405" w:type="dxa"/>
          </w:tcPr>
          <w:p w14:paraId="0B0C1AA1" w14:textId="77777777" w:rsidR="00B536BB" w:rsidRDefault="00B536BB" w:rsidP="005230E1">
            <w:r>
              <w:t>OPERATOR ACTION</w:t>
            </w:r>
          </w:p>
          <w:p w14:paraId="6A6637BA" w14:textId="77777777" w:rsidR="00B536BB" w:rsidRDefault="00B536BB" w:rsidP="005230E1"/>
          <w:p w14:paraId="6C37629A" w14:textId="77777777" w:rsidR="00390C86" w:rsidRDefault="00390C86" w:rsidP="00390C86">
            <w:r>
              <w:t>On startup window, select “File” then select the “Open” option</w:t>
            </w:r>
          </w:p>
          <w:p w14:paraId="23CEA336" w14:textId="77777777" w:rsidR="00390C86" w:rsidRDefault="00390C86" w:rsidP="00390C86"/>
          <w:p w14:paraId="49580C6F" w14:textId="77777777" w:rsidR="00390C86" w:rsidRDefault="00390C86" w:rsidP="00390C86"/>
          <w:p w14:paraId="51E1D28B" w14:textId="14C96510" w:rsidR="00390C86" w:rsidRDefault="00390C86" w:rsidP="00390C86"/>
          <w:p w14:paraId="0D36CEF0" w14:textId="77777777" w:rsidR="00390C86" w:rsidRDefault="00390C86" w:rsidP="00390C86"/>
          <w:p w14:paraId="0FCF3F96" w14:textId="32BBC8BA" w:rsidR="00B536BB" w:rsidRDefault="00390C86" w:rsidP="00390C86">
            <w:r>
              <w:t>Select the file named “CONSTRAINT_TABLE”</w:t>
            </w:r>
          </w:p>
          <w:p w14:paraId="1CC70AFA" w14:textId="77777777" w:rsidR="00B536BB" w:rsidRDefault="00B536BB" w:rsidP="005230E1"/>
          <w:p w14:paraId="1AFCD61D" w14:textId="45ED2940" w:rsidR="00B536BB" w:rsidRDefault="00B536BB" w:rsidP="005230E1"/>
          <w:p w14:paraId="36546586" w14:textId="77777777" w:rsidR="00390C86" w:rsidRDefault="00390C86" w:rsidP="005230E1"/>
          <w:p w14:paraId="39B288BB" w14:textId="11343A83" w:rsidR="00390C86" w:rsidRDefault="00390C86" w:rsidP="005230E1"/>
          <w:p w14:paraId="70AEE056" w14:textId="77777777" w:rsidR="00B536BB" w:rsidRDefault="00B536BB" w:rsidP="005230E1"/>
          <w:p w14:paraId="6F4A1F4E" w14:textId="504BDB29" w:rsidR="00B536BB" w:rsidRDefault="008318DA" w:rsidP="005230E1">
            <w:r>
              <w:t>Copy and Paste a column</w:t>
            </w:r>
            <w:r w:rsidR="00390C86">
              <w:t xml:space="preserve"> that isn’t highlighted (if any)</w:t>
            </w:r>
          </w:p>
        </w:tc>
        <w:tc>
          <w:tcPr>
            <w:tcW w:w="1612" w:type="dxa"/>
            <w:gridSpan w:val="3"/>
          </w:tcPr>
          <w:p w14:paraId="099FF258" w14:textId="77777777" w:rsidR="00B536BB" w:rsidRDefault="00B536BB" w:rsidP="005230E1">
            <w:r>
              <w:t>PURPOSE</w:t>
            </w:r>
          </w:p>
          <w:p w14:paraId="5820C8F3" w14:textId="77777777" w:rsidR="00B536BB" w:rsidRDefault="00B536BB" w:rsidP="005230E1"/>
          <w:p w14:paraId="3FE121BA" w14:textId="77777777" w:rsidR="00390C86" w:rsidRDefault="00390C86" w:rsidP="00390C86">
            <w:r>
              <w:t>Make sure to open a file to begin populating table</w:t>
            </w:r>
          </w:p>
          <w:p w14:paraId="00722C56" w14:textId="77777777" w:rsidR="00390C86" w:rsidRDefault="00390C86" w:rsidP="00390C86"/>
          <w:p w14:paraId="371BA2C1" w14:textId="232E6B71" w:rsidR="00390C86" w:rsidRDefault="00390C86" w:rsidP="00390C86"/>
          <w:p w14:paraId="46DC8439" w14:textId="77777777" w:rsidR="00390C86" w:rsidRDefault="00390C86" w:rsidP="00390C86"/>
          <w:p w14:paraId="68D033F1" w14:textId="33F12769" w:rsidR="00B536BB" w:rsidRDefault="00390C86" w:rsidP="00390C86">
            <w:r>
              <w:t>Select an XML file to populate data</w:t>
            </w:r>
          </w:p>
          <w:p w14:paraId="4581B0CD" w14:textId="1B687128" w:rsidR="00390C86" w:rsidRDefault="00390C86" w:rsidP="00390C86"/>
          <w:p w14:paraId="10C9C65A" w14:textId="77777777" w:rsidR="00390C86" w:rsidRDefault="00390C86" w:rsidP="00390C86"/>
          <w:p w14:paraId="481E1A8B" w14:textId="77777777" w:rsidR="00390C86" w:rsidRDefault="00390C86" w:rsidP="005230E1"/>
          <w:p w14:paraId="100CA7BA" w14:textId="77777777" w:rsidR="00390C86" w:rsidRDefault="00390C86"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41301980" w14:textId="77777777" w:rsidR="00390C86" w:rsidRDefault="00390C86" w:rsidP="00390C86">
            <w:r>
              <w:t>The file browser popup shall come up to select file to open</w:t>
            </w:r>
          </w:p>
          <w:p w14:paraId="6D4F2235" w14:textId="77777777" w:rsidR="00390C86" w:rsidRDefault="00390C86" w:rsidP="00390C86"/>
          <w:p w14:paraId="0FE03BE0" w14:textId="3B694341" w:rsidR="00390C86" w:rsidRDefault="00390C86" w:rsidP="00390C86"/>
          <w:p w14:paraId="5045EC77" w14:textId="77777777" w:rsidR="00390C86" w:rsidRDefault="00390C86" w:rsidP="00390C86"/>
          <w:p w14:paraId="2865B427" w14:textId="77777777" w:rsidR="00390C86" w:rsidRDefault="00390C86" w:rsidP="00390C86"/>
          <w:p w14:paraId="4C3F3835" w14:textId="4E365C9A" w:rsidR="00B536BB" w:rsidRDefault="00390C86" w:rsidP="00390C86">
            <w:r>
              <w:t>The other populated tables shall appear as a list on the main window and a separate window shall appear with the table</w:t>
            </w:r>
          </w:p>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795" w:type="dxa"/>
          </w:tcPr>
          <w:p w14:paraId="59AEEB79" w14:textId="77777777" w:rsidR="00B536BB" w:rsidRDefault="00B536BB" w:rsidP="005230E1">
            <w:r>
              <w:t>COMMENTS</w:t>
            </w:r>
          </w:p>
          <w:p w14:paraId="268C5780" w14:textId="77777777" w:rsidR="00B536BB" w:rsidRDefault="00B536BB" w:rsidP="005230E1"/>
          <w:p w14:paraId="5563A2A3" w14:textId="77777777" w:rsidR="00390C86" w:rsidRDefault="00390C86" w:rsidP="00390C86">
            <w:r>
              <w:t>This is where you can make sure you’re in the correct directory in order to choose the file</w:t>
            </w:r>
          </w:p>
          <w:p w14:paraId="6A632672" w14:textId="77777777" w:rsidR="00390C86" w:rsidRDefault="00390C86" w:rsidP="00390C86"/>
          <w:p w14:paraId="12E098BE" w14:textId="00509EFF" w:rsidR="00B536BB" w:rsidRDefault="00390C86" w:rsidP="00390C86">
            <w:r>
              <w:t>If it stays in the main window, make sure to check if there are any other windows that opened</w:t>
            </w:r>
          </w:p>
          <w:p w14:paraId="77F52081" w14:textId="77777777" w:rsidR="00390C86" w:rsidRDefault="00390C86" w:rsidP="00390C86"/>
          <w:p w14:paraId="5C0D682B" w14:textId="3F8CCFAD" w:rsidR="00B536BB" w:rsidRDefault="007E036A" w:rsidP="007E036A">
            <w:r>
              <w:t>There’s a possibility that system won’t detect a duplicate and not highlight it</w:t>
            </w:r>
          </w:p>
        </w:tc>
      </w:tr>
      <w:tr w:rsidR="00B536BB" w14:paraId="15677237" w14:textId="77777777" w:rsidTr="00390C86">
        <w:trPr>
          <w:trHeight w:val="728"/>
        </w:trPr>
        <w:tc>
          <w:tcPr>
            <w:tcW w:w="8990" w:type="dxa"/>
            <w:gridSpan w:val="7"/>
            <w:tcBorders>
              <w:bottom w:val="single" w:sz="4" w:space="0" w:color="auto"/>
            </w:tcBorders>
          </w:tcPr>
          <w:p w14:paraId="14A24FBF" w14:textId="77777777" w:rsidR="00B536BB" w:rsidRDefault="00B536BB" w:rsidP="005230E1">
            <w:r>
              <w:t>Concluding Remarks:</w:t>
            </w:r>
          </w:p>
          <w:p w14:paraId="31DA0E68" w14:textId="0442912F" w:rsidR="00B536BB" w:rsidRDefault="00E266E1" w:rsidP="005230E1">
            <w:r>
              <w:t>Pastes and highlight the row that has been duplicated.</w:t>
            </w:r>
            <w:r w:rsidR="00500889">
              <w:t xml:space="preserve"> </w:t>
            </w:r>
            <w:r w:rsidR="00500889">
              <w:t>Screenshots of results can be found in Section 7 Appendix.</w:t>
            </w:r>
          </w:p>
        </w:tc>
      </w:tr>
      <w:tr w:rsidR="00B536BB" w14:paraId="25EFBC70" w14:textId="77777777" w:rsidTr="00390C86">
        <w:trPr>
          <w:trHeight w:val="890"/>
        </w:trPr>
        <w:tc>
          <w:tcPr>
            <w:tcW w:w="4847" w:type="dxa"/>
            <w:gridSpan w:val="3"/>
          </w:tcPr>
          <w:p w14:paraId="3C9577EE" w14:textId="77777777" w:rsidR="00B536BB" w:rsidRDefault="00B536BB" w:rsidP="005230E1">
            <w:r>
              <w:t xml:space="preserve">Testing Team: </w:t>
            </w:r>
          </w:p>
          <w:p w14:paraId="7548395A" w14:textId="77777777" w:rsidR="00FC43B3" w:rsidRDefault="00FC43B3" w:rsidP="00FC43B3">
            <w:pPr>
              <w:pStyle w:val="CommentText"/>
            </w:pPr>
            <w:r>
              <w:t>Stephanie Medina</w:t>
            </w:r>
          </w:p>
          <w:p w14:paraId="6ECD3006" w14:textId="77777777" w:rsidR="00FC43B3" w:rsidRDefault="00FC43B3" w:rsidP="00FC43B3">
            <w:pPr>
              <w:pStyle w:val="CommentText"/>
            </w:pPr>
            <w:r>
              <w:t>Raquel Gonzalez</w:t>
            </w:r>
          </w:p>
          <w:p w14:paraId="4D26B808" w14:textId="50B8399C" w:rsidR="00B536BB" w:rsidRDefault="00FC43B3" w:rsidP="00FC43B3">
            <w:r>
              <w:t>Jonathan Roman</w:t>
            </w:r>
          </w:p>
        </w:tc>
        <w:tc>
          <w:tcPr>
            <w:tcW w:w="4143" w:type="dxa"/>
            <w:gridSpan w:val="4"/>
          </w:tcPr>
          <w:p w14:paraId="616EEB30" w14:textId="77777777" w:rsidR="00B536BB" w:rsidRDefault="00B536BB" w:rsidP="005230E1">
            <w:r>
              <w:t>Date Completed:</w:t>
            </w:r>
          </w:p>
          <w:p w14:paraId="774179EF" w14:textId="17B6715C" w:rsidR="00B536BB" w:rsidRDefault="00E266E1" w:rsidP="005230E1">
            <w:r>
              <w:t>04/20/2020</w:t>
            </w:r>
          </w:p>
        </w:tc>
      </w:tr>
    </w:tbl>
    <w:p w14:paraId="791CDCD7" w14:textId="77777777" w:rsidR="00B536BB" w:rsidRDefault="00B536BB" w:rsidP="00B536BB"/>
    <w:p w14:paraId="7084D3BD" w14:textId="44794F16" w:rsidR="00B536BB" w:rsidRDefault="00B536BB" w:rsidP="00B536BB"/>
    <w:p w14:paraId="7CDBCEA3" w14:textId="56A19A64" w:rsidR="00B536BB" w:rsidRPr="0079646F" w:rsidRDefault="00B536BB" w:rsidP="00B536BB">
      <w:pPr>
        <w:pStyle w:val="Heading2"/>
      </w:pPr>
      <w:bookmarkStart w:id="56" w:name="_Toc38556090"/>
      <w:r w:rsidRPr="0079646F">
        <w:t>Test Case 8</w:t>
      </w:r>
      <w:bookmarkEnd w:id="56"/>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3"/>
          <w:footerReference w:type="default" r:id="rId34"/>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
        <w:gridCol w:w="2405"/>
        <w:gridCol w:w="1453"/>
        <w:gridCol w:w="12"/>
        <w:gridCol w:w="128"/>
        <w:gridCol w:w="2170"/>
        <w:gridCol w:w="1885"/>
      </w:tblGrid>
      <w:tr w:rsidR="00B536BB" w14:paraId="0A1C21A7" w14:textId="77777777" w:rsidTr="00390C86">
        <w:trPr>
          <w:cantSplit/>
          <w:trHeight w:val="300"/>
        </w:trPr>
        <w:tc>
          <w:tcPr>
            <w:tcW w:w="4807" w:type="dxa"/>
            <w:gridSpan w:val="4"/>
          </w:tcPr>
          <w:p w14:paraId="7F09CB7A" w14:textId="035EF97F" w:rsidR="00B536BB" w:rsidRDefault="00B536BB" w:rsidP="005230E1">
            <w:r>
              <w:t xml:space="preserve">Test No.: </w:t>
            </w:r>
            <w:r w:rsidR="007E036A">
              <w:t>8</w:t>
            </w:r>
          </w:p>
        </w:tc>
        <w:tc>
          <w:tcPr>
            <w:tcW w:w="4183" w:type="dxa"/>
            <w:gridSpan w:val="3"/>
          </w:tcPr>
          <w:p w14:paraId="35D010AA" w14:textId="6FF9A6DF" w:rsidR="00B536BB" w:rsidRDefault="00B536BB" w:rsidP="005230E1">
            <w:r>
              <w:t xml:space="preserve">Current Status: </w:t>
            </w:r>
            <w:r w:rsidR="00E266E1">
              <w:t>Fail</w:t>
            </w:r>
          </w:p>
        </w:tc>
      </w:tr>
      <w:tr w:rsidR="00B536BB" w14:paraId="31E45065" w14:textId="77777777" w:rsidTr="00390C86">
        <w:trPr>
          <w:cantSplit/>
          <w:trHeight w:val="300"/>
        </w:trPr>
        <w:tc>
          <w:tcPr>
            <w:tcW w:w="8990"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390C86">
        <w:trPr>
          <w:cantSplit/>
          <w:trHeight w:val="611"/>
        </w:trPr>
        <w:tc>
          <w:tcPr>
            <w:tcW w:w="8990" w:type="dxa"/>
            <w:gridSpan w:val="7"/>
          </w:tcPr>
          <w:p w14:paraId="1EECEDE3" w14:textId="77777777" w:rsidR="00B536BB" w:rsidRDefault="00B536BB" w:rsidP="005230E1">
            <w:r w:rsidRPr="00E47986">
              <w:lastRenderedPageBreak/>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390C86">
        <w:trPr>
          <w:cantSplit/>
          <w:trHeight w:val="2681"/>
        </w:trPr>
        <w:tc>
          <w:tcPr>
            <w:tcW w:w="937" w:type="dxa"/>
          </w:tcPr>
          <w:p w14:paraId="11C49755" w14:textId="77777777" w:rsidR="00B536BB" w:rsidRDefault="00B536BB" w:rsidP="005230E1">
            <w:r>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0A061645" w14:textId="26911774" w:rsidR="00390C86" w:rsidRDefault="00390C86" w:rsidP="005230E1"/>
          <w:p w14:paraId="049256AB" w14:textId="77777777" w:rsidR="00390C86" w:rsidRDefault="00390C86" w:rsidP="005230E1"/>
          <w:p w14:paraId="33A812BA" w14:textId="77777777" w:rsidR="00B536BB" w:rsidRDefault="00B536BB" w:rsidP="005230E1"/>
          <w:p w14:paraId="0D3326E7" w14:textId="77777777" w:rsidR="00B536BB" w:rsidRDefault="00B536BB" w:rsidP="005230E1">
            <w:r>
              <w:t>2</w:t>
            </w:r>
          </w:p>
          <w:p w14:paraId="7D5242CC" w14:textId="77777777" w:rsidR="00390C86" w:rsidRDefault="00390C86" w:rsidP="005230E1"/>
          <w:p w14:paraId="4F6470C2" w14:textId="77777777" w:rsidR="00390C86" w:rsidRDefault="00390C86" w:rsidP="005230E1"/>
          <w:p w14:paraId="3F8B79BA" w14:textId="77777777" w:rsidR="00390C86" w:rsidRDefault="00390C86" w:rsidP="005230E1"/>
          <w:p w14:paraId="276E6CBE" w14:textId="7C4CA760" w:rsidR="00390C86" w:rsidRDefault="00390C86" w:rsidP="005230E1"/>
          <w:p w14:paraId="23BE199E" w14:textId="4EE99318" w:rsidR="00390C86" w:rsidRDefault="00390C86" w:rsidP="005230E1"/>
          <w:p w14:paraId="71BCF19B" w14:textId="77777777" w:rsidR="00390C86" w:rsidRDefault="00390C86" w:rsidP="005230E1"/>
          <w:p w14:paraId="4BD28854" w14:textId="524E77DC" w:rsidR="00390C86" w:rsidRDefault="00390C86" w:rsidP="005230E1">
            <w:r>
              <w:t>3</w:t>
            </w:r>
          </w:p>
        </w:tc>
        <w:tc>
          <w:tcPr>
            <w:tcW w:w="2405" w:type="dxa"/>
          </w:tcPr>
          <w:p w14:paraId="66C4D7C1" w14:textId="77777777" w:rsidR="00B536BB" w:rsidRDefault="00B536BB" w:rsidP="005230E1">
            <w:r>
              <w:t>OPERATOR ACTION</w:t>
            </w:r>
          </w:p>
          <w:p w14:paraId="2895EDC4" w14:textId="77777777" w:rsidR="00B536BB" w:rsidRDefault="00B536BB" w:rsidP="005230E1"/>
          <w:p w14:paraId="33F5E45A" w14:textId="77777777" w:rsidR="00390C86" w:rsidRDefault="00390C86" w:rsidP="00390C86">
            <w:r>
              <w:t>On startup window, select “File” then select the “Open” option</w:t>
            </w:r>
          </w:p>
          <w:p w14:paraId="7B461ED8" w14:textId="77777777" w:rsidR="00390C86" w:rsidRDefault="00390C86" w:rsidP="00390C86"/>
          <w:p w14:paraId="0836F864" w14:textId="77777777" w:rsidR="00390C86" w:rsidRDefault="00390C86" w:rsidP="00390C86"/>
          <w:p w14:paraId="1DAB0BC2" w14:textId="3FE3BDC4" w:rsidR="00B536BB" w:rsidRDefault="00390C86" w:rsidP="00390C86">
            <w:r>
              <w:t>Select the file named “CONSTRAINT_TABLE”</w:t>
            </w:r>
          </w:p>
          <w:p w14:paraId="45EED30A" w14:textId="77777777" w:rsidR="00B536BB" w:rsidRDefault="00B536BB" w:rsidP="005230E1"/>
          <w:p w14:paraId="377717E6" w14:textId="3F92A147" w:rsidR="00B536BB" w:rsidRDefault="00B536BB" w:rsidP="005230E1"/>
          <w:p w14:paraId="7741E6EC" w14:textId="64069EA3" w:rsidR="00390C86" w:rsidRDefault="00390C86" w:rsidP="005230E1"/>
          <w:p w14:paraId="6D00B6F1" w14:textId="4F7732B0" w:rsidR="00390C86" w:rsidRDefault="00390C86" w:rsidP="005230E1"/>
          <w:p w14:paraId="2AE05C96" w14:textId="77777777" w:rsidR="00390C86" w:rsidRDefault="00390C86" w:rsidP="005230E1"/>
          <w:p w14:paraId="6AA04959" w14:textId="0710F38B" w:rsidR="00B536BB" w:rsidRDefault="001D2397" w:rsidP="005230E1">
            <w:r>
              <w:t xml:space="preserve">Under the “Description” Column, replace whatever is highlighted in yellow with “1” then press enter </w:t>
            </w:r>
          </w:p>
        </w:tc>
        <w:tc>
          <w:tcPr>
            <w:tcW w:w="1593" w:type="dxa"/>
            <w:gridSpan w:val="3"/>
          </w:tcPr>
          <w:p w14:paraId="222AB8FF" w14:textId="77777777" w:rsidR="00B536BB" w:rsidRDefault="00B536BB" w:rsidP="005230E1">
            <w:r>
              <w:t>PURPOSE</w:t>
            </w:r>
          </w:p>
          <w:p w14:paraId="5C07C40F" w14:textId="77777777" w:rsidR="00B536BB" w:rsidRDefault="00B536BB" w:rsidP="005230E1"/>
          <w:p w14:paraId="55C7F001" w14:textId="77777777" w:rsidR="00390C86" w:rsidRDefault="00390C86" w:rsidP="00390C86">
            <w:r>
              <w:t>Make sure to open a file to begin populating table</w:t>
            </w:r>
          </w:p>
          <w:p w14:paraId="0B1274CD" w14:textId="77777777" w:rsidR="00390C86" w:rsidRDefault="00390C86" w:rsidP="00390C86"/>
          <w:p w14:paraId="30F960D9" w14:textId="07D0AFBF" w:rsidR="00B536BB" w:rsidRDefault="00390C86" w:rsidP="005230E1">
            <w:r>
              <w:t>Select an XML file to populate data</w:t>
            </w:r>
          </w:p>
          <w:p w14:paraId="61A1D370" w14:textId="6BF2F9DE" w:rsidR="00B536BB" w:rsidRDefault="00B536BB" w:rsidP="005230E1"/>
          <w:p w14:paraId="63689E6D" w14:textId="1B5CCAB5" w:rsidR="00390C86" w:rsidRDefault="00390C86" w:rsidP="005230E1"/>
          <w:p w14:paraId="51D94D35" w14:textId="1873C0B9" w:rsidR="00390C86" w:rsidRDefault="00390C86" w:rsidP="005230E1"/>
          <w:p w14:paraId="2BB54436" w14:textId="77777777" w:rsidR="00390C86" w:rsidRDefault="00390C86" w:rsidP="005230E1"/>
          <w:p w14:paraId="3F80D8F0" w14:textId="4BB4A38B" w:rsidR="00B536BB" w:rsidRDefault="001D2397" w:rsidP="005230E1">
            <w:r>
              <w:t>Modify a field where it violates the constraints based on the database description file</w:t>
            </w:r>
          </w:p>
        </w:tc>
        <w:tc>
          <w:tcPr>
            <w:tcW w:w="2170" w:type="dxa"/>
          </w:tcPr>
          <w:p w14:paraId="4D0F4DAC" w14:textId="77777777" w:rsidR="00B536BB" w:rsidRDefault="00B536BB" w:rsidP="005230E1">
            <w:r>
              <w:t>EXEPCTED RESULTS</w:t>
            </w:r>
          </w:p>
          <w:p w14:paraId="5F239B32" w14:textId="77777777" w:rsidR="00B536BB" w:rsidRDefault="00B536BB" w:rsidP="005230E1"/>
          <w:p w14:paraId="424F62CD" w14:textId="77777777" w:rsidR="00390C86" w:rsidRDefault="00390C86" w:rsidP="00390C86">
            <w:r>
              <w:t>The file browser popup shall come up to select file to open</w:t>
            </w:r>
          </w:p>
          <w:p w14:paraId="7A8E36A6" w14:textId="77777777" w:rsidR="00390C86" w:rsidRDefault="00390C86" w:rsidP="00390C86"/>
          <w:p w14:paraId="5AA5D525" w14:textId="77777777" w:rsidR="00390C86" w:rsidRDefault="00390C86" w:rsidP="00390C86"/>
          <w:p w14:paraId="19C78D50" w14:textId="1F9C80B3" w:rsidR="00B536BB" w:rsidRDefault="00390C86" w:rsidP="005230E1">
            <w:r>
              <w:t>The other populated tables shall appear as a list on the main window and a separate window shall appear with the table</w:t>
            </w:r>
          </w:p>
          <w:p w14:paraId="60AFA86D" w14:textId="77777777" w:rsidR="00B536BB" w:rsidRDefault="00B536BB" w:rsidP="005230E1"/>
          <w:p w14:paraId="770BC5A7" w14:textId="044268D7" w:rsidR="00390C86" w:rsidRDefault="00B536BB" w:rsidP="005230E1">
            <w:r>
              <w:t xml:space="preserve">The system shall detect </w:t>
            </w:r>
            <w:r w:rsidR="0080188B">
              <w:t>a violation and highlight that component red</w:t>
            </w:r>
          </w:p>
        </w:tc>
        <w:tc>
          <w:tcPr>
            <w:tcW w:w="1885"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4EF1A32D" w14:textId="77777777" w:rsidR="00B536BB" w:rsidRDefault="008052E2" w:rsidP="008052E2">
            <w:r>
              <w:t>There’s a possibility that system won’t detect a violation and not highlight it</w:t>
            </w:r>
          </w:p>
          <w:p w14:paraId="5B308F4F" w14:textId="77777777" w:rsidR="001D2397" w:rsidRDefault="001D2397" w:rsidP="008052E2"/>
          <w:p w14:paraId="454DC45E" w14:textId="77777777" w:rsidR="001D2397" w:rsidRDefault="001D2397" w:rsidP="008052E2"/>
          <w:p w14:paraId="03C26C61" w14:textId="77777777" w:rsidR="001D2397" w:rsidRDefault="001D2397" w:rsidP="008052E2"/>
          <w:p w14:paraId="6C929826" w14:textId="43097929" w:rsidR="001D2397" w:rsidRDefault="001D2397" w:rsidP="008052E2">
            <w:r>
              <w:t>Notice that the ones that are highlighted in yellow</w:t>
            </w:r>
            <w:r w:rsidR="00194C47">
              <w:t xml:space="preserve"> or not highlighted</w:t>
            </w:r>
            <w:r>
              <w:t xml:space="preserve"> contain valid values while those that are in red are what isn’t supposed to be in the table based on that column</w:t>
            </w:r>
          </w:p>
        </w:tc>
      </w:tr>
      <w:tr w:rsidR="00B536BB" w14:paraId="6EAC11FF" w14:textId="77777777" w:rsidTr="00390C86">
        <w:trPr>
          <w:trHeight w:val="728"/>
        </w:trPr>
        <w:tc>
          <w:tcPr>
            <w:tcW w:w="8990" w:type="dxa"/>
            <w:gridSpan w:val="7"/>
            <w:tcBorders>
              <w:bottom w:val="single" w:sz="4" w:space="0" w:color="auto"/>
            </w:tcBorders>
          </w:tcPr>
          <w:p w14:paraId="159E429E" w14:textId="77777777" w:rsidR="00B536BB" w:rsidRDefault="00B536BB" w:rsidP="005230E1">
            <w:r>
              <w:t>Concluding Remarks:</w:t>
            </w:r>
          </w:p>
          <w:p w14:paraId="736E6F2D" w14:textId="0B9C345B" w:rsidR="00B536BB" w:rsidRDefault="00E266E1" w:rsidP="005230E1">
            <w:r>
              <w:t>Wasn’t sure what violates the constraints.</w:t>
            </w:r>
            <w:r w:rsidR="00500889">
              <w:t xml:space="preserve"> </w:t>
            </w:r>
            <w:r w:rsidR="00500889">
              <w:t>Screenshots of results can be found in Section 7 Appendix.</w:t>
            </w:r>
          </w:p>
        </w:tc>
      </w:tr>
      <w:tr w:rsidR="00B536BB" w14:paraId="26B4798E" w14:textId="77777777" w:rsidTr="00390C86">
        <w:trPr>
          <w:trHeight w:val="890"/>
        </w:trPr>
        <w:tc>
          <w:tcPr>
            <w:tcW w:w="4795" w:type="dxa"/>
            <w:gridSpan w:val="3"/>
          </w:tcPr>
          <w:p w14:paraId="5A3B5F31" w14:textId="77777777" w:rsidR="00B536BB" w:rsidRDefault="00B536BB" w:rsidP="005230E1">
            <w:r>
              <w:t xml:space="preserve">Testing Team: </w:t>
            </w:r>
          </w:p>
          <w:p w14:paraId="41D8C3AD" w14:textId="77777777" w:rsidR="00FC43B3" w:rsidRDefault="00FC43B3" w:rsidP="00FC43B3">
            <w:pPr>
              <w:pStyle w:val="CommentText"/>
            </w:pPr>
            <w:r>
              <w:t>Stephanie Medina</w:t>
            </w:r>
          </w:p>
          <w:p w14:paraId="33D7978B" w14:textId="77777777" w:rsidR="00FC43B3" w:rsidRDefault="00FC43B3" w:rsidP="00FC43B3">
            <w:pPr>
              <w:pStyle w:val="CommentText"/>
            </w:pPr>
            <w:r>
              <w:t>Raquel Gonzalez</w:t>
            </w:r>
          </w:p>
          <w:p w14:paraId="32BFC8DF" w14:textId="70DD8536" w:rsidR="00B536BB" w:rsidRDefault="00FC43B3" w:rsidP="00FC43B3">
            <w:r>
              <w:t>Jonathan Roman</w:t>
            </w:r>
          </w:p>
        </w:tc>
        <w:tc>
          <w:tcPr>
            <w:tcW w:w="4195" w:type="dxa"/>
            <w:gridSpan w:val="4"/>
          </w:tcPr>
          <w:p w14:paraId="0289E656" w14:textId="77777777" w:rsidR="00B536BB" w:rsidRDefault="00B536BB" w:rsidP="005230E1">
            <w:r>
              <w:t>Date Completed:</w:t>
            </w:r>
          </w:p>
          <w:p w14:paraId="7F56241D" w14:textId="01BFEA6D" w:rsidR="00B536BB" w:rsidRDefault="00E266E1" w:rsidP="005230E1">
            <w:r>
              <w:t>04/20/2020</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57" w:name="_Toc21505006"/>
      <w:bookmarkStart w:id="58" w:name="_Toc227033594"/>
      <w:bookmarkStart w:id="59" w:name="_Toc38556091"/>
      <w:r w:rsidRPr="00C8753A">
        <w:t>User Interface Testing</w:t>
      </w:r>
      <w:bookmarkEnd w:id="57"/>
      <w:bookmarkEnd w:id="58"/>
      <w:bookmarkEnd w:id="59"/>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60" w:name="_Toc38556092"/>
      <w:r>
        <w:lastRenderedPageBreak/>
        <w:t>Test Schedule</w:t>
      </w:r>
      <w:bookmarkEnd w:id="60"/>
    </w:p>
    <w:p w14:paraId="60DFFE41" w14:textId="06911C69" w:rsidR="00013402" w:rsidRDefault="00D76D9E" w:rsidP="00013402">
      <w:r>
        <w:t xml:space="preserve">This section is where the </w:t>
      </w:r>
      <w:r w:rsidR="00013402">
        <w:t>schedule for testing activities</w:t>
      </w:r>
      <w:r>
        <w:t xml:space="preserve"> is specified</w:t>
      </w:r>
      <w:r w:rsidR="00013402">
        <w:t>.</w:t>
      </w:r>
      <w:r w:rsidR="004706B7">
        <w:t xml:space="preserve"> </w:t>
      </w:r>
      <w:r w:rsidR="007A2A06">
        <w:t xml:space="preserve"> Due to this being a short test plan, the rest of the schedule is still TBD.</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6681A1B8" w:rsidR="00E47986" w:rsidRDefault="007A2A06" w:rsidP="003D58CD">
            <w:pPr>
              <w:spacing w:line="360" w:lineRule="auto"/>
            </w:pPr>
            <w:r>
              <w:t>TBD</w:t>
            </w:r>
          </w:p>
        </w:tc>
        <w:tc>
          <w:tcPr>
            <w:tcW w:w="2700" w:type="dxa"/>
          </w:tcPr>
          <w:p w14:paraId="46F9C851" w14:textId="0EF35D22" w:rsidR="00E47986" w:rsidRDefault="007A2A06" w:rsidP="003D58CD">
            <w:pPr>
              <w:spacing w:line="360" w:lineRule="auto"/>
            </w:pPr>
            <w:r>
              <w:t>TBD</w:t>
            </w:r>
          </w:p>
        </w:tc>
        <w:tc>
          <w:tcPr>
            <w:tcW w:w="4608" w:type="dxa"/>
          </w:tcPr>
          <w:p w14:paraId="7786B107" w14:textId="05E3EC80" w:rsidR="00E47986" w:rsidRDefault="007A2A06" w:rsidP="003D58CD">
            <w:pPr>
              <w:spacing w:line="360" w:lineRule="auto"/>
            </w:pPr>
            <w:r>
              <w:t>TBD</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45CAB154" w14:textId="77777777" w:rsidR="007A4335" w:rsidRDefault="007A4335" w:rsidP="007A4335">
      <w:pPr>
        <w:pStyle w:val="Heading1"/>
      </w:pPr>
      <w:bookmarkStart w:id="61" w:name="_Toc227033596"/>
      <w:bookmarkStart w:id="62" w:name="_Toc38556093"/>
      <w:r>
        <w:lastRenderedPageBreak/>
        <w:t>Appendix</w:t>
      </w:r>
      <w:bookmarkEnd w:id="61"/>
      <w:bookmarkEnd w:id="62"/>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034E6B69" w14:textId="562D7AC0" w:rsidR="007B7C37" w:rsidRDefault="005743F0" w:rsidP="007A4335">
      <w:r>
        <w:t>More data is to be determined for this section as the project moves along.</w:t>
      </w:r>
    </w:p>
    <w:p w14:paraId="0CEBBF65" w14:textId="4B1A4C6C" w:rsidR="008E7D6E" w:rsidRDefault="008E7D6E" w:rsidP="007A4335"/>
    <w:p w14:paraId="4AF2B70E" w14:textId="29CAF749" w:rsidR="008E7D6E" w:rsidRDefault="008E7D6E" w:rsidP="007B7C37">
      <w:pPr>
        <w:pStyle w:val="Heading2"/>
      </w:pPr>
      <w:bookmarkStart w:id="63" w:name="_Toc38556094"/>
      <w:r>
        <w:t>Test Case 1 Result:</w:t>
      </w:r>
      <w:bookmarkEnd w:id="63"/>
    </w:p>
    <w:p w14:paraId="6A7D75B2" w14:textId="30C756E6" w:rsidR="007B7C37" w:rsidRPr="007B7C37" w:rsidRDefault="007B7C37" w:rsidP="007B7C37">
      <w:r>
        <w:t>The following is a screenshot of the test results for Test Case 1.</w:t>
      </w:r>
    </w:p>
    <w:p w14:paraId="27F6C8F2" w14:textId="77777777" w:rsidR="00B34A43" w:rsidRDefault="00B34A43" w:rsidP="007A4335"/>
    <w:p w14:paraId="0D90CAE8" w14:textId="1CF43377" w:rsidR="008E7D6E" w:rsidRDefault="008E7D6E" w:rsidP="007A4335">
      <w:r>
        <w:rPr>
          <w:noProof/>
        </w:rPr>
        <w:drawing>
          <wp:inline distT="0" distB="0" distL="0" distR="0" wp14:anchorId="5CB5E588" wp14:editId="2B021CEA">
            <wp:extent cx="2500604" cy="24744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5551" cy="2518965"/>
                    </a:xfrm>
                    <a:prstGeom prst="rect">
                      <a:avLst/>
                    </a:prstGeom>
                  </pic:spPr>
                </pic:pic>
              </a:graphicData>
            </a:graphic>
          </wp:inline>
        </w:drawing>
      </w:r>
    </w:p>
    <w:p w14:paraId="5F671553" w14:textId="35090D25" w:rsidR="008E7D6E" w:rsidRDefault="008E7D6E" w:rsidP="007A4335"/>
    <w:p w14:paraId="002CEED3" w14:textId="77777777" w:rsidR="003E7EDC" w:rsidRDefault="003E7EDC" w:rsidP="007A4335"/>
    <w:p w14:paraId="374A058E" w14:textId="05B7EE9C" w:rsidR="008E7D6E" w:rsidRDefault="008E7D6E" w:rsidP="007B7C37">
      <w:pPr>
        <w:pStyle w:val="Heading2"/>
      </w:pPr>
      <w:bookmarkStart w:id="64" w:name="_Toc38556095"/>
      <w:r>
        <w:t>Test Case 2 Result:</w:t>
      </w:r>
      <w:bookmarkEnd w:id="64"/>
    </w:p>
    <w:p w14:paraId="7C498426" w14:textId="267F3D61" w:rsidR="007B7C37" w:rsidRDefault="007B7C37" w:rsidP="007B7C37">
      <w:r>
        <w:t>The following</w:t>
      </w:r>
      <w:r>
        <w:t xml:space="preserve"> are</w:t>
      </w:r>
      <w:r>
        <w:t xml:space="preserve"> screenshot</w:t>
      </w:r>
      <w:r>
        <w:t>s</w:t>
      </w:r>
      <w:r>
        <w:t xml:space="preserve"> of the test result</w:t>
      </w:r>
      <w:r>
        <w:t>s</w:t>
      </w:r>
      <w:r>
        <w:t xml:space="preserve"> for Test Case </w:t>
      </w:r>
      <w:r>
        <w:t>2</w:t>
      </w:r>
      <w:r>
        <w:t>.</w:t>
      </w:r>
    </w:p>
    <w:p w14:paraId="1DD37300" w14:textId="77777777" w:rsidR="007B7C37" w:rsidRPr="007B7C37" w:rsidRDefault="007B7C37" w:rsidP="007B7C37"/>
    <w:p w14:paraId="1A19AD0B" w14:textId="6BE9E880" w:rsidR="008E7D6E" w:rsidRDefault="008E7D6E" w:rsidP="007A4335">
      <w:r>
        <w:rPr>
          <w:noProof/>
        </w:rPr>
        <w:drawing>
          <wp:inline distT="0" distB="0" distL="0" distR="0" wp14:anchorId="33875D3C" wp14:editId="56833C6C">
            <wp:extent cx="2630632" cy="2422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51485" cy="2441428"/>
                    </a:xfrm>
                    <a:prstGeom prst="rect">
                      <a:avLst/>
                    </a:prstGeom>
                  </pic:spPr>
                </pic:pic>
              </a:graphicData>
            </a:graphic>
          </wp:inline>
        </w:drawing>
      </w:r>
      <w:r w:rsidR="007B7C37">
        <w:t xml:space="preserve">        </w:t>
      </w:r>
      <w:r>
        <w:rPr>
          <w:noProof/>
        </w:rPr>
        <w:drawing>
          <wp:inline distT="0" distB="0" distL="0" distR="0" wp14:anchorId="342B35FA" wp14:editId="09A5649D">
            <wp:extent cx="2673529" cy="2653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0886" cy="2680779"/>
                    </a:xfrm>
                    <a:prstGeom prst="rect">
                      <a:avLst/>
                    </a:prstGeom>
                  </pic:spPr>
                </pic:pic>
              </a:graphicData>
            </a:graphic>
          </wp:inline>
        </w:drawing>
      </w:r>
    </w:p>
    <w:p w14:paraId="066A8074" w14:textId="3ECE9F22" w:rsidR="003E7EDC" w:rsidRDefault="003E7EDC" w:rsidP="007A4335"/>
    <w:p w14:paraId="17BBAFA6" w14:textId="164E340C" w:rsidR="003E7EDC" w:rsidRDefault="003E7EDC" w:rsidP="007A4335"/>
    <w:p w14:paraId="512F6170" w14:textId="21B9DE8E" w:rsidR="003E7EDC" w:rsidRDefault="003E7EDC" w:rsidP="007A4335"/>
    <w:p w14:paraId="729BB165" w14:textId="6A5D7312" w:rsidR="003E7EDC" w:rsidRDefault="003E7EDC" w:rsidP="007B7C37">
      <w:pPr>
        <w:pStyle w:val="Heading2"/>
      </w:pPr>
      <w:bookmarkStart w:id="65" w:name="_Toc38556096"/>
      <w:r>
        <w:t>Test Case 3 Results:</w:t>
      </w:r>
      <w:bookmarkEnd w:id="65"/>
    </w:p>
    <w:p w14:paraId="1E145840" w14:textId="690A01AC" w:rsidR="007B7C37" w:rsidRPr="007B7C37" w:rsidRDefault="007B7C37" w:rsidP="007B7C37">
      <w:r>
        <w:t xml:space="preserve">The following are screenshots of the test results for Test Case </w:t>
      </w:r>
      <w:r>
        <w:t>3</w:t>
      </w:r>
      <w:r>
        <w:t>.</w:t>
      </w:r>
    </w:p>
    <w:p w14:paraId="3548D560" w14:textId="77777777" w:rsidR="007B7C37" w:rsidRPr="007B7C37" w:rsidRDefault="007B7C37" w:rsidP="007B7C37"/>
    <w:p w14:paraId="2E06459F" w14:textId="61755B9C" w:rsidR="003E7EDC" w:rsidRDefault="003E7EDC" w:rsidP="007A4335">
      <w:r>
        <w:rPr>
          <w:noProof/>
        </w:rPr>
        <w:drawing>
          <wp:inline distT="0" distB="0" distL="0" distR="0" wp14:anchorId="66CE3980" wp14:editId="3D605C3F">
            <wp:extent cx="2538161" cy="2519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7489" cy="2548375"/>
                    </a:xfrm>
                    <a:prstGeom prst="rect">
                      <a:avLst/>
                    </a:prstGeom>
                  </pic:spPr>
                </pic:pic>
              </a:graphicData>
            </a:graphic>
          </wp:inline>
        </w:drawing>
      </w:r>
      <w:r w:rsidR="007B7C37">
        <w:t xml:space="preserve">       </w:t>
      </w:r>
      <w:r>
        <w:rPr>
          <w:noProof/>
        </w:rPr>
        <w:drawing>
          <wp:inline distT="0" distB="0" distL="0" distR="0" wp14:anchorId="5260F263" wp14:editId="0AC9AA89">
            <wp:extent cx="2545911" cy="25229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9756" cy="2596178"/>
                    </a:xfrm>
                    <a:prstGeom prst="rect">
                      <a:avLst/>
                    </a:prstGeom>
                  </pic:spPr>
                </pic:pic>
              </a:graphicData>
            </a:graphic>
          </wp:inline>
        </w:drawing>
      </w:r>
    </w:p>
    <w:p w14:paraId="14E53BE3" w14:textId="7E8D6780" w:rsidR="003E7EDC" w:rsidRDefault="003E7EDC" w:rsidP="007A4335"/>
    <w:p w14:paraId="11C8A685" w14:textId="3FEF16E0" w:rsidR="003E7EDC" w:rsidRDefault="003E7EDC" w:rsidP="007B7C37">
      <w:pPr>
        <w:pStyle w:val="Heading2"/>
      </w:pPr>
      <w:bookmarkStart w:id="66" w:name="_Toc38556097"/>
      <w:r>
        <w:t>Test Case 4 Result:</w:t>
      </w:r>
      <w:bookmarkEnd w:id="66"/>
    </w:p>
    <w:p w14:paraId="524D5EB9" w14:textId="6A7C655C" w:rsidR="007B7C37" w:rsidRPr="007B7C37" w:rsidRDefault="007B7C37" w:rsidP="007B7C37">
      <w:r>
        <w:t xml:space="preserve">The following are screenshots of the test results for Test Case </w:t>
      </w:r>
      <w:r>
        <w:t>4</w:t>
      </w:r>
      <w:r>
        <w:t>.</w:t>
      </w:r>
    </w:p>
    <w:p w14:paraId="7A7C9E44" w14:textId="77777777" w:rsidR="007B7C37" w:rsidRDefault="007B7C37" w:rsidP="007A4335"/>
    <w:p w14:paraId="53819C6A" w14:textId="2F9090FB" w:rsidR="003E7EDC" w:rsidRDefault="003E7EDC" w:rsidP="007A4335">
      <w:r>
        <w:rPr>
          <w:noProof/>
        </w:rPr>
        <w:drawing>
          <wp:inline distT="0" distB="0" distL="0" distR="0" wp14:anchorId="7BDA0D8D" wp14:editId="5FF74C57">
            <wp:extent cx="2504905" cy="259017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8517" cy="2624934"/>
                    </a:xfrm>
                    <a:prstGeom prst="rect">
                      <a:avLst/>
                    </a:prstGeom>
                  </pic:spPr>
                </pic:pic>
              </a:graphicData>
            </a:graphic>
          </wp:inline>
        </w:drawing>
      </w:r>
      <w:r w:rsidR="007B7C37">
        <w:t xml:space="preserve">       </w:t>
      </w:r>
      <w:r>
        <w:rPr>
          <w:noProof/>
        </w:rPr>
        <w:drawing>
          <wp:inline distT="0" distB="0" distL="0" distR="0" wp14:anchorId="1A618824" wp14:editId="05258C85">
            <wp:extent cx="2504440" cy="2578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45840" cy="2621512"/>
                    </a:xfrm>
                    <a:prstGeom prst="rect">
                      <a:avLst/>
                    </a:prstGeom>
                  </pic:spPr>
                </pic:pic>
              </a:graphicData>
            </a:graphic>
          </wp:inline>
        </w:drawing>
      </w:r>
    </w:p>
    <w:p w14:paraId="738C96CC" w14:textId="7C998AAE" w:rsidR="003E7EDC" w:rsidRDefault="003E7EDC" w:rsidP="007A4335"/>
    <w:p w14:paraId="296A375D" w14:textId="6ADAB1E4" w:rsidR="003E7EDC" w:rsidRDefault="003E7EDC" w:rsidP="007A4335"/>
    <w:p w14:paraId="62E76020" w14:textId="41496DD0" w:rsidR="003E7EDC" w:rsidRDefault="003E7EDC" w:rsidP="007B7C37">
      <w:pPr>
        <w:pStyle w:val="Heading2"/>
      </w:pPr>
      <w:bookmarkStart w:id="67" w:name="_Toc38556098"/>
      <w:r>
        <w:t>Test Case 5 Results:</w:t>
      </w:r>
      <w:bookmarkEnd w:id="67"/>
    </w:p>
    <w:p w14:paraId="390693EA" w14:textId="2A03A9F0" w:rsidR="007B7C37" w:rsidRPr="007B7C37" w:rsidRDefault="007B7C37" w:rsidP="007B7C37">
      <w:r>
        <w:t xml:space="preserve">The following </w:t>
      </w:r>
      <w:r>
        <w:t xml:space="preserve">is a </w:t>
      </w:r>
      <w:r>
        <w:t xml:space="preserve">screenshot of the test results for Test Case </w:t>
      </w:r>
      <w:r>
        <w:t>5</w:t>
      </w:r>
      <w:r>
        <w:t>.</w:t>
      </w:r>
    </w:p>
    <w:p w14:paraId="05B8A368" w14:textId="77777777" w:rsidR="007B7C37" w:rsidRPr="007B7C37" w:rsidRDefault="007B7C37" w:rsidP="007B7C37"/>
    <w:p w14:paraId="1ED50DF0" w14:textId="736E4A0B" w:rsidR="003E7EDC" w:rsidRDefault="003E7EDC" w:rsidP="007A4335">
      <w:r>
        <w:rPr>
          <w:noProof/>
        </w:rPr>
        <w:lastRenderedPageBreak/>
        <w:drawing>
          <wp:inline distT="0" distB="0" distL="0" distR="0" wp14:anchorId="209589D4" wp14:editId="3C1CA116">
            <wp:extent cx="2476030" cy="256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04038" cy="2589281"/>
                    </a:xfrm>
                    <a:prstGeom prst="rect">
                      <a:avLst/>
                    </a:prstGeom>
                  </pic:spPr>
                </pic:pic>
              </a:graphicData>
            </a:graphic>
          </wp:inline>
        </w:drawing>
      </w:r>
    </w:p>
    <w:p w14:paraId="691B8ECA" w14:textId="36115E03" w:rsidR="003E7EDC" w:rsidRDefault="003E7EDC" w:rsidP="007A4335"/>
    <w:p w14:paraId="5350575B" w14:textId="699B30C8" w:rsidR="003E7EDC" w:rsidRDefault="003E7EDC" w:rsidP="007B7C37">
      <w:pPr>
        <w:pStyle w:val="Heading2"/>
      </w:pPr>
      <w:bookmarkStart w:id="68" w:name="_Toc38556099"/>
      <w:r>
        <w:t>Test Case 6 Results:</w:t>
      </w:r>
      <w:bookmarkEnd w:id="68"/>
    </w:p>
    <w:p w14:paraId="01AB4546" w14:textId="672D6E95" w:rsidR="007B7C37" w:rsidRPr="007B7C37" w:rsidRDefault="007B7C37" w:rsidP="007B7C37">
      <w:r>
        <w:t xml:space="preserve">The following are screenshots of the test results for Test Case </w:t>
      </w:r>
      <w:r>
        <w:t>6</w:t>
      </w:r>
      <w:r>
        <w:t>.</w:t>
      </w:r>
    </w:p>
    <w:p w14:paraId="111755A1" w14:textId="77777777" w:rsidR="007B7C37" w:rsidRDefault="007B7C37" w:rsidP="007A4335"/>
    <w:p w14:paraId="2D06018A" w14:textId="74D44AB4" w:rsidR="00E266E1" w:rsidRDefault="00E266E1" w:rsidP="007A4335">
      <w:r>
        <w:rPr>
          <w:noProof/>
        </w:rPr>
        <w:drawing>
          <wp:inline distT="0" distB="0" distL="0" distR="0" wp14:anchorId="0F9AB232" wp14:editId="31CC7B85">
            <wp:extent cx="2702145" cy="282262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33161" cy="2855021"/>
                    </a:xfrm>
                    <a:prstGeom prst="rect">
                      <a:avLst/>
                    </a:prstGeom>
                  </pic:spPr>
                </pic:pic>
              </a:graphicData>
            </a:graphic>
          </wp:inline>
        </w:drawing>
      </w:r>
      <w:r w:rsidR="007B7C37">
        <w:t xml:space="preserve">      </w:t>
      </w:r>
      <w:r>
        <w:rPr>
          <w:noProof/>
        </w:rPr>
        <w:drawing>
          <wp:inline distT="0" distB="0" distL="0" distR="0" wp14:anchorId="4B7B1FB0" wp14:editId="2AADE3E7">
            <wp:extent cx="2732004" cy="23881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9195"/>
                    <a:stretch/>
                  </pic:blipFill>
                  <pic:spPr bwMode="auto">
                    <a:xfrm>
                      <a:off x="0" y="0"/>
                      <a:ext cx="2788199" cy="2437306"/>
                    </a:xfrm>
                    <a:prstGeom prst="rect">
                      <a:avLst/>
                    </a:prstGeom>
                    <a:ln>
                      <a:noFill/>
                    </a:ln>
                    <a:extLst>
                      <a:ext uri="{53640926-AAD7-44D8-BBD7-CCE9431645EC}">
                        <a14:shadowObscured xmlns:a14="http://schemas.microsoft.com/office/drawing/2010/main"/>
                      </a:ext>
                    </a:extLst>
                  </pic:spPr>
                </pic:pic>
              </a:graphicData>
            </a:graphic>
          </wp:inline>
        </w:drawing>
      </w:r>
    </w:p>
    <w:p w14:paraId="3691BEC8" w14:textId="1742A45A" w:rsidR="00E266E1" w:rsidRDefault="00E266E1" w:rsidP="007A4335"/>
    <w:p w14:paraId="72A7C5AB" w14:textId="54F84A55" w:rsidR="00E266E1" w:rsidRDefault="00E266E1" w:rsidP="007B7C37">
      <w:pPr>
        <w:pStyle w:val="Heading2"/>
      </w:pPr>
      <w:bookmarkStart w:id="69" w:name="_Toc38556100"/>
      <w:r>
        <w:t>Test Case 7 Results:</w:t>
      </w:r>
      <w:bookmarkEnd w:id="69"/>
    </w:p>
    <w:p w14:paraId="5448708D" w14:textId="52113117" w:rsidR="007B7C37" w:rsidRPr="007B7C37" w:rsidRDefault="007B7C37" w:rsidP="007B7C37">
      <w:r>
        <w:t xml:space="preserve">The following are screenshots of the test results for Test Case </w:t>
      </w:r>
      <w:r>
        <w:t>7</w:t>
      </w:r>
      <w:r>
        <w:t>.</w:t>
      </w:r>
    </w:p>
    <w:p w14:paraId="123CEFFD" w14:textId="77777777" w:rsidR="007B7C37" w:rsidRPr="007B7C37" w:rsidRDefault="007B7C37" w:rsidP="007B7C37"/>
    <w:p w14:paraId="18F9A031" w14:textId="388C0267" w:rsidR="00E266E1" w:rsidRDefault="00E266E1" w:rsidP="007A4335">
      <w:r>
        <w:rPr>
          <w:noProof/>
        </w:rPr>
        <w:lastRenderedPageBreak/>
        <w:drawing>
          <wp:inline distT="0" distB="0" distL="0" distR="0" wp14:anchorId="228FFD8E" wp14:editId="5239E8FD">
            <wp:extent cx="2713342" cy="1790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2926" b="37422"/>
                    <a:stretch/>
                  </pic:blipFill>
                  <pic:spPr bwMode="auto">
                    <a:xfrm>
                      <a:off x="0" y="0"/>
                      <a:ext cx="2774058" cy="1830121"/>
                    </a:xfrm>
                    <a:prstGeom prst="rect">
                      <a:avLst/>
                    </a:prstGeom>
                    <a:ln>
                      <a:noFill/>
                    </a:ln>
                    <a:extLst>
                      <a:ext uri="{53640926-AAD7-44D8-BBD7-CCE9431645EC}">
                        <a14:shadowObscured xmlns:a14="http://schemas.microsoft.com/office/drawing/2010/main"/>
                      </a:ext>
                    </a:extLst>
                  </pic:spPr>
                </pic:pic>
              </a:graphicData>
            </a:graphic>
          </wp:inline>
        </w:drawing>
      </w:r>
      <w:r w:rsidR="007B7C37">
        <w:t xml:space="preserve">     </w:t>
      </w:r>
      <w:r>
        <w:rPr>
          <w:noProof/>
        </w:rPr>
        <w:drawing>
          <wp:inline distT="0" distB="0" distL="0" distR="0" wp14:anchorId="7FA80CB1" wp14:editId="0BE288F8">
            <wp:extent cx="2758129" cy="183578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3393" b="40438"/>
                    <a:stretch/>
                  </pic:blipFill>
                  <pic:spPr bwMode="auto">
                    <a:xfrm>
                      <a:off x="0" y="0"/>
                      <a:ext cx="2818214" cy="1875777"/>
                    </a:xfrm>
                    <a:prstGeom prst="rect">
                      <a:avLst/>
                    </a:prstGeom>
                    <a:ln>
                      <a:noFill/>
                    </a:ln>
                    <a:extLst>
                      <a:ext uri="{53640926-AAD7-44D8-BBD7-CCE9431645EC}">
                        <a14:shadowObscured xmlns:a14="http://schemas.microsoft.com/office/drawing/2010/main"/>
                      </a:ext>
                    </a:extLst>
                  </pic:spPr>
                </pic:pic>
              </a:graphicData>
            </a:graphic>
          </wp:inline>
        </w:drawing>
      </w:r>
    </w:p>
    <w:p w14:paraId="222A8624" w14:textId="5468E69F" w:rsidR="00E266E1" w:rsidRDefault="00E266E1" w:rsidP="007A4335"/>
    <w:p w14:paraId="57644FE8" w14:textId="77777777" w:rsidR="00E266E1" w:rsidRDefault="00E266E1" w:rsidP="007A4335"/>
    <w:p w14:paraId="0F52A75E" w14:textId="789531B1" w:rsidR="00E266E1" w:rsidRDefault="00E266E1" w:rsidP="007B7C37">
      <w:pPr>
        <w:pStyle w:val="Heading2"/>
      </w:pPr>
      <w:bookmarkStart w:id="70" w:name="_Toc38556101"/>
      <w:r>
        <w:t>Test Case 8 Results:</w:t>
      </w:r>
      <w:bookmarkEnd w:id="70"/>
    </w:p>
    <w:p w14:paraId="0EA05A8D" w14:textId="4F2626B9" w:rsidR="007B7C37" w:rsidRPr="007B7C37" w:rsidRDefault="007B7C37" w:rsidP="007B7C37">
      <w:r>
        <w:t xml:space="preserve">The following </w:t>
      </w:r>
      <w:r>
        <w:t>is a</w:t>
      </w:r>
      <w:r>
        <w:t xml:space="preserve"> </w:t>
      </w:r>
      <w:r>
        <w:t>screenshot of the test results</w:t>
      </w:r>
      <w:r>
        <w:t xml:space="preserve"> for Test Case </w:t>
      </w:r>
      <w:r>
        <w:t>3</w:t>
      </w:r>
      <w:r>
        <w:t>.</w:t>
      </w:r>
    </w:p>
    <w:p w14:paraId="6A21BB0F" w14:textId="77777777" w:rsidR="007B7C37" w:rsidRDefault="007B7C37" w:rsidP="007A4335"/>
    <w:p w14:paraId="73CCC012" w14:textId="59C0E3F4" w:rsidR="00E266E1" w:rsidRDefault="00E266E1" w:rsidP="007A4335">
      <w:r>
        <w:rPr>
          <w:noProof/>
        </w:rPr>
        <w:drawing>
          <wp:inline distT="0" distB="0" distL="0" distR="0" wp14:anchorId="57F5F94E" wp14:editId="580BA91B">
            <wp:extent cx="2728271" cy="281534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46753" cy="2834415"/>
                    </a:xfrm>
                    <a:prstGeom prst="rect">
                      <a:avLst/>
                    </a:prstGeom>
                  </pic:spPr>
                </pic:pic>
              </a:graphicData>
            </a:graphic>
          </wp:inline>
        </w:drawing>
      </w:r>
    </w:p>
    <w:sectPr w:rsidR="00E266E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Jonathan Roman" w:date="2020-04-22T19:28:00Z" w:initials="JR">
    <w:p w14:paraId="181114A9" w14:textId="0E00C2E2" w:rsidR="00B34A43" w:rsidRDefault="00B34A43">
      <w:pPr>
        <w:pStyle w:val="CommentText"/>
      </w:pPr>
      <w:r>
        <w:rPr>
          <w:rStyle w:val="CommentReference"/>
        </w:rPr>
        <w:annotationRef/>
      </w:r>
      <w:r>
        <w:t>Did the test actually fail if the insert was done at the bottom of the file?</w:t>
      </w:r>
    </w:p>
  </w:comment>
  <w:comment w:id="42" w:author="Medina, Stephanie" w:date="2020-04-23T17:28:00Z" w:initials="MS">
    <w:p w14:paraId="3B3D1244" w14:textId="1A55E4F2" w:rsidR="00B34A43" w:rsidRDefault="00B34A43">
      <w:pPr>
        <w:pStyle w:val="CommentText"/>
      </w:pPr>
      <w:r>
        <w:rPr>
          <w:rStyle w:val="CommentReference"/>
        </w:rPr>
        <w:annotationRef/>
      </w:r>
      <w:r>
        <w:t>No, I don’t think so. It wasn’t specified whether they wanted it to be inserted where it was clicked or at the bottom so the functionality works, I think the placement of the insertion is more of user preference no?</w:t>
      </w:r>
    </w:p>
  </w:comment>
  <w:comment w:id="46" w:author="Gonzalez, Raquel B" w:date="2020-04-12T18:36:00Z" w:initials="GRB">
    <w:p w14:paraId="7104B49D" w14:textId="700E4C35" w:rsidR="00B34A43" w:rsidRDefault="00B34A43">
      <w:pPr>
        <w:pStyle w:val="CommentText"/>
      </w:pPr>
      <w:r>
        <w:rPr>
          <w:rStyle w:val="CommentReference"/>
        </w:rPr>
        <w:annotationRef/>
      </w:r>
      <w:r>
        <w:t>How can we tell it is being detected?</w:t>
      </w:r>
    </w:p>
  </w:comment>
  <w:comment w:id="47" w:author="Medina, Stephanie" w:date="2020-04-13T17:36:00Z" w:initials="MS">
    <w:p w14:paraId="64902C22" w14:textId="64DCBD4C" w:rsidR="00B34A43" w:rsidRDefault="00B34A43">
      <w:pPr>
        <w:pStyle w:val="CommentText"/>
      </w:pPr>
      <w:r>
        <w:rPr>
          <w:rStyle w:val="CommentReference"/>
        </w:rPr>
        <w:annotationRef/>
      </w:r>
      <w:r>
        <w:t>Added a note where it describes the typical behavior of drag and drop</w:t>
      </w:r>
    </w:p>
  </w:comment>
  <w:comment w:id="48" w:author="Jonathan Roman" w:date="2020-04-16T23:18:00Z" w:initials="JR">
    <w:p w14:paraId="31B32403" w14:textId="7ED2359F" w:rsidR="00B34A43" w:rsidRDefault="00B34A43">
      <w:pPr>
        <w:pStyle w:val="CommentText"/>
      </w:pPr>
      <w:r>
        <w:rPr>
          <w:rStyle w:val="CommentReference"/>
        </w:rPr>
        <w:annotationRef/>
      </w:r>
      <w:r>
        <w:t>Is there a specific place they should be clicking on the column in order for it to move or will clicking anywhere on the column work?</w:t>
      </w:r>
    </w:p>
  </w:comment>
  <w:comment w:id="49" w:author="Medina, Stephanie" w:date="2020-04-23T17:45:00Z" w:initials="MS">
    <w:p w14:paraId="40AAA1DE" w14:textId="45883E5E" w:rsidR="00BF474B" w:rsidRDefault="00BF474B">
      <w:pPr>
        <w:pStyle w:val="CommentText"/>
      </w:pPr>
      <w:r>
        <w:rPr>
          <w:rStyle w:val="CommentReference"/>
        </w:rPr>
        <w:annotationRef/>
      </w:r>
      <w:r>
        <w:t>It looks like it is only on the column header, I added more details</w:t>
      </w:r>
    </w:p>
  </w:comment>
  <w:comment w:id="52" w:author="Jonathan Roman" w:date="2020-04-22T19:33:00Z" w:initials="JR">
    <w:p w14:paraId="7D4C6106" w14:textId="34EA006F" w:rsidR="00B34A43" w:rsidRDefault="00B34A43">
      <w:pPr>
        <w:pStyle w:val="CommentText"/>
      </w:pPr>
      <w:r>
        <w:rPr>
          <w:rStyle w:val="CommentReference"/>
        </w:rPr>
        <w:annotationRef/>
      </w:r>
      <w:r>
        <w:t>Was the test meant to show the undo feature for the last action, or was it meant to be able to undo multiple actions at a time?</w:t>
      </w:r>
    </w:p>
  </w:comment>
  <w:comment w:id="53" w:author="Medina, Stephanie" w:date="2020-04-23T17:47:00Z" w:initials="MS">
    <w:p w14:paraId="51E1D394" w14:textId="41612D48" w:rsidR="00EF4E0F" w:rsidRDefault="00EF4E0F">
      <w:pPr>
        <w:pStyle w:val="CommentText"/>
      </w:pPr>
      <w:r>
        <w:rPr>
          <w:rStyle w:val="CommentReference"/>
        </w:rPr>
        <w:annotationRef/>
      </w:r>
      <w:r>
        <w:t>The specification doesn’t mention that it has to undo multiple actions so in that context it passes, but if it is supposed to then yes it does fail</w:t>
      </w:r>
    </w:p>
  </w:comment>
  <w:comment w:id="54" w:author="Medina, Stephanie" w:date="2020-04-23T17:48:00Z" w:initials="MS">
    <w:p w14:paraId="4812F68D" w14:textId="442DFA39" w:rsidR="00EF4E0F" w:rsidRDefault="00EF4E0F">
      <w:pPr>
        <w:pStyle w:val="CommentText"/>
      </w:pPr>
      <w:r>
        <w:rPr>
          <w:rStyle w:val="CommentReference"/>
        </w:rPr>
        <w:annotationRef/>
      </w:r>
      <w:r>
        <w:t>Specification is vague so this should be added in the concluding remarks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114A9" w15:done="0"/>
  <w15:commentEx w15:paraId="3B3D1244" w15:paraIdParent="181114A9" w15:done="0"/>
  <w15:commentEx w15:paraId="7104B49D" w15:done="0"/>
  <w15:commentEx w15:paraId="64902C22" w15:paraIdParent="7104B49D" w15:done="0"/>
  <w15:commentEx w15:paraId="31B32403" w15:paraIdParent="7104B49D" w15:done="0"/>
  <w15:commentEx w15:paraId="40AAA1DE" w15:paraIdParent="7104B49D" w15:done="0"/>
  <w15:commentEx w15:paraId="7D4C6106" w15:done="0"/>
  <w15:commentEx w15:paraId="51E1D394" w15:paraIdParent="7D4C6106" w15:done="0"/>
  <w15:commentEx w15:paraId="4812F68D" w15:paraIdParent="7D4C6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5142" w16cex:dateUtc="2020-04-17T03:48:00Z"/>
  <w16cex:commentExtensible w16cex:durableId="2244A58C" w16cex:dateUtc="2020-04-18T04:00:00Z"/>
  <w16cex:commentExtensible w16cex:durableId="22435313" w16cex:dateUtc="2020-04-17T03:56:00Z"/>
  <w16cex:commentExtensible w16cex:durableId="2244B6FB" w16cex:dateUtc="2020-04-18T05:15:00Z"/>
  <w16cex:commentExtensible w16cex:durableId="2243538A" w16cex:dateUtc="2020-04-17T03:58:00Z"/>
  <w16cex:commentExtensible w16cex:durableId="224B197B" w16cex:dateUtc="2020-04-23T01:28:00Z"/>
  <w16cex:commentExtensible w16cex:durableId="22436648" w16cex:dateUtc="2020-04-17T05:18:00Z"/>
  <w16cex:commentExtensible w16cex:durableId="224B1A83" w16cex:dateUtc="2020-04-23T01:33:00Z"/>
  <w16cex:commentExtensible w16cex:durableId="2244B7AE" w16cex:dateUtc="2020-04-18T05:18:00Z"/>
  <w16cex:commentExtensible w16cex:durableId="2244B7CA" w16cex:dateUtc="2020-04-18T05:18:00Z"/>
  <w16cex:commentExtensible w16cex:durableId="2244B7D3" w16cex:dateUtc="2020-04-18T05:18:00Z"/>
  <w16cex:commentExtensible w16cex:durableId="2244B69D" w16cex:dateUtc="2020-04-18T05:13:00Z"/>
  <w16cex:commentExtensible w16cex:durableId="2244B757" w16cex:dateUtc="2020-04-18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114A9" w16cid:durableId="224B197B"/>
  <w16cid:commentId w16cid:paraId="3B3D1244" w16cid:durableId="224C4EA9"/>
  <w16cid:commentId w16cid:paraId="7104B49D" w16cid:durableId="223DDE4A"/>
  <w16cid:commentId w16cid:paraId="64902C22" w16cid:durableId="223F21B8"/>
  <w16cid:commentId w16cid:paraId="31B32403" w16cid:durableId="22436648"/>
  <w16cid:commentId w16cid:paraId="40AAA1DE" w16cid:durableId="224C52AD"/>
  <w16cid:commentId w16cid:paraId="7D4C6106" w16cid:durableId="224B1A83"/>
  <w16cid:commentId w16cid:paraId="51E1D394" w16cid:durableId="224C5325"/>
  <w16cid:commentId w16cid:paraId="4812F68D" w16cid:durableId="224C5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5D902" w14:textId="77777777" w:rsidR="00EB7B88" w:rsidRDefault="00EB7B88">
      <w:r>
        <w:separator/>
      </w:r>
    </w:p>
  </w:endnote>
  <w:endnote w:type="continuationSeparator" w:id="0">
    <w:p w14:paraId="60ADAAAE" w14:textId="77777777" w:rsidR="00EB7B88" w:rsidRDefault="00EB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B34A43" w14:paraId="735675C0" w14:textId="77777777">
      <w:tc>
        <w:tcPr>
          <w:tcW w:w="4428" w:type="dxa"/>
        </w:tcPr>
        <w:p w14:paraId="65F114E5" w14:textId="4CC539E7" w:rsidR="00B34A43" w:rsidRDefault="00B34A43">
          <w:pPr>
            <w:pStyle w:val="Footer"/>
          </w:pPr>
          <w:r>
            <w:rPr>
              <w:color w:val="000000"/>
            </w:rPr>
            <w:sym w:font="Symbol" w:char="F0D3"/>
          </w:r>
          <w:r>
            <w:rPr>
              <w:color w:val="000000"/>
            </w:rPr>
            <w:t xml:space="preserve"> 2019 </w:t>
          </w:r>
          <w:r>
            <w:t>Team 4</w:t>
          </w:r>
        </w:p>
      </w:tc>
      <w:tc>
        <w:tcPr>
          <w:tcW w:w="4428" w:type="dxa"/>
        </w:tcPr>
        <w:p w14:paraId="6CBB952B" w14:textId="454B3227" w:rsidR="00B34A43" w:rsidRDefault="00B34A43">
          <w:pPr>
            <w:pStyle w:val="Footer"/>
            <w:jc w:val="right"/>
          </w:pPr>
        </w:p>
      </w:tc>
    </w:tr>
  </w:tbl>
  <w:p w14:paraId="56F02C94" w14:textId="77777777" w:rsidR="00B34A43" w:rsidRDefault="00B34A4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7D32D230" w14:textId="77777777">
      <w:tc>
        <w:tcPr>
          <w:tcW w:w="3240" w:type="dxa"/>
        </w:tcPr>
        <w:p w14:paraId="6D8A1A7F" w14:textId="77777777" w:rsidR="00B34A43" w:rsidRDefault="00B34A43">
          <w:pPr>
            <w:pStyle w:val="Footer"/>
            <w:rPr>
              <w:b w:val="0"/>
              <w:bCs/>
            </w:rPr>
          </w:pPr>
          <w:r>
            <w:rPr>
              <w:b w:val="0"/>
              <w:bCs/>
            </w:rPr>
            <w:t>Test Plan</w:t>
          </w:r>
        </w:p>
      </w:tc>
      <w:tc>
        <w:tcPr>
          <w:tcW w:w="2880" w:type="dxa"/>
        </w:tcPr>
        <w:p w14:paraId="66277A30" w14:textId="77777777" w:rsidR="00B34A43" w:rsidRDefault="00B34A43">
          <w:pPr>
            <w:pStyle w:val="Footer"/>
            <w:rPr>
              <w:b w:val="0"/>
              <w:bCs/>
            </w:rPr>
          </w:pPr>
          <w:r>
            <w:t>Group 3 – Team 4</w:t>
          </w:r>
        </w:p>
      </w:tc>
      <w:tc>
        <w:tcPr>
          <w:tcW w:w="1980" w:type="dxa"/>
        </w:tcPr>
        <w:p w14:paraId="13876D9D" w14:textId="77777777" w:rsidR="00B34A43" w:rsidRDefault="00B34A43">
          <w:pPr>
            <w:pStyle w:val="Footer"/>
          </w:pPr>
          <w:r>
            <w:t>04/07/2020</w:t>
          </w:r>
        </w:p>
      </w:tc>
      <w:tc>
        <w:tcPr>
          <w:tcW w:w="900" w:type="dxa"/>
        </w:tcPr>
        <w:p w14:paraId="4D84E245" w14:textId="77777777" w:rsidR="00B34A43" w:rsidRDefault="00B34A43">
          <w:pPr>
            <w:pStyle w:val="Footer"/>
            <w:rPr>
              <w:b w:val="0"/>
              <w:bCs/>
            </w:rPr>
          </w:pPr>
          <w:r>
            <w:rPr>
              <w:b w:val="0"/>
              <w:bCs/>
            </w:rPr>
            <w:t>Page</w:t>
          </w:r>
        </w:p>
        <w:p w14:paraId="7DE960C8"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B34A43" w:rsidRDefault="00B34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34A43" w14:paraId="6AE04033" w14:textId="77777777">
      <w:trPr>
        <w:trHeight w:hRule="exact" w:val="552"/>
      </w:trPr>
      <w:tc>
        <w:tcPr>
          <w:tcW w:w="3060" w:type="dxa"/>
        </w:tcPr>
        <w:p w14:paraId="65AE9637" w14:textId="77777777" w:rsidR="00B34A43" w:rsidRDefault="00B34A43">
          <w:pPr>
            <w:pStyle w:val="Footer"/>
            <w:spacing w:before="80"/>
            <w:rPr>
              <w:bCs/>
            </w:rPr>
          </w:pPr>
          <w:r>
            <w:t>Test Plan</w:t>
          </w:r>
        </w:p>
        <w:p w14:paraId="75C5AD32" w14:textId="77777777" w:rsidR="00B34A43" w:rsidRDefault="00B34A43">
          <w:pPr>
            <w:pStyle w:val="Footer"/>
            <w:spacing w:before="80"/>
          </w:pPr>
        </w:p>
        <w:p w14:paraId="3B92429D" w14:textId="77777777" w:rsidR="00B34A43" w:rsidRDefault="00B34A43">
          <w:pPr>
            <w:pStyle w:val="Footer"/>
            <w:spacing w:before="80"/>
          </w:pPr>
        </w:p>
      </w:tc>
      <w:tc>
        <w:tcPr>
          <w:tcW w:w="2880" w:type="dxa"/>
        </w:tcPr>
        <w:p w14:paraId="751246CA" w14:textId="45EDD746" w:rsidR="00B34A43" w:rsidRDefault="00B34A43">
          <w:pPr>
            <w:pStyle w:val="Footer"/>
            <w:spacing w:before="80"/>
            <w:rPr>
              <w:bCs/>
            </w:rPr>
          </w:pPr>
          <w:r>
            <w:t>Group 3 – Team 4</w:t>
          </w:r>
        </w:p>
      </w:tc>
      <w:tc>
        <w:tcPr>
          <w:tcW w:w="1980" w:type="dxa"/>
        </w:tcPr>
        <w:p w14:paraId="5932B7B4" w14:textId="77777777" w:rsidR="00B34A43" w:rsidRDefault="00B34A43">
          <w:pPr>
            <w:pStyle w:val="Footer"/>
            <w:spacing w:before="80"/>
            <w:rPr>
              <w:bCs/>
            </w:rPr>
          </w:pPr>
          <w:r>
            <w:rPr>
              <w:bCs/>
            </w:rPr>
            <w:t>Date</w:t>
          </w:r>
        </w:p>
        <w:p w14:paraId="09BE6C34" w14:textId="495CA953" w:rsidR="00B34A43" w:rsidRDefault="00B34A43">
          <w:pPr>
            <w:pStyle w:val="Footer"/>
            <w:spacing w:before="80"/>
            <w:rPr>
              <w:b w:val="0"/>
              <w:bCs/>
            </w:rPr>
          </w:pPr>
          <w:r>
            <w:rPr>
              <w:b w:val="0"/>
              <w:bCs/>
            </w:rPr>
            <w:t>04/08/2020</w:t>
          </w:r>
        </w:p>
      </w:tc>
      <w:tc>
        <w:tcPr>
          <w:tcW w:w="1080" w:type="dxa"/>
        </w:tcPr>
        <w:p w14:paraId="6949CB5F" w14:textId="77777777" w:rsidR="00B34A43" w:rsidRDefault="00B34A43">
          <w:pPr>
            <w:pStyle w:val="Footer"/>
            <w:spacing w:before="80"/>
            <w:rPr>
              <w:bCs/>
            </w:rPr>
          </w:pPr>
          <w:r>
            <w:rPr>
              <w:bCs/>
            </w:rPr>
            <w:t>Page</w:t>
          </w:r>
        </w:p>
        <w:p w14:paraId="4F0BFC76" w14:textId="77777777" w:rsidR="00B34A43" w:rsidRDefault="00B34A4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B34A43" w:rsidRDefault="00B34A43">
          <w:pPr>
            <w:pStyle w:val="Footer"/>
            <w:spacing w:before="80"/>
          </w:pPr>
        </w:p>
        <w:p w14:paraId="6E5C6D76" w14:textId="77777777" w:rsidR="00B34A43" w:rsidRDefault="00B34A43">
          <w:pPr>
            <w:pStyle w:val="Footer"/>
            <w:spacing w:before="80"/>
          </w:pPr>
        </w:p>
      </w:tc>
    </w:tr>
  </w:tbl>
  <w:p w14:paraId="380BD9F1" w14:textId="77777777" w:rsidR="00B34A43" w:rsidRDefault="00B34A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69BB4E47" w14:textId="77777777">
      <w:tc>
        <w:tcPr>
          <w:tcW w:w="3240" w:type="dxa"/>
        </w:tcPr>
        <w:p w14:paraId="78A9C417" w14:textId="77777777" w:rsidR="00B34A43" w:rsidRDefault="00B34A43">
          <w:pPr>
            <w:pStyle w:val="Footer"/>
            <w:rPr>
              <w:b w:val="0"/>
              <w:bCs/>
            </w:rPr>
          </w:pPr>
          <w:r>
            <w:rPr>
              <w:b w:val="0"/>
              <w:bCs/>
            </w:rPr>
            <w:t>Test Plan</w:t>
          </w:r>
        </w:p>
      </w:tc>
      <w:tc>
        <w:tcPr>
          <w:tcW w:w="2880" w:type="dxa"/>
        </w:tcPr>
        <w:p w14:paraId="23D4922E" w14:textId="77777777" w:rsidR="00B34A43" w:rsidRDefault="00B34A43">
          <w:pPr>
            <w:pStyle w:val="Footer"/>
            <w:rPr>
              <w:b w:val="0"/>
              <w:bCs/>
            </w:rPr>
          </w:pPr>
          <w:r>
            <w:t>Group 3 – Team 4</w:t>
          </w:r>
        </w:p>
      </w:tc>
      <w:tc>
        <w:tcPr>
          <w:tcW w:w="1980" w:type="dxa"/>
        </w:tcPr>
        <w:p w14:paraId="2CF8B0E0" w14:textId="77777777" w:rsidR="00B34A43" w:rsidRDefault="00B34A43">
          <w:pPr>
            <w:pStyle w:val="Footer"/>
          </w:pPr>
          <w:r>
            <w:t>04/07/2020</w:t>
          </w:r>
        </w:p>
      </w:tc>
      <w:tc>
        <w:tcPr>
          <w:tcW w:w="900" w:type="dxa"/>
        </w:tcPr>
        <w:p w14:paraId="5BA643C3" w14:textId="77777777" w:rsidR="00B34A43" w:rsidRDefault="00B34A43">
          <w:pPr>
            <w:pStyle w:val="Footer"/>
            <w:rPr>
              <w:b w:val="0"/>
              <w:bCs/>
            </w:rPr>
          </w:pPr>
          <w:r>
            <w:rPr>
              <w:b w:val="0"/>
              <w:bCs/>
            </w:rPr>
            <w:t>Page</w:t>
          </w:r>
        </w:p>
        <w:p w14:paraId="14826722"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B34A43" w:rsidRDefault="00B34A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3D442F7F" w14:textId="77777777">
      <w:tc>
        <w:tcPr>
          <w:tcW w:w="3240" w:type="dxa"/>
        </w:tcPr>
        <w:p w14:paraId="3B8D3EF8" w14:textId="77777777" w:rsidR="00B34A43" w:rsidRDefault="00B34A43">
          <w:pPr>
            <w:pStyle w:val="Footer"/>
            <w:rPr>
              <w:b w:val="0"/>
              <w:bCs/>
            </w:rPr>
          </w:pPr>
          <w:r>
            <w:rPr>
              <w:b w:val="0"/>
              <w:bCs/>
            </w:rPr>
            <w:t>Test Plan</w:t>
          </w:r>
        </w:p>
      </w:tc>
      <w:tc>
        <w:tcPr>
          <w:tcW w:w="2880" w:type="dxa"/>
        </w:tcPr>
        <w:p w14:paraId="34B57B3F" w14:textId="4DD52006" w:rsidR="00B34A43" w:rsidRDefault="00B34A43">
          <w:pPr>
            <w:pStyle w:val="Footer"/>
            <w:rPr>
              <w:b w:val="0"/>
              <w:bCs/>
            </w:rPr>
          </w:pPr>
          <w:r>
            <w:t>Group 3 – Team 4</w:t>
          </w:r>
        </w:p>
      </w:tc>
      <w:tc>
        <w:tcPr>
          <w:tcW w:w="1980" w:type="dxa"/>
        </w:tcPr>
        <w:p w14:paraId="314600D8" w14:textId="379D1A99" w:rsidR="00B34A43" w:rsidRDefault="00B34A43">
          <w:pPr>
            <w:pStyle w:val="Footer"/>
          </w:pPr>
          <w:r>
            <w:t>04/07/2020</w:t>
          </w:r>
        </w:p>
      </w:tc>
      <w:tc>
        <w:tcPr>
          <w:tcW w:w="900" w:type="dxa"/>
        </w:tcPr>
        <w:p w14:paraId="659B39F4" w14:textId="77777777" w:rsidR="00B34A43" w:rsidRDefault="00B34A43">
          <w:pPr>
            <w:pStyle w:val="Footer"/>
            <w:rPr>
              <w:b w:val="0"/>
              <w:bCs/>
            </w:rPr>
          </w:pPr>
          <w:r>
            <w:rPr>
              <w:b w:val="0"/>
              <w:bCs/>
            </w:rPr>
            <w:t>Page</w:t>
          </w:r>
        </w:p>
        <w:p w14:paraId="0F0B3D87"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B34A43" w:rsidRDefault="00B34A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4F5D9FB7" w14:textId="77777777">
      <w:tc>
        <w:tcPr>
          <w:tcW w:w="3240" w:type="dxa"/>
        </w:tcPr>
        <w:p w14:paraId="0BBB2F5D" w14:textId="77777777" w:rsidR="00B34A43" w:rsidRDefault="00B34A43">
          <w:pPr>
            <w:pStyle w:val="Footer"/>
            <w:rPr>
              <w:b w:val="0"/>
              <w:bCs/>
            </w:rPr>
          </w:pPr>
          <w:r>
            <w:rPr>
              <w:b w:val="0"/>
              <w:bCs/>
            </w:rPr>
            <w:t>Test Plan</w:t>
          </w:r>
        </w:p>
      </w:tc>
      <w:tc>
        <w:tcPr>
          <w:tcW w:w="2880" w:type="dxa"/>
        </w:tcPr>
        <w:p w14:paraId="2714CB3E" w14:textId="77777777" w:rsidR="00B34A43" w:rsidRDefault="00B34A43">
          <w:pPr>
            <w:pStyle w:val="Footer"/>
            <w:rPr>
              <w:b w:val="0"/>
              <w:bCs/>
            </w:rPr>
          </w:pPr>
          <w:r>
            <w:t>Group 3 – Team 4</w:t>
          </w:r>
        </w:p>
      </w:tc>
      <w:tc>
        <w:tcPr>
          <w:tcW w:w="1980" w:type="dxa"/>
        </w:tcPr>
        <w:p w14:paraId="63C5D5CC" w14:textId="77777777" w:rsidR="00B34A43" w:rsidRDefault="00B34A43">
          <w:pPr>
            <w:pStyle w:val="Footer"/>
          </w:pPr>
          <w:r>
            <w:t>04/07/2020</w:t>
          </w:r>
        </w:p>
      </w:tc>
      <w:tc>
        <w:tcPr>
          <w:tcW w:w="900" w:type="dxa"/>
        </w:tcPr>
        <w:p w14:paraId="37A7EFDE" w14:textId="77777777" w:rsidR="00B34A43" w:rsidRDefault="00B34A43">
          <w:pPr>
            <w:pStyle w:val="Footer"/>
            <w:rPr>
              <w:b w:val="0"/>
              <w:bCs/>
            </w:rPr>
          </w:pPr>
          <w:r>
            <w:rPr>
              <w:b w:val="0"/>
              <w:bCs/>
            </w:rPr>
            <w:t>Page</w:t>
          </w:r>
        </w:p>
        <w:p w14:paraId="40A9DBAF"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B34A43" w:rsidRDefault="00B34A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0C96F085" w14:textId="77777777">
      <w:tc>
        <w:tcPr>
          <w:tcW w:w="3240" w:type="dxa"/>
        </w:tcPr>
        <w:p w14:paraId="508323B7" w14:textId="77777777" w:rsidR="00B34A43" w:rsidRDefault="00B34A43">
          <w:pPr>
            <w:pStyle w:val="Footer"/>
            <w:rPr>
              <w:b w:val="0"/>
              <w:bCs/>
            </w:rPr>
          </w:pPr>
          <w:r>
            <w:rPr>
              <w:b w:val="0"/>
              <w:bCs/>
            </w:rPr>
            <w:t>Test Plan</w:t>
          </w:r>
        </w:p>
      </w:tc>
      <w:tc>
        <w:tcPr>
          <w:tcW w:w="2880" w:type="dxa"/>
        </w:tcPr>
        <w:p w14:paraId="51FE0842" w14:textId="77777777" w:rsidR="00B34A43" w:rsidRDefault="00B34A43">
          <w:pPr>
            <w:pStyle w:val="Footer"/>
            <w:rPr>
              <w:b w:val="0"/>
              <w:bCs/>
            </w:rPr>
          </w:pPr>
          <w:r>
            <w:t>Group 3 – Team 4</w:t>
          </w:r>
        </w:p>
      </w:tc>
      <w:tc>
        <w:tcPr>
          <w:tcW w:w="1980" w:type="dxa"/>
        </w:tcPr>
        <w:p w14:paraId="198FB195" w14:textId="77777777" w:rsidR="00B34A43" w:rsidRDefault="00B34A43">
          <w:pPr>
            <w:pStyle w:val="Footer"/>
          </w:pPr>
          <w:r>
            <w:t>04/07/2020</w:t>
          </w:r>
        </w:p>
      </w:tc>
      <w:tc>
        <w:tcPr>
          <w:tcW w:w="900" w:type="dxa"/>
        </w:tcPr>
        <w:p w14:paraId="389C604B" w14:textId="77777777" w:rsidR="00B34A43" w:rsidRDefault="00B34A43">
          <w:pPr>
            <w:pStyle w:val="Footer"/>
            <w:rPr>
              <w:b w:val="0"/>
              <w:bCs/>
            </w:rPr>
          </w:pPr>
          <w:r>
            <w:rPr>
              <w:b w:val="0"/>
              <w:bCs/>
            </w:rPr>
            <w:t>Page</w:t>
          </w:r>
        </w:p>
        <w:p w14:paraId="6226FBCE"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B34A43" w:rsidRDefault="00B34A4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0ED08A02" w14:textId="77777777">
      <w:tc>
        <w:tcPr>
          <w:tcW w:w="3240" w:type="dxa"/>
        </w:tcPr>
        <w:p w14:paraId="3F72AB5B" w14:textId="77777777" w:rsidR="00B34A43" w:rsidRDefault="00B34A43">
          <w:pPr>
            <w:pStyle w:val="Footer"/>
            <w:rPr>
              <w:b w:val="0"/>
              <w:bCs/>
            </w:rPr>
          </w:pPr>
          <w:r>
            <w:rPr>
              <w:b w:val="0"/>
              <w:bCs/>
            </w:rPr>
            <w:t>Test Plan</w:t>
          </w:r>
        </w:p>
      </w:tc>
      <w:tc>
        <w:tcPr>
          <w:tcW w:w="2880" w:type="dxa"/>
        </w:tcPr>
        <w:p w14:paraId="2D24A424" w14:textId="77777777" w:rsidR="00B34A43" w:rsidRDefault="00B34A43">
          <w:pPr>
            <w:pStyle w:val="Footer"/>
            <w:rPr>
              <w:b w:val="0"/>
              <w:bCs/>
            </w:rPr>
          </w:pPr>
          <w:r>
            <w:t>Group 3 – Team 4</w:t>
          </w:r>
        </w:p>
      </w:tc>
      <w:tc>
        <w:tcPr>
          <w:tcW w:w="1980" w:type="dxa"/>
        </w:tcPr>
        <w:p w14:paraId="71B9C9FF" w14:textId="77777777" w:rsidR="00B34A43" w:rsidRDefault="00B34A43">
          <w:pPr>
            <w:pStyle w:val="Footer"/>
          </w:pPr>
          <w:r>
            <w:t>04/07/2020</w:t>
          </w:r>
        </w:p>
      </w:tc>
      <w:tc>
        <w:tcPr>
          <w:tcW w:w="900" w:type="dxa"/>
        </w:tcPr>
        <w:p w14:paraId="7F87426E" w14:textId="77777777" w:rsidR="00B34A43" w:rsidRDefault="00B34A43">
          <w:pPr>
            <w:pStyle w:val="Footer"/>
            <w:rPr>
              <w:b w:val="0"/>
              <w:bCs/>
            </w:rPr>
          </w:pPr>
          <w:r>
            <w:rPr>
              <w:b w:val="0"/>
              <w:bCs/>
            </w:rPr>
            <w:t>Page</w:t>
          </w:r>
        </w:p>
        <w:p w14:paraId="030C6D7A"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B34A43" w:rsidRDefault="00B34A4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32AAF32A" w14:textId="77777777">
      <w:tc>
        <w:tcPr>
          <w:tcW w:w="3240" w:type="dxa"/>
        </w:tcPr>
        <w:p w14:paraId="4EBC302C" w14:textId="77777777" w:rsidR="00B34A43" w:rsidRDefault="00B34A43">
          <w:pPr>
            <w:pStyle w:val="Footer"/>
            <w:rPr>
              <w:b w:val="0"/>
              <w:bCs/>
            </w:rPr>
          </w:pPr>
          <w:r>
            <w:rPr>
              <w:b w:val="0"/>
              <w:bCs/>
            </w:rPr>
            <w:t>Test Plan</w:t>
          </w:r>
        </w:p>
      </w:tc>
      <w:tc>
        <w:tcPr>
          <w:tcW w:w="2880" w:type="dxa"/>
        </w:tcPr>
        <w:p w14:paraId="2490EEDD" w14:textId="77777777" w:rsidR="00B34A43" w:rsidRDefault="00B34A43">
          <w:pPr>
            <w:pStyle w:val="Footer"/>
            <w:rPr>
              <w:b w:val="0"/>
              <w:bCs/>
            </w:rPr>
          </w:pPr>
          <w:r>
            <w:t>Group 3 – Team 4</w:t>
          </w:r>
        </w:p>
      </w:tc>
      <w:tc>
        <w:tcPr>
          <w:tcW w:w="1980" w:type="dxa"/>
        </w:tcPr>
        <w:p w14:paraId="672856D2" w14:textId="77777777" w:rsidR="00B34A43" w:rsidRDefault="00B34A43">
          <w:pPr>
            <w:pStyle w:val="Footer"/>
          </w:pPr>
          <w:r>
            <w:t>04/07/2020</w:t>
          </w:r>
        </w:p>
      </w:tc>
      <w:tc>
        <w:tcPr>
          <w:tcW w:w="900" w:type="dxa"/>
        </w:tcPr>
        <w:p w14:paraId="11979B85" w14:textId="77777777" w:rsidR="00B34A43" w:rsidRDefault="00B34A43">
          <w:pPr>
            <w:pStyle w:val="Footer"/>
            <w:rPr>
              <w:b w:val="0"/>
              <w:bCs/>
            </w:rPr>
          </w:pPr>
          <w:r>
            <w:rPr>
              <w:b w:val="0"/>
              <w:bCs/>
            </w:rPr>
            <w:t>Page</w:t>
          </w:r>
        </w:p>
        <w:p w14:paraId="00360002"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B34A43" w:rsidRDefault="00B34A4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34A43" w14:paraId="28B13849" w14:textId="77777777">
      <w:tc>
        <w:tcPr>
          <w:tcW w:w="3240" w:type="dxa"/>
        </w:tcPr>
        <w:p w14:paraId="2191A49D" w14:textId="77777777" w:rsidR="00B34A43" w:rsidRDefault="00B34A43">
          <w:pPr>
            <w:pStyle w:val="Footer"/>
            <w:rPr>
              <w:b w:val="0"/>
              <w:bCs/>
            </w:rPr>
          </w:pPr>
          <w:r>
            <w:rPr>
              <w:b w:val="0"/>
              <w:bCs/>
            </w:rPr>
            <w:t>Test Plan</w:t>
          </w:r>
        </w:p>
      </w:tc>
      <w:tc>
        <w:tcPr>
          <w:tcW w:w="2880" w:type="dxa"/>
        </w:tcPr>
        <w:p w14:paraId="6B64DE78" w14:textId="77777777" w:rsidR="00B34A43" w:rsidRDefault="00B34A43">
          <w:pPr>
            <w:pStyle w:val="Footer"/>
            <w:rPr>
              <w:b w:val="0"/>
              <w:bCs/>
            </w:rPr>
          </w:pPr>
          <w:r>
            <w:t>Group 3 – Team 4</w:t>
          </w:r>
        </w:p>
      </w:tc>
      <w:tc>
        <w:tcPr>
          <w:tcW w:w="1980" w:type="dxa"/>
        </w:tcPr>
        <w:p w14:paraId="17B78DB8" w14:textId="77777777" w:rsidR="00B34A43" w:rsidRDefault="00B34A43">
          <w:pPr>
            <w:pStyle w:val="Footer"/>
          </w:pPr>
          <w:r>
            <w:t>04/07/2020</w:t>
          </w:r>
        </w:p>
      </w:tc>
      <w:tc>
        <w:tcPr>
          <w:tcW w:w="900" w:type="dxa"/>
        </w:tcPr>
        <w:p w14:paraId="77C48383" w14:textId="77777777" w:rsidR="00B34A43" w:rsidRDefault="00B34A43">
          <w:pPr>
            <w:pStyle w:val="Footer"/>
            <w:rPr>
              <w:b w:val="0"/>
              <w:bCs/>
            </w:rPr>
          </w:pPr>
          <w:r>
            <w:rPr>
              <w:b w:val="0"/>
              <w:bCs/>
            </w:rPr>
            <w:t>Page</w:t>
          </w:r>
        </w:p>
        <w:p w14:paraId="48F63738" w14:textId="77777777" w:rsidR="00B34A43" w:rsidRDefault="00B34A4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B34A43" w:rsidRDefault="00B34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8B0FE" w14:textId="77777777" w:rsidR="00EB7B88" w:rsidRDefault="00EB7B88">
      <w:r>
        <w:separator/>
      </w:r>
    </w:p>
  </w:footnote>
  <w:footnote w:type="continuationSeparator" w:id="0">
    <w:p w14:paraId="2D52BB9E" w14:textId="77777777" w:rsidR="00EB7B88" w:rsidRDefault="00EB7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E0404" w14:textId="77777777" w:rsidR="00B34A43" w:rsidRDefault="00B34A43">
    <w:pPr>
      <w:rPr>
        <w:sz w:val="24"/>
      </w:rPr>
    </w:pPr>
  </w:p>
  <w:p w14:paraId="07ECBA30" w14:textId="77777777" w:rsidR="00B34A43" w:rsidRDefault="00B34A43">
    <w:pPr>
      <w:pBdr>
        <w:top w:val="single" w:sz="6" w:space="1" w:color="auto"/>
      </w:pBdr>
      <w:rPr>
        <w:sz w:val="24"/>
      </w:rPr>
    </w:pPr>
  </w:p>
  <w:p w14:paraId="1FAF87C6" w14:textId="765AD268" w:rsidR="00B34A43" w:rsidRDefault="00B34A43">
    <w:pPr>
      <w:pStyle w:val="Title"/>
    </w:pPr>
    <w:r>
      <w:t>Group 3 – Team 4</w:t>
    </w:r>
  </w:p>
  <w:p w14:paraId="2BF88395" w14:textId="77777777" w:rsidR="00B34A43" w:rsidRDefault="00B34A43">
    <w:pPr>
      <w:pBdr>
        <w:bottom w:val="single" w:sz="6" w:space="1" w:color="auto"/>
      </w:pBdr>
      <w:jc w:val="right"/>
      <w:rPr>
        <w:sz w:val="24"/>
      </w:rPr>
    </w:pPr>
  </w:p>
  <w:p w14:paraId="77DCBDFF" w14:textId="77777777" w:rsidR="00B34A43" w:rsidRDefault="00B34A43">
    <w:pPr>
      <w:pStyle w:val="Title"/>
    </w:pPr>
  </w:p>
  <w:p w14:paraId="6A71DBCA" w14:textId="77777777" w:rsidR="00B34A43" w:rsidRDefault="00B34A43">
    <w:pPr>
      <w:pStyle w:val="Title"/>
    </w:pPr>
  </w:p>
  <w:p w14:paraId="2D09D3D6" w14:textId="77777777" w:rsidR="00B34A43" w:rsidRDefault="00B34A43">
    <w:pPr>
      <w:pStyle w:val="Title"/>
    </w:pPr>
  </w:p>
  <w:p w14:paraId="6D109174" w14:textId="77777777" w:rsidR="00B34A43" w:rsidRDefault="00B34A43">
    <w:pPr>
      <w:pStyle w:val="Title"/>
    </w:pPr>
  </w:p>
  <w:p w14:paraId="2FA911BE" w14:textId="77777777" w:rsidR="00B34A43" w:rsidRDefault="00B34A43">
    <w:pPr>
      <w:pStyle w:val="Title"/>
    </w:pPr>
  </w:p>
  <w:p w14:paraId="041A7095" w14:textId="77777777" w:rsidR="00B34A43" w:rsidRDefault="00B34A43">
    <w:pPr>
      <w:pStyle w:val="Title"/>
    </w:pPr>
  </w:p>
  <w:p w14:paraId="055DAD58" w14:textId="77777777" w:rsidR="00B34A43" w:rsidRDefault="00B34A43">
    <w:pPr>
      <w:pStyle w:val="Title"/>
    </w:pPr>
  </w:p>
  <w:p w14:paraId="75CFB8B2" w14:textId="77777777" w:rsidR="00B34A43" w:rsidRDefault="00B34A43">
    <w:pPr>
      <w:pStyle w:val="Title"/>
    </w:pPr>
  </w:p>
  <w:p w14:paraId="3CED798D" w14:textId="77777777" w:rsidR="00B34A43" w:rsidRDefault="00B34A43">
    <w:pPr>
      <w:pStyle w:val="Title"/>
    </w:pPr>
  </w:p>
  <w:p w14:paraId="7D5CFDD8" w14:textId="77777777" w:rsidR="00B34A43" w:rsidRDefault="00B34A43">
    <w:pPr>
      <w:pStyle w:val="Title"/>
    </w:pPr>
  </w:p>
  <w:p w14:paraId="73834FB0" w14:textId="77777777" w:rsidR="00B34A43" w:rsidRDefault="00B34A43"/>
  <w:p w14:paraId="0F94F579" w14:textId="77777777" w:rsidR="00B34A43" w:rsidRDefault="00B34A43"/>
  <w:p w14:paraId="6099D109" w14:textId="77777777" w:rsidR="00B34A43" w:rsidRDefault="00B34A4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89BD" w14:textId="77777777" w:rsidR="00B34A43" w:rsidRDefault="00B34A43">
    <w:pPr>
      <w:pStyle w:val="Header"/>
    </w:pPr>
    <w:r>
      <w:t>Test Plan</w:t>
    </w:r>
    <w:r>
      <w:tab/>
    </w:r>
    <w:r>
      <w:tab/>
    </w:r>
  </w:p>
  <w:p w14:paraId="691EFC49" w14:textId="77777777" w:rsidR="00B34A43" w:rsidRDefault="00B34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ACD0" w14:textId="77777777" w:rsidR="00B34A43" w:rsidRDefault="00B34A4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09AC" w14:textId="77777777" w:rsidR="00B34A43" w:rsidRDefault="00B34A43">
    <w:pPr>
      <w:pStyle w:val="Header"/>
    </w:pPr>
    <w:r>
      <w:t>Test Plan</w:t>
    </w:r>
    <w:r>
      <w:tab/>
    </w:r>
    <w:r>
      <w:tab/>
    </w:r>
  </w:p>
  <w:p w14:paraId="03DF126F" w14:textId="77777777" w:rsidR="00B34A43" w:rsidRDefault="00B34A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8250" w14:textId="77777777" w:rsidR="00B34A43" w:rsidRDefault="00B34A43">
    <w:pPr>
      <w:pStyle w:val="Header"/>
    </w:pPr>
    <w:r>
      <w:t>Test Plan</w:t>
    </w:r>
    <w:r>
      <w:tab/>
    </w:r>
    <w:r>
      <w:tab/>
    </w:r>
  </w:p>
  <w:p w14:paraId="169517F3" w14:textId="77777777" w:rsidR="00B34A43" w:rsidRDefault="00B34A4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4B75A" w14:textId="77777777" w:rsidR="00B34A43" w:rsidRDefault="00B34A43">
    <w:pPr>
      <w:pStyle w:val="Header"/>
    </w:pPr>
    <w:r>
      <w:t>Test Plan</w:t>
    </w:r>
    <w:r>
      <w:tab/>
    </w:r>
    <w:r>
      <w:tab/>
    </w:r>
  </w:p>
  <w:p w14:paraId="552AEF0E" w14:textId="77777777" w:rsidR="00B34A43" w:rsidRDefault="00B34A4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FA9A" w14:textId="77777777" w:rsidR="00B34A43" w:rsidRDefault="00B34A43">
    <w:pPr>
      <w:pStyle w:val="Header"/>
    </w:pPr>
    <w:r>
      <w:t>Test Plan</w:t>
    </w:r>
    <w:r>
      <w:tab/>
    </w:r>
    <w:r>
      <w:tab/>
    </w:r>
  </w:p>
  <w:p w14:paraId="0F76D3A5" w14:textId="77777777" w:rsidR="00B34A43" w:rsidRDefault="00B34A4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8918" w14:textId="77777777" w:rsidR="00B34A43" w:rsidRDefault="00B34A43">
    <w:pPr>
      <w:pStyle w:val="Header"/>
    </w:pPr>
    <w:r>
      <w:t>Test Plan</w:t>
    </w:r>
    <w:r>
      <w:tab/>
    </w:r>
    <w:r>
      <w:tab/>
    </w:r>
  </w:p>
  <w:p w14:paraId="24613B88" w14:textId="77777777" w:rsidR="00B34A43" w:rsidRDefault="00B34A4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210F" w14:textId="77777777" w:rsidR="00B34A43" w:rsidRDefault="00B34A43">
    <w:pPr>
      <w:pStyle w:val="Header"/>
    </w:pPr>
    <w:r>
      <w:t>Test Plan</w:t>
    </w:r>
    <w:r>
      <w:tab/>
    </w:r>
    <w:r>
      <w:tab/>
    </w:r>
  </w:p>
  <w:p w14:paraId="31AF0BE0" w14:textId="77777777" w:rsidR="00B34A43" w:rsidRDefault="00B34A4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213C" w14:textId="77777777" w:rsidR="00B34A43" w:rsidRDefault="00B34A43">
    <w:pPr>
      <w:pStyle w:val="Header"/>
    </w:pPr>
    <w:r>
      <w:t>Test Plan</w:t>
    </w:r>
    <w:r>
      <w:tab/>
    </w:r>
    <w:r>
      <w:tab/>
    </w:r>
  </w:p>
  <w:p w14:paraId="3A74E1D3" w14:textId="77777777" w:rsidR="00B34A43" w:rsidRDefault="00B34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Roman">
    <w15:presenceInfo w15:providerId="Windows Live" w15:userId="3eb3d1642d8adc84"/>
  </w15:person>
  <w15:person w15:author="Medina, Stephanie">
    <w15:presenceInfo w15:providerId="None" w15:userId="Medina, Stepha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4C4"/>
    <w:rsid w:val="00013402"/>
    <w:rsid w:val="00020FF4"/>
    <w:rsid w:val="00034ECA"/>
    <w:rsid w:val="0004243E"/>
    <w:rsid w:val="00060490"/>
    <w:rsid w:val="000707A2"/>
    <w:rsid w:val="000839A8"/>
    <w:rsid w:val="000927B9"/>
    <w:rsid w:val="000A6308"/>
    <w:rsid w:val="000B3CD4"/>
    <w:rsid w:val="000B460B"/>
    <w:rsid w:val="000B7D43"/>
    <w:rsid w:val="000C3A3A"/>
    <w:rsid w:val="000D0DC5"/>
    <w:rsid w:val="000D3762"/>
    <w:rsid w:val="0010643A"/>
    <w:rsid w:val="00134B4C"/>
    <w:rsid w:val="00150637"/>
    <w:rsid w:val="00150787"/>
    <w:rsid w:val="00150A7F"/>
    <w:rsid w:val="0015599E"/>
    <w:rsid w:val="00181060"/>
    <w:rsid w:val="00194C47"/>
    <w:rsid w:val="00196234"/>
    <w:rsid w:val="001C4964"/>
    <w:rsid w:val="001D0D85"/>
    <w:rsid w:val="001D2397"/>
    <w:rsid w:val="001D4915"/>
    <w:rsid w:val="001D59BD"/>
    <w:rsid w:val="001E0BAD"/>
    <w:rsid w:val="001E237A"/>
    <w:rsid w:val="001F6AA4"/>
    <w:rsid w:val="002239C4"/>
    <w:rsid w:val="00235ACD"/>
    <w:rsid w:val="00236675"/>
    <w:rsid w:val="00237A79"/>
    <w:rsid w:val="00272DD5"/>
    <w:rsid w:val="00290CC4"/>
    <w:rsid w:val="002A76D2"/>
    <w:rsid w:val="002A78E4"/>
    <w:rsid w:val="002B1CBA"/>
    <w:rsid w:val="002B29F6"/>
    <w:rsid w:val="002E372E"/>
    <w:rsid w:val="002E6528"/>
    <w:rsid w:val="00313DC7"/>
    <w:rsid w:val="00316488"/>
    <w:rsid w:val="003259F7"/>
    <w:rsid w:val="00343DE6"/>
    <w:rsid w:val="00363AD9"/>
    <w:rsid w:val="00367455"/>
    <w:rsid w:val="00371F55"/>
    <w:rsid w:val="00390C86"/>
    <w:rsid w:val="003B3023"/>
    <w:rsid w:val="003C2790"/>
    <w:rsid w:val="003D58CD"/>
    <w:rsid w:val="003E7EDC"/>
    <w:rsid w:val="0041028C"/>
    <w:rsid w:val="00424AF1"/>
    <w:rsid w:val="00425934"/>
    <w:rsid w:val="00425CE5"/>
    <w:rsid w:val="004378F2"/>
    <w:rsid w:val="00467A05"/>
    <w:rsid w:val="004706B7"/>
    <w:rsid w:val="004841A5"/>
    <w:rsid w:val="004B69F0"/>
    <w:rsid w:val="004C69E2"/>
    <w:rsid w:val="004C784C"/>
    <w:rsid w:val="004F17CF"/>
    <w:rsid w:val="00500889"/>
    <w:rsid w:val="00516EA7"/>
    <w:rsid w:val="005230E1"/>
    <w:rsid w:val="00537F66"/>
    <w:rsid w:val="00540142"/>
    <w:rsid w:val="005731F3"/>
    <w:rsid w:val="005743F0"/>
    <w:rsid w:val="00582FAD"/>
    <w:rsid w:val="00586300"/>
    <w:rsid w:val="005B032D"/>
    <w:rsid w:val="005B7CCA"/>
    <w:rsid w:val="005C33A0"/>
    <w:rsid w:val="005C3891"/>
    <w:rsid w:val="005C5EED"/>
    <w:rsid w:val="00602227"/>
    <w:rsid w:val="006A1203"/>
    <w:rsid w:val="006B7130"/>
    <w:rsid w:val="006C1533"/>
    <w:rsid w:val="006D2AA5"/>
    <w:rsid w:val="006E4411"/>
    <w:rsid w:val="00776257"/>
    <w:rsid w:val="00786FC5"/>
    <w:rsid w:val="00790ACB"/>
    <w:rsid w:val="0079646F"/>
    <w:rsid w:val="007A0AF6"/>
    <w:rsid w:val="007A2A06"/>
    <w:rsid w:val="007A3D82"/>
    <w:rsid w:val="007A4335"/>
    <w:rsid w:val="007B64A2"/>
    <w:rsid w:val="007B7C37"/>
    <w:rsid w:val="007C025C"/>
    <w:rsid w:val="007C3A5A"/>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E7D6E"/>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4C33"/>
    <w:rsid w:val="009D5CBD"/>
    <w:rsid w:val="009E34B9"/>
    <w:rsid w:val="009E70DC"/>
    <w:rsid w:val="009F0D31"/>
    <w:rsid w:val="009F1D87"/>
    <w:rsid w:val="00A048BB"/>
    <w:rsid w:val="00A126F9"/>
    <w:rsid w:val="00A440A8"/>
    <w:rsid w:val="00A6220B"/>
    <w:rsid w:val="00A819FA"/>
    <w:rsid w:val="00A84870"/>
    <w:rsid w:val="00AC010B"/>
    <w:rsid w:val="00AD3066"/>
    <w:rsid w:val="00B22D3B"/>
    <w:rsid w:val="00B34944"/>
    <w:rsid w:val="00B34A43"/>
    <w:rsid w:val="00B4019B"/>
    <w:rsid w:val="00B43717"/>
    <w:rsid w:val="00B536BB"/>
    <w:rsid w:val="00B60A85"/>
    <w:rsid w:val="00B86937"/>
    <w:rsid w:val="00BA6E0F"/>
    <w:rsid w:val="00BC43E2"/>
    <w:rsid w:val="00BE715B"/>
    <w:rsid w:val="00BF071B"/>
    <w:rsid w:val="00BF474B"/>
    <w:rsid w:val="00C15F05"/>
    <w:rsid w:val="00C228E0"/>
    <w:rsid w:val="00C342A3"/>
    <w:rsid w:val="00C350C8"/>
    <w:rsid w:val="00C46380"/>
    <w:rsid w:val="00C537D6"/>
    <w:rsid w:val="00C5382A"/>
    <w:rsid w:val="00C80C00"/>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266E1"/>
    <w:rsid w:val="00E30ED8"/>
    <w:rsid w:val="00E47986"/>
    <w:rsid w:val="00E612FD"/>
    <w:rsid w:val="00E713A5"/>
    <w:rsid w:val="00E94E2A"/>
    <w:rsid w:val="00EB7B88"/>
    <w:rsid w:val="00ED20BF"/>
    <w:rsid w:val="00EE170E"/>
    <w:rsid w:val="00EE37C6"/>
    <w:rsid w:val="00EF0FE2"/>
    <w:rsid w:val="00EF4E0F"/>
    <w:rsid w:val="00F01086"/>
    <w:rsid w:val="00F46E3C"/>
    <w:rsid w:val="00F53E31"/>
    <w:rsid w:val="00F622CA"/>
    <w:rsid w:val="00F62371"/>
    <w:rsid w:val="00F7376D"/>
    <w:rsid w:val="00F73B8C"/>
    <w:rsid w:val="00F8199F"/>
    <w:rsid w:val="00F86A0F"/>
    <w:rsid w:val="00F97494"/>
    <w:rsid w:val="00FB3B00"/>
    <w:rsid w:val="00FC43B3"/>
    <w:rsid w:val="00FC740D"/>
    <w:rsid w:val="00FD041A"/>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6616D7C4-1A93-41B9-B61C-31C7A9D8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oter" Target="footer6.xml"/><Relationship Id="rId39" Type="http://schemas.openxmlformats.org/officeDocument/2006/relationships/image" Target="media/image5.png"/><Relationship Id="rId21" Type="http://schemas.openxmlformats.org/officeDocument/2006/relationships/header" Target="header4.xml"/><Relationship Id="rId34" Type="http://schemas.openxmlformats.org/officeDocument/2006/relationships/footer" Target="footer10.xml"/><Relationship Id="rId42" Type="http://schemas.openxmlformats.org/officeDocument/2006/relationships/image" Target="media/image8.png"/><Relationship Id="rId47" Type="http://schemas.openxmlformats.org/officeDocument/2006/relationships/fontTable" Target="fontTable.xml"/><Relationship Id="rId50"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8.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github.com/CS5387/testplangroup3-team4" TargetMode="Externa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image" Target="media/image2.png"/><Relationship Id="rId49"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eader" Target="header9.xml"/><Relationship Id="rId44"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image" Target="media/image1.png"/><Relationship Id="rId43" Type="http://schemas.openxmlformats.org/officeDocument/2006/relationships/image" Target="media/image9.png"/><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image" Target="media/image4.png"/><Relationship Id="rId46" Type="http://schemas.openxmlformats.org/officeDocument/2006/relationships/image" Target="media/image12.png"/><Relationship Id="rId20" Type="http://schemas.microsoft.com/office/2016/09/relationships/commentsIds" Target="commentsIds.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46E99376B77945BDBDEDF334809E4C" ma:contentTypeVersion="4" ma:contentTypeDescription="Create a new document." ma:contentTypeScope="" ma:versionID="58e26180c18d7120da187a40396786b9">
  <xsd:schema xmlns:xsd="http://www.w3.org/2001/XMLSchema" xmlns:xs="http://www.w3.org/2001/XMLSchema" xmlns:p="http://schemas.microsoft.com/office/2006/metadata/properties" xmlns:ns3="72dce3d1-2c8f-438e-a961-01521f76d788" targetNamespace="http://schemas.microsoft.com/office/2006/metadata/properties" ma:root="true" ma:fieldsID="2e4218cba28f0bdf91f1e993b750d926" ns3:_="">
    <xsd:import namespace="72dce3d1-2c8f-438e-a961-01521f76d7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ce3d1-2c8f-438e-a961-01521f76d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8238-CF19-4D8C-9B34-E7B5B250DF9C}">
  <ds:schemaRefs>
    <ds:schemaRef ds:uri="http://schemas.microsoft.com/sharepoint/v3/contenttype/forms"/>
  </ds:schemaRefs>
</ds:datastoreItem>
</file>

<file path=customXml/itemProps2.xml><?xml version="1.0" encoding="utf-8"?>
<ds:datastoreItem xmlns:ds="http://schemas.openxmlformats.org/officeDocument/2006/customXml" ds:itemID="{9309B550-9F05-434A-A7D6-5821D689AF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987438-80AC-4DDA-98EF-D209D80EB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ce3d1-2c8f-438e-a961-01521f76d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AEA5A2-F83E-4410-92DD-8A6F2E94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45</TotalTime>
  <Pages>23</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36219</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Medina, Stephanie</cp:lastModifiedBy>
  <cp:revision>12</cp:revision>
  <cp:lastPrinted>2002-04-23T16:31:00Z</cp:lastPrinted>
  <dcterms:created xsi:type="dcterms:W3CDTF">2020-04-23T23:20:00Z</dcterms:created>
  <dcterms:modified xsi:type="dcterms:W3CDTF">2020-04-24T00:05:00Z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0x0101006746E99376B77945BDBDEDF334809E4C</vt:lpwstr>
  </property>
</Properties>
</file>